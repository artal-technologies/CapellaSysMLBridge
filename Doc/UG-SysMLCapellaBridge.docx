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68246013"/>
        <w:docPartObj>
          <w:docPartGallery w:val="Cover Pages"/>
          <w:docPartUnique/>
        </w:docPartObj>
      </w:sdtPr>
      <w:sdtEndPr/>
      <w:sdtContent>
        <w:p w14:paraId="35B6151A" w14:textId="3710984C" w:rsidR="00D647E9" w:rsidRPr="00D647E9" w:rsidRDefault="00583476" w:rsidP="00BA1142">
          <w:pPr>
            <w:rPr>
              <w:spacing w:val="0"/>
            </w:rPr>
          </w:pPr>
          <w:r w:rsidRPr="00D647E9">
            <w:rPr>
              <w:noProof/>
              <w:lang w:val="fr-FR" w:eastAsia="fr-FR"/>
            </w:rPr>
            <w:drawing>
              <wp:anchor distT="0" distB="0" distL="114300" distR="114300" simplePos="0" relativeHeight="251642880" behindDoc="0" locked="0" layoutInCell="1" allowOverlap="1" wp14:anchorId="3E71035A" wp14:editId="159D5FD6">
                <wp:simplePos x="0" y="0"/>
                <wp:positionH relativeFrom="margin">
                  <wp:posOffset>2583815</wp:posOffset>
                </wp:positionH>
                <wp:positionV relativeFrom="margin">
                  <wp:posOffset>-61595</wp:posOffset>
                </wp:positionV>
                <wp:extent cx="3476625" cy="1390650"/>
                <wp:effectExtent l="0" t="0" r="0" b="0"/>
                <wp:wrapSquare wrapText="bothSides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\\NASPRO1\Act21Shared\NEW Modele Document Act21 2013\Eléments visuels\logos\artal-technologi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6625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5544E74" w14:textId="3C4E6127" w:rsidR="00D647E9" w:rsidRPr="00D647E9" w:rsidRDefault="00BD57C6" w:rsidP="00BA1142">
          <w:r>
            <w:tab/>
          </w:r>
        </w:p>
        <w:p w14:paraId="2E5280F9" w14:textId="7015195B" w:rsidR="00D647E9" w:rsidRPr="00D647E9" w:rsidRDefault="00D647E9" w:rsidP="00BA1142"/>
        <w:p w14:paraId="2E2A9937" w14:textId="02328F14" w:rsidR="00D647E9" w:rsidRPr="00D647E9" w:rsidRDefault="00D647E9" w:rsidP="00BA1142"/>
        <w:p w14:paraId="334494C5" w14:textId="22AEC697" w:rsidR="00D647E9" w:rsidRPr="00D647E9" w:rsidRDefault="00D647E9" w:rsidP="00BA1142"/>
        <w:p w14:paraId="690C0F79" w14:textId="7FC3B6CD" w:rsidR="00D647E9" w:rsidRPr="00D647E9" w:rsidRDefault="00D647E9" w:rsidP="00BA1142"/>
        <w:p w14:paraId="0EBA80DB" w14:textId="7D5054AA" w:rsidR="00D647E9" w:rsidRPr="00D647E9" w:rsidRDefault="00D647E9" w:rsidP="00BA1142"/>
        <w:p w14:paraId="23EE1A9E" w14:textId="77777777" w:rsidR="00D647E9" w:rsidRPr="00D647E9" w:rsidRDefault="00D647E9" w:rsidP="00BA1142"/>
        <w:p w14:paraId="007FD6B3" w14:textId="77777777" w:rsidR="00D647E9" w:rsidRPr="00D647E9" w:rsidRDefault="00D647E9" w:rsidP="00BA1142"/>
        <w:p w14:paraId="435C4674" w14:textId="77777777" w:rsidR="00D647E9" w:rsidRPr="00D647E9" w:rsidRDefault="00D647E9" w:rsidP="00BA1142">
          <w:r w:rsidRPr="00D647E9">
            <w:rPr>
              <w:noProof/>
              <w:lang w:val="fr-FR" w:eastAsia="fr-FR"/>
            </w:rPr>
            <w:drawing>
              <wp:anchor distT="0" distB="0" distL="114300" distR="114300" simplePos="0" relativeHeight="251641856" behindDoc="0" locked="0" layoutInCell="1" allowOverlap="1" wp14:anchorId="0F71920F" wp14:editId="1329B0F7">
                <wp:simplePos x="0" y="0"/>
                <wp:positionH relativeFrom="column">
                  <wp:posOffset>-1127588</wp:posOffset>
                </wp:positionH>
                <wp:positionV relativeFrom="paragraph">
                  <wp:posOffset>199390</wp:posOffset>
                </wp:positionV>
                <wp:extent cx="7632278" cy="435429"/>
                <wp:effectExtent l="0" t="0" r="0" b="0"/>
                <wp:wrapNone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bandesgrises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32278" cy="4354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4607972C" w14:textId="77777777" w:rsidR="00D647E9" w:rsidRPr="00D647E9" w:rsidRDefault="00D647E9" w:rsidP="00BA1142"/>
        <w:p w14:paraId="2C3F5FC8" w14:textId="77777777" w:rsidR="00D647E9" w:rsidRPr="00D647E9" w:rsidRDefault="00D647E9" w:rsidP="00BA1142"/>
        <w:p w14:paraId="164A4B9C" w14:textId="47AD9FFD" w:rsidR="00D647E9" w:rsidRPr="00D647E9" w:rsidRDefault="00E129EE" w:rsidP="00BA1142"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82880" distR="182880" simplePos="0" relativeHeight="251658752" behindDoc="0" locked="0" layoutInCell="1" allowOverlap="1" wp14:anchorId="31FC60A7" wp14:editId="7E636F31">
                    <wp:simplePos x="0" y="0"/>
                    <wp:positionH relativeFrom="margin">
                      <wp:posOffset>-564515</wp:posOffset>
                    </wp:positionH>
                    <wp:positionV relativeFrom="margin">
                      <wp:posOffset>3695065</wp:posOffset>
                    </wp:positionV>
                    <wp:extent cx="6172200" cy="1962150"/>
                    <wp:effectExtent l="0" t="0" r="0" b="0"/>
                    <wp:wrapSquare wrapText="bothSides"/>
                    <wp:docPr id="131" name="Zone de texte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172200" cy="1962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CF75A8" w14:textId="083A6979" w:rsidR="00A81373" w:rsidRPr="00BF1E47" w:rsidRDefault="008F2239" w:rsidP="00BA1142">
                                <w:pPr>
                                  <w:pStyle w:val="Titre"/>
                                </w:pPr>
                                <w:sdt>
                                  <w:sdtPr>
                                    <w:alias w:val="Titre"/>
                                    <w:tag w:val=""/>
                                    <w:id w:val="-2555851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7CD3">
                                      <w:t>Capella SysML Bridge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Sous-titreCar"/>
                                    <w:lang w:val="en-US"/>
                                  </w:rPr>
                                  <w:alias w:val="Sous-titre"/>
                                  <w:tag w:val=""/>
                                  <w:id w:val="403806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Sous-titreCar"/>
                                  </w:rPr>
                                </w:sdtEndPr>
                                <w:sdtContent>
                                  <w:p w14:paraId="0FE19429" w14:textId="032B4CF8" w:rsidR="00A81373" w:rsidRPr="00EE0E87" w:rsidRDefault="005E7CD3" w:rsidP="00BA1142">
                                    <w:pPr>
                                      <w:pStyle w:val="Texte"/>
                                      <w:rPr>
                                        <w:caps/>
                                        <w:color w:val="8D1E0A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Style w:val="Sous-titreCar"/>
                                        <w:lang w:val="en-US"/>
                                      </w:rPr>
                                      <w:t>User Guide</w:t>
                                    </w:r>
                                  </w:p>
                                </w:sdtContent>
                              </w:sdt>
                              <w:p w14:paraId="5BFDB28C" w14:textId="77777777" w:rsidR="00A81373" w:rsidRPr="00BF1E47" w:rsidRDefault="00A81373" w:rsidP="00BA1142">
                                <w:pPr>
                                  <w:pStyle w:val="Sansinterligne1"/>
                                </w:pPr>
                              </w:p>
                              <w:p w14:paraId="2EB793E8" w14:textId="77777777" w:rsidR="00A81373" w:rsidRPr="00BF1E47" w:rsidRDefault="00A81373" w:rsidP="00BA1142">
                                <w:pPr>
                                  <w:pStyle w:val="Sansinterligne1"/>
                                </w:pPr>
                              </w:p>
                              <w:p w14:paraId="53B1E619" w14:textId="77777777" w:rsidR="00A81373" w:rsidRPr="00BF1E47" w:rsidRDefault="00A81373" w:rsidP="00BA114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FC60A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left:0;text-align:left;margin-left:-44.45pt;margin-top:290.95pt;width:486pt;height:154.5pt;z-index:251658752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" filled="f" stroked="f" strokeweight=".5pt">
                    <v:path arrowok="t"/>
                    <v:textbox inset="0,0,0,0">
                      <w:txbxContent>
                        <w:p w14:paraId="76CF75A8" w14:textId="083A6979" w:rsidR="00A81373" w:rsidRPr="00BF1E47" w:rsidRDefault="008F2239" w:rsidP="00BA1142">
                          <w:pPr>
                            <w:pStyle w:val="Titre"/>
                          </w:pPr>
                          <w:sdt>
                            <w:sdtPr>
                              <w:alias w:val="Titre"/>
                              <w:tag w:val=""/>
                              <w:id w:val="-2555851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E7CD3">
                                <w:t>Capella SysML Bridge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Sous-titreCar"/>
                              <w:lang w:val="en-US"/>
                            </w:rPr>
                            <w:alias w:val="Sous-titre"/>
                            <w:tag w:val=""/>
                            <w:id w:val="403806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Sous-titreCar"/>
                            </w:rPr>
                          </w:sdtEndPr>
                          <w:sdtContent>
                            <w:p w14:paraId="0FE19429" w14:textId="032B4CF8" w:rsidR="00A81373" w:rsidRPr="00EE0E87" w:rsidRDefault="005E7CD3" w:rsidP="00BA1142">
                              <w:pPr>
                                <w:pStyle w:val="Texte"/>
                                <w:rPr>
                                  <w:caps/>
                                  <w:color w:val="8D1E0A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Style w:val="Sous-titreCar"/>
                                  <w:lang w:val="en-US"/>
                                </w:rPr>
                                <w:t>User Guide</w:t>
                              </w:r>
                            </w:p>
                          </w:sdtContent>
                        </w:sdt>
                        <w:p w14:paraId="5BFDB28C" w14:textId="77777777" w:rsidR="00A81373" w:rsidRPr="00BF1E47" w:rsidRDefault="00A81373" w:rsidP="00BA1142">
                          <w:pPr>
                            <w:pStyle w:val="Sansinterligne1"/>
                          </w:pPr>
                        </w:p>
                        <w:p w14:paraId="2EB793E8" w14:textId="77777777" w:rsidR="00A81373" w:rsidRPr="00BF1E47" w:rsidRDefault="00A81373" w:rsidP="00BA1142">
                          <w:pPr>
                            <w:pStyle w:val="Sansinterligne1"/>
                          </w:pPr>
                        </w:p>
                        <w:p w14:paraId="53B1E619" w14:textId="77777777" w:rsidR="00A81373" w:rsidRPr="00BF1E47" w:rsidRDefault="00A81373" w:rsidP="00BA1142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647E9" w:rsidRPr="00D647E9">
            <w:rPr>
              <w:noProof/>
              <w:lang w:val="fr-FR" w:eastAsia="fr-FR"/>
            </w:rPr>
            <w:drawing>
              <wp:anchor distT="0" distB="0" distL="114300" distR="114300" simplePos="0" relativeHeight="251640832" behindDoc="0" locked="0" layoutInCell="1" allowOverlap="1" wp14:anchorId="75177769" wp14:editId="6ADF8A0B">
                <wp:simplePos x="0" y="0"/>
                <wp:positionH relativeFrom="margin">
                  <wp:posOffset>-947420</wp:posOffset>
                </wp:positionH>
                <wp:positionV relativeFrom="paragraph">
                  <wp:posOffset>1750695</wp:posOffset>
                </wp:positionV>
                <wp:extent cx="7380605" cy="426085"/>
                <wp:effectExtent l="19050" t="0" r="0" b="0"/>
                <wp:wrapNone/>
                <wp:docPr id="14" name="Image 14" descr="\\NASPRO1\Act21Shared\Logos-Plaquettes-Carte Visite\charte 2013\ElementsGraphiques\Act21\Bande avec rond gris clai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\\NASPRO1\Act21Shared\Logos-Plaquettes-Carte Visite\charte 2013\ElementsGraphiques\Act21\Bande avec rond gris clai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80605" cy="426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D647E9" w:rsidRPr="00D647E9">
            <w:br w:type="page"/>
          </w:r>
        </w:p>
      </w:sdtContent>
    </w:sdt>
    <w:p w14:paraId="3B434BE1" w14:textId="77777777" w:rsidR="00D647E9" w:rsidRDefault="00D647E9" w:rsidP="00BA1142">
      <w:pPr>
        <w:pStyle w:val="Commentaire"/>
        <w:sectPr w:rsidR="00D647E9">
          <w:headerReference w:type="even" r:id="rId11"/>
          <w:headerReference w:type="default" r:id="rId12"/>
          <w:footerReference w:type="first" r:id="rId13"/>
          <w:pgSz w:w="11907" w:h="16839" w:code="1"/>
          <w:pgMar w:top="907" w:right="1827" w:bottom="1440" w:left="1800" w:header="576" w:footer="965" w:gutter="0"/>
          <w:pgNumType w:start="1"/>
          <w:cols w:space="720"/>
          <w:titlePg/>
          <w:docGrid w:linePitch="272"/>
        </w:sectPr>
      </w:pPr>
    </w:p>
    <w:p w14:paraId="4A63FBEF" w14:textId="04C33ABC" w:rsidR="002B798E" w:rsidRDefault="002B798E" w:rsidP="00BA1142">
      <w:pPr>
        <w:pStyle w:val="En-ttedemessageDernier"/>
      </w:pPr>
      <w:bookmarkStart w:id="0" w:name="_GoBack"/>
      <w:bookmarkEnd w:id="0"/>
    </w:p>
    <w:sdt>
      <w:sdtPr>
        <w:rPr>
          <w:rFonts w:asciiTheme="minorHAnsi" w:eastAsia="Times New Roman" w:hAnsiTheme="minorHAnsi" w:cs="Times New Roman"/>
          <w:color w:val="auto"/>
          <w:spacing w:val="-5"/>
          <w:sz w:val="24"/>
          <w:szCs w:val="24"/>
          <w:lang w:val="en-US" w:eastAsia="en-US"/>
        </w:rPr>
        <w:id w:val="-37593130"/>
        <w:docPartObj>
          <w:docPartGallery w:val="Table of Contents"/>
          <w:docPartUnique/>
        </w:docPartObj>
      </w:sdtPr>
      <w:sdtEndPr>
        <w:rPr>
          <w:rFonts w:eastAsia="SimSun"/>
          <w:b/>
          <w:bCs/>
        </w:rPr>
      </w:sdtEndPr>
      <w:sdtContent>
        <w:p w14:paraId="78C4DBC2" w14:textId="11D3D7D1" w:rsidR="002B798E" w:rsidRDefault="002B798E">
          <w:pPr>
            <w:pStyle w:val="En-ttedetabledesmatires"/>
          </w:pPr>
          <w:r>
            <w:t xml:space="preserve">Table </w:t>
          </w:r>
          <w:r w:rsidR="00633A8B">
            <w:t>of content</w:t>
          </w:r>
        </w:p>
        <w:p w14:paraId="6B79C091" w14:textId="77777777" w:rsidR="00EF2C3A" w:rsidRDefault="002B798E">
          <w:pPr>
            <w:pStyle w:val="TM1"/>
            <w:tabs>
              <w:tab w:val="left" w:pos="400"/>
              <w:tab w:val="right" w:leader="dot" w:pos="83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pacing w:val="0"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55502" w:history="1">
            <w:r w:rsidR="00EF2C3A" w:rsidRPr="00181EBD">
              <w:rPr>
                <w:rStyle w:val="Lienhypertexte"/>
                <w:noProof/>
              </w:rPr>
              <w:t>1</w:t>
            </w:r>
            <w:r w:rsidR="00EF2C3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="00EF2C3A" w:rsidRPr="00181EBD">
              <w:rPr>
                <w:rStyle w:val="Lienhypertexte"/>
                <w:noProof/>
              </w:rPr>
              <w:t>Installation</w:t>
            </w:r>
            <w:r w:rsidR="00EF2C3A">
              <w:rPr>
                <w:noProof/>
                <w:webHidden/>
              </w:rPr>
              <w:tab/>
            </w:r>
            <w:r w:rsidR="00EF2C3A">
              <w:rPr>
                <w:noProof/>
                <w:webHidden/>
              </w:rPr>
              <w:fldChar w:fldCharType="begin"/>
            </w:r>
            <w:r w:rsidR="00EF2C3A">
              <w:rPr>
                <w:noProof/>
                <w:webHidden/>
              </w:rPr>
              <w:instrText xml:space="preserve"> PAGEREF _Toc8055502 \h </w:instrText>
            </w:r>
            <w:r w:rsidR="00EF2C3A">
              <w:rPr>
                <w:noProof/>
                <w:webHidden/>
              </w:rPr>
            </w:r>
            <w:r w:rsidR="00EF2C3A">
              <w:rPr>
                <w:noProof/>
                <w:webHidden/>
              </w:rPr>
              <w:fldChar w:fldCharType="separate"/>
            </w:r>
            <w:r w:rsidR="00EF2C3A">
              <w:rPr>
                <w:noProof/>
                <w:webHidden/>
              </w:rPr>
              <w:t>4</w:t>
            </w:r>
            <w:r w:rsidR="00EF2C3A">
              <w:rPr>
                <w:noProof/>
                <w:webHidden/>
              </w:rPr>
              <w:fldChar w:fldCharType="end"/>
            </w:r>
          </w:hyperlink>
        </w:p>
        <w:p w14:paraId="38DD6380" w14:textId="77777777" w:rsidR="00EF2C3A" w:rsidRDefault="00EF2C3A">
          <w:pPr>
            <w:pStyle w:val="TM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szCs w:val="22"/>
              <w:lang w:val="fr-FR" w:eastAsia="fr-FR"/>
            </w:rPr>
          </w:pPr>
          <w:hyperlink w:anchor="_Toc8055503" w:history="1">
            <w:r w:rsidRPr="00181EBD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Pr="00181EBD">
              <w:rPr>
                <w:rStyle w:val="Lienhypertexte"/>
                <w:noProof/>
              </w:rPr>
              <w:t>Prerequisite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03D6" w14:textId="77777777" w:rsidR="00EF2C3A" w:rsidRDefault="00EF2C3A">
          <w:pPr>
            <w:pStyle w:val="TM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szCs w:val="22"/>
              <w:lang w:val="fr-FR" w:eastAsia="fr-FR"/>
            </w:rPr>
          </w:pPr>
          <w:hyperlink w:anchor="_Toc8055504" w:history="1">
            <w:r w:rsidRPr="00181EBD">
              <w:rPr>
                <w:rStyle w:val="Lienhypertext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Pr="00181EBD">
              <w:rPr>
                <w:rStyle w:val="Lienhypertexte"/>
                <w:noProof/>
              </w:rPr>
              <w:t>Delivrable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2F685" w14:textId="77777777" w:rsidR="00EF2C3A" w:rsidRDefault="00EF2C3A">
          <w:pPr>
            <w:pStyle w:val="TM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szCs w:val="22"/>
              <w:lang w:val="fr-FR" w:eastAsia="fr-FR"/>
            </w:rPr>
          </w:pPr>
          <w:hyperlink w:anchor="_Toc8055505" w:history="1">
            <w:r w:rsidRPr="00181EBD">
              <w:rPr>
                <w:rStyle w:val="Lienhypertext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Pr="00181EBD">
              <w:rPr>
                <w:rStyle w:val="Lienhypertexte"/>
                <w:noProof/>
              </w:rPr>
              <w:t>Install CapellaMapping_VP_1_2_1-1.0.4 viewpoint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814A0" w14:textId="77777777" w:rsidR="00EF2C3A" w:rsidRDefault="00EF2C3A">
          <w:pPr>
            <w:pStyle w:val="TM1"/>
            <w:tabs>
              <w:tab w:val="left" w:pos="400"/>
              <w:tab w:val="right" w:leader="dot" w:pos="83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pacing w:val="0"/>
              <w:sz w:val="22"/>
              <w:szCs w:val="22"/>
              <w:lang w:val="fr-FR" w:eastAsia="fr-FR"/>
            </w:rPr>
          </w:pPr>
          <w:hyperlink w:anchor="_Toc8055506" w:history="1">
            <w:r w:rsidRPr="00181EBD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Pr="00181EBD">
              <w:rPr>
                <w:rStyle w:val="Lienhypertexte"/>
                <w:noProof/>
              </w:rPr>
              <w:t>SysML to Capella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BFC76" w14:textId="77777777" w:rsidR="00EF2C3A" w:rsidRDefault="00EF2C3A">
          <w:pPr>
            <w:pStyle w:val="TM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szCs w:val="22"/>
              <w:lang w:val="fr-FR" w:eastAsia="fr-FR"/>
            </w:rPr>
          </w:pPr>
          <w:hyperlink w:anchor="_Toc8055507" w:history="1">
            <w:r w:rsidRPr="00181EBD">
              <w:rPr>
                <w:rStyle w:val="Lienhypertexte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Pr="00181EBD">
              <w:rPr>
                <w:rStyle w:val="Lienhypertexte"/>
                <w:noProof/>
              </w:rPr>
              <w:t>Supported 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13FDE" w14:textId="77777777" w:rsidR="00EF2C3A" w:rsidRDefault="00EF2C3A">
          <w:pPr>
            <w:pStyle w:val="TM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szCs w:val="22"/>
              <w:lang w:val="fr-FR" w:eastAsia="fr-FR"/>
            </w:rPr>
          </w:pPr>
          <w:hyperlink w:anchor="_Toc8055508" w:history="1">
            <w:r w:rsidRPr="00181EBD">
              <w:rPr>
                <w:rStyle w:val="Lienhypertexte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Pr="00181EBD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EB03" w14:textId="77777777" w:rsidR="00EF2C3A" w:rsidRDefault="00EF2C3A">
          <w:pPr>
            <w:pStyle w:val="TM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szCs w:val="22"/>
              <w:lang w:val="fr-FR" w:eastAsia="fr-FR"/>
            </w:rPr>
          </w:pPr>
          <w:hyperlink w:anchor="_Toc8055509" w:history="1">
            <w:r w:rsidRPr="00181EBD">
              <w:rPr>
                <w:rStyle w:val="Lienhypertexte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Pr="00181EBD">
              <w:rPr>
                <w:rStyle w:val="Lienhypertexte"/>
                <w:noProof/>
              </w:rPr>
              <w:t>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390E1" w14:textId="77777777" w:rsidR="00EF2C3A" w:rsidRDefault="00EF2C3A">
          <w:pPr>
            <w:pStyle w:val="TM3"/>
            <w:tabs>
              <w:tab w:val="left" w:pos="1200"/>
              <w:tab w:val="right" w:leader="dot" w:pos="830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pacing w:val="0"/>
              <w:sz w:val="22"/>
              <w:szCs w:val="22"/>
              <w:lang w:val="fr-FR" w:eastAsia="fr-FR"/>
            </w:rPr>
          </w:pPr>
          <w:hyperlink w:anchor="_Toc8055510" w:history="1">
            <w:r w:rsidRPr="00181EBD">
              <w:rPr>
                <w:rStyle w:val="Lienhypertexte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Pr="00181EBD">
              <w:rPr>
                <w:rStyle w:val="Lienhypertexte"/>
                <w:noProof/>
              </w:rPr>
              <w:t>Set the default XML configuration file.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9E9D3" w14:textId="77777777" w:rsidR="00EF2C3A" w:rsidRDefault="00EF2C3A">
          <w:pPr>
            <w:pStyle w:val="TM3"/>
            <w:tabs>
              <w:tab w:val="left" w:pos="1200"/>
              <w:tab w:val="right" w:leader="dot" w:pos="8303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pacing w:val="0"/>
              <w:sz w:val="22"/>
              <w:szCs w:val="22"/>
              <w:lang w:val="fr-FR" w:eastAsia="fr-FR"/>
            </w:rPr>
          </w:pPr>
          <w:hyperlink w:anchor="_Toc8055511" w:history="1">
            <w:r w:rsidRPr="00181EBD">
              <w:rPr>
                <w:rStyle w:val="Lienhypertexte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Pr="00181EBD">
              <w:rPr>
                <w:rStyle w:val="Lienhypertexte"/>
                <w:noProof/>
              </w:rPr>
              <w:t>Launch the SysML to Capella Import.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BEE36" w14:textId="77777777" w:rsidR="00EF2C3A" w:rsidRDefault="00EF2C3A">
          <w:pPr>
            <w:pStyle w:val="TM1"/>
            <w:tabs>
              <w:tab w:val="left" w:pos="400"/>
              <w:tab w:val="right" w:leader="dot" w:pos="830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pacing w:val="0"/>
              <w:sz w:val="22"/>
              <w:szCs w:val="22"/>
              <w:lang w:val="fr-FR" w:eastAsia="fr-FR"/>
            </w:rPr>
          </w:pPr>
          <w:hyperlink w:anchor="_Toc8055512" w:history="1">
            <w:r w:rsidRPr="00181EBD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Pr="00181EBD">
              <w:rPr>
                <w:rStyle w:val="Lienhypertexte"/>
                <w:noProof/>
              </w:rPr>
              <w:t>Capella to SysML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E6E0D" w14:textId="77777777" w:rsidR="00EF2C3A" w:rsidRDefault="00EF2C3A">
          <w:pPr>
            <w:pStyle w:val="TM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szCs w:val="22"/>
              <w:lang w:val="fr-FR" w:eastAsia="fr-FR"/>
            </w:rPr>
          </w:pPr>
          <w:hyperlink w:anchor="_Toc8055513" w:history="1">
            <w:r w:rsidRPr="00181EBD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Pr="00181EBD">
              <w:rPr>
                <w:rStyle w:val="Lienhypertexte"/>
                <w:noProof/>
              </w:rPr>
              <w:t>Supported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0B9CC" w14:textId="77777777" w:rsidR="00EF2C3A" w:rsidRDefault="00EF2C3A">
          <w:pPr>
            <w:pStyle w:val="TM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szCs w:val="22"/>
              <w:lang w:val="fr-FR" w:eastAsia="fr-FR"/>
            </w:rPr>
          </w:pPr>
          <w:hyperlink w:anchor="_Toc8055514" w:history="1">
            <w:r w:rsidRPr="00181EBD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Pr="00181EBD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48F1D" w14:textId="77777777" w:rsidR="00EF2C3A" w:rsidRDefault="00EF2C3A">
          <w:pPr>
            <w:pStyle w:val="TM2"/>
            <w:tabs>
              <w:tab w:val="left" w:pos="960"/>
              <w:tab w:val="right" w:leader="dot" w:pos="8303"/>
            </w:tabs>
            <w:rPr>
              <w:rFonts w:asciiTheme="minorHAnsi" w:eastAsiaTheme="minorEastAsia" w:hAnsiTheme="minorHAnsi" w:cstheme="minorBidi"/>
              <w:smallCaps w:val="0"/>
              <w:noProof/>
              <w:spacing w:val="0"/>
              <w:sz w:val="22"/>
              <w:szCs w:val="22"/>
              <w:lang w:val="fr-FR" w:eastAsia="fr-FR"/>
            </w:rPr>
          </w:pPr>
          <w:hyperlink w:anchor="_Toc8055515" w:history="1">
            <w:r w:rsidRPr="00181EBD">
              <w:rPr>
                <w:rStyle w:val="Lienhypertext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pacing w:val="0"/>
                <w:sz w:val="22"/>
                <w:szCs w:val="22"/>
                <w:lang w:val="fr-FR" w:eastAsia="fr-FR"/>
              </w:rPr>
              <w:tab/>
            </w:r>
            <w:r w:rsidRPr="00181EBD">
              <w:rPr>
                <w:rStyle w:val="Lienhypertexte"/>
                <w:noProof/>
              </w:rPr>
              <w:t>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_Toc8055515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F9CCF" w14:textId="020B5BD6" w:rsidR="002B798E" w:rsidRDefault="002B798E">
          <w:r>
            <w:rPr>
              <w:b/>
              <w:bCs/>
            </w:rPr>
            <w:fldChar w:fldCharType="end"/>
          </w:r>
        </w:p>
      </w:sdtContent>
    </w:sdt>
    <w:p w14:paraId="7B55F395" w14:textId="743257EC" w:rsidR="00DA6EAD" w:rsidRDefault="00DA6EAD" w:rsidP="00BA1142">
      <w:pPr>
        <w:pStyle w:val="En-ttedemessageDernier"/>
      </w:pPr>
    </w:p>
    <w:p w14:paraId="3A5F7677" w14:textId="2A15C34E" w:rsidR="00AA490F" w:rsidRDefault="00F74E1A" w:rsidP="00C43C1B">
      <w:pPr>
        <w:pStyle w:val="Titre1"/>
      </w:pPr>
      <w:bookmarkStart w:id="1" w:name="_Toc8055502"/>
      <w:r>
        <w:lastRenderedPageBreak/>
        <w:t>Install</w:t>
      </w:r>
      <w:r w:rsidR="00633A8B">
        <w:t>ation</w:t>
      </w:r>
      <w:bookmarkEnd w:id="1"/>
    </w:p>
    <w:p w14:paraId="5AB9CECC" w14:textId="77777777" w:rsidR="00AA490F" w:rsidRDefault="00AA490F" w:rsidP="00AA490F"/>
    <w:p w14:paraId="7C85E395" w14:textId="414FB8DB" w:rsidR="002F0E96" w:rsidRDefault="006D3002" w:rsidP="00007E91">
      <w:pPr>
        <w:pStyle w:val="Titre2"/>
      </w:pPr>
      <w:r>
        <w:t xml:space="preserve"> </w:t>
      </w:r>
      <w:bookmarkStart w:id="2" w:name="_Toc8055503"/>
      <w:r w:rsidR="00007E91">
        <w:t>Prerequisite</w:t>
      </w:r>
      <w:bookmarkEnd w:id="2"/>
    </w:p>
    <w:p w14:paraId="5E0001BE" w14:textId="49028E65" w:rsidR="00007E91" w:rsidRDefault="00007E91" w:rsidP="00007E91">
      <w:pPr>
        <w:rPr>
          <w:lang w:eastAsia="fr-FR"/>
        </w:rPr>
      </w:pPr>
      <w:r w:rsidRPr="004D579E">
        <w:rPr>
          <w:b/>
          <w:lang w:eastAsia="fr-FR"/>
        </w:rPr>
        <w:t>Capella 1.2.1</w:t>
      </w:r>
      <w:r>
        <w:rPr>
          <w:lang w:eastAsia="fr-FR"/>
        </w:rPr>
        <w:t xml:space="preserve"> are needed to execute Capella SysML Bridge. </w:t>
      </w:r>
    </w:p>
    <w:p w14:paraId="0FEE6E1A" w14:textId="77777777" w:rsidR="00007E91" w:rsidRDefault="00007E91" w:rsidP="00007E91">
      <w:pPr>
        <w:rPr>
          <w:lang w:eastAsia="fr-FR"/>
        </w:rPr>
      </w:pPr>
    </w:p>
    <w:p w14:paraId="021DA651" w14:textId="7CFC7D00" w:rsidR="00007E91" w:rsidRDefault="00007E91" w:rsidP="00007E91">
      <w:pPr>
        <w:pStyle w:val="Titre2"/>
      </w:pPr>
      <w:bookmarkStart w:id="3" w:name="_Toc8055504"/>
      <w:proofErr w:type="spellStart"/>
      <w:r>
        <w:t>Delivrable</w:t>
      </w:r>
      <w:bookmarkEnd w:id="3"/>
      <w:proofErr w:type="spellEnd"/>
    </w:p>
    <w:p w14:paraId="4644156F" w14:textId="6BB0F8AB" w:rsidR="00C14A42" w:rsidRDefault="00C14A42" w:rsidP="00007E91">
      <w:pPr>
        <w:rPr>
          <w:lang w:eastAsia="fr-FR"/>
        </w:rPr>
      </w:pPr>
      <w:r>
        <w:rPr>
          <w:lang w:eastAsia="fr-FR"/>
        </w:rPr>
        <w:t xml:space="preserve">The deliverable is a zip file </w:t>
      </w:r>
      <w:r w:rsidR="004D579E">
        <w:rPr>
          <w:lang w:eastAsia="fr-FR"/>
        </w:rPr>
        <w:t>“</w:t>
      </w:r>
      <w:r w:rsidRPr="004D579E">
        <w:rPr>
          <w:i/>
          <w:lang w:eastAsia="fr-FR"/>
        </w:rPr>
        <w:t>CapellaMapping_VP_1_2_1-&lt;version&gt;-dropin.zip</w:t>
      </w:r>
      <w:r w:rsidR="004D579E">
        <w:rPr>
          <w:i/>
          <w:lang w:eastAsia="fr-FR"/>
        </w:rPr>
        <w:t>”</w:t>
      </w:r>
      <w:r>
        <w:rPr>
          <w:lang w:eastAsia="fr-FR"/>
        </w:rPr>
        <w:t xml:space="preserve"> containing the viewpoint </w:t>
      </w:r>
      <w:r w:rsidR="004D579E">
        <w:rPr>
          <w:lang w:eastAsia="fr-FR"/>
        </w:rPr>
        <w:t>“</w:t>
      </w:r>
      <w:r w:rsidRPr="004D579E">
        <w:rPr>
          <w:i/>
          <w:lang w:eastAsia="fr-FR"/>
        </w:rPr>
        <w:t>CapellaMapping_VP_1_2_1-&lt;version&gt;</w:t>
      </w:r>
      <w:r w:rsidR="004D579E">
        <w:rPr>
          <w:i/>
          <w:lang w:eastAsia="fr-FR"/>
        </w:rPr>
        <w:t>”</w:t>
      </w:r>
    </w:p>
    <w:p w14:paraId="57659D5D" w14:textId="7052CD3A" w:rsidR="00C14A42" w:rsidRDefault="00C14A42" w:rsidP="00007E91">
      <w:pPr>
        <w:rPr>
          <w:lang w:eastAsia="fr-FR"/>
        </w:rPr>
      </w:pPr>
      <w:r>
        <w:rPr>
          <w:lang w:eastAsia="fr-FR"/>
        </w:rPr>
        <w:t>The viewpoint contains all the plugins to add for use the Capella SysML Bridge.</w:t>
      </w:r>
    </w:p>
    <w:p w14:paraId="2923FD05" w14:textId="77777777" w:rsidR="00C14A42" w:rsidRDefault="00C14A42" w:rsidP="00007E91">
      <w:pPr>
        <w:rPr>
          <w:lang w:eastAsia="fr-FR"/>
        </w:rPr>
      </w:pPr>
    </w:p>
    <w:p w14:paraId="6412E040" w14:textId="3CF71632" w:rsidR="00007E91" w:rsidRPr="00C14A42" w:rsidRDefault="00C14A42" w:rsidP="00A006D7">
      <w:pPr>
        <w:jc w:val="center"/>
        <w:rPr>
          <w:lang w:val="fr-FR" w:eastAsia="fr-FR"/>
        </w:rPr>
      </w:pPr>
      <w:r>
        <w:rPr>
          <w:noProof/>
          <w:lang w:val="fr-FR" w:eastAsia="fr-FR"/>
        </w:rPr>
        <w:drawing>
          <wp:inline distT="0" distB="0" distL="0" distR="0" wp14:anchorId="07C4541B" wp14:editId="65854F67">
            <wp:extent cx="4107180" cy="2670433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1695" cy="26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7371" w14:textId="77777777" w:rsidR="00007E91" w:rsidRDefault="00007E91" w:rsidP="00007E91">
      <w:pPr>
        <w:rPr>
          <w:lang w:eastAsia="fr-FR"/>
        </w:rPr>
      </w:pPr>
    </w:p>
    <w:p w14:paraId="4F97DC62" w14:textId="179F998D" w:rsidR="00007E91" w:rsidRDefault="00C14A42" w:rsidP="00C14A42">
      <w:pPr>
        <w:pStyle w:val="Titre2"/>
      </w:pPr>
      <w:bookmarkStart w:id="4" w:name="_Toc8055505"/>
      <w:r>
        <w:t xml:space="preserve">Install </w:t>
      </w:r>
      <w:r w:rsidRPr="00C14A42">
        <w:t>CapellaM</w:t>
      </w:r>
      <w:r>
        <w:t>apping_VP_1_2_1-1.0.4 viewpoint</w:t>
      </w:r>
      <w:bookmarkEnd w:id="4"/>
    </w:p>
    <w:p w14:paraId="7BC310E6" w14:textId="1B4B3D9B" w:rsidR="00000B2B" w:rsidRDefault="00000B2B" w:rsidP="00000B2B">
      <w:pPr>
        <w:pStyle w:val="Paragraphedeliste"/>
        <w:numPr>
          <w:ilvl w:val="0"/>
          <w:numId w:val="31"/>
        </w:numPr>
        <w:jc w:val="left"/>
      </w:pPr>
      <w:r>
        <w:t xml:space="preserve">Unzip the </w:t>
      </w:r>
      <w:r w:rsidR="004D579E">
        <w:t>“</w:t>
      </w:r>
      <w:r w:rsidRPr="004D579E">
        <w:rPr>
          <w:i/>
          <w:lang w:eastAsia="fr-FR"/>
        </w:rPr>
        <w:t>CapellaMapping_VP_1_2_1-&lt;version&gt;-dropin.zip</w:t>
      </w:r>
      <w:r w:rsidR="004D579E">
        <w:rPr>
          <w:i/>
          <w:lang w:eastAsia="fr-FR"/>
        </w:rPr>
        <w:t>”</w:t>
      </w:r>
      <w:r>
        <w:t xml:space="preserve"> and copy the </w:t>
      </w:r>
      <w:r w:rsidR="004D579E">
        <w:t>“</w:t>
      </w:r>
      <w:r w:rsidRPr="004D579E">
        <w:rPr>
          <w:i/>
          <w:lang w:eastAsia="fr-FR"/>
        </w:rPr>
        <w:t>CapellaMapping_VP_1_2_1-&lt;version&gt;</w:t>
      </w:r>
      <w:r w:rsidR="004D579E">
        <w:rPr>
          <w:i/>
          <w:lang w:eastAsia="fr-FR"/>
        </w:rPr>
        <w:t>”</w:t>
      </w:r>
      <w:r>
        <w:t xml:space="preserve"> viewpoint in the Capella 1.2.1 </w:t>
      </w:r>
      <w:proofErr w:type="spellStart"/>
      <w:r w:rsidRPr="004D579E">
        <w:rPr>
          <w:b/>
        </w:rPr>
        <w:t>dropins</w:t>
      </w:r>
      <w:proofErr w:type="spellEnd"/>
      <w:r>
        <w:t xml:space="preserve"> folder.</w:t>
      </w:r>
    </w:p>
    <w:p w14:paraId="152490C2" w14:textId="77777777" w:rsidR="00000B2B" w:rsidRDefault="00000B2B" w:rsidP="00000B2B">
      <w:pPr>
        <w:jc w:val="left"/>
      </w:pPr>
    </w:p>
    <w:p w14:paraId="36D21E1F" w14:textId="319EE70A" w:rsidR="00000B2B" w:rsidRDefault="00000B2B" w:rsidP="00A006D7">
      <w:pPr>
        <w:jc w:val="center"/>
        <w:rPr>
          <w:lang w:eastAsia="fr-FR"/>
        </w:rPr>
      </w:pPr>
      <w:r>
        <w:rPr>
          <w:noProof/>
          <w:lang w:val="fr-FR" w:eastAsia="fr-FR"/>
        </w:rPr>
        <w:drawing>
          <wp:inline distT="0" distB="0" distL="0" distR="0" wp14:anchorId="38124AEB" wp14:editId="1E733E38">
            <wp:extent cx="5278755" cy="12801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343E" w14:textId="77777777" w:rsidR="00000B2B" w:rsidRDefault="00000B2B" w:rsidP="00000B2B">
      <w:pPr>
        <w:jc w:val="left"/>
        <w:rPr>
          <w:lang w:eastAsia="fr-FR"/>
        </w:rPr>
      </w:pPr>
    </w:p>
    <w:p w14:paraId="6FD0C230" w14:textId="77777777" w:rsidR="00000B2B" w:rsidRDefault="00000B2B" w:rsidP="00000B2B">
      <w:pPr>
        <w:jc w:val="left"/>
        <w:rPr>
          <w:lang w:eastAsia="fr-FR"/>
        </w:rPr>
      </w:pPr>
    </w:p>
    <w:p w14:paraId="36B6AC04" w14:textId="7993938D" w:rsidR="00000B2B" w:rsidRDefault="00000B2B" w:rsidP="00000B2B">
      <w:pPr>
        <w:pStyle w:val="Paragraphedeliste"/>
        <w:numPr>
          <w:ilvl w:val="0"/>
          <w:numId w:val="31"/>
        </w:numPr>
        <w:jc w:val="left"/>
        <w:rPr>
          <w:lang w:eastAsia="fr-FR"/>
        </w:rPr>
      </w:pPr>
      <w:r>
        <w:rPr>
          <w:lang w:eastAsia="fr-FR"/>
        </w:rPr>
        <w:t>Open Capella 1.2.1.</w:t>
      </w:r>
    </w:p>
    <w:p w14:paraId="4A0F5DCB" w14:textId="77777777" w:rsidR="00000B2B" w:rsidRDefault="00000B2B" w:rsidP="00000B2B">
      <w:pPr>
        <w:pStyle w:val="Paragraphedeliste"/>
        <w:ind w:left="720"/>
        <w:jc w:val="left"/>
        <w:rPr>
          <w:lang w:eastAsia="fr-FR"/>
        </w:rPr>
      </w:pPr>
    </w:p>
    <w:p w14:paraId="4AE401F9" w14:textId="3C15DEFC" w:rsidR="00A006D7" w:rsidRDefault="00000B2B" w:rsidP="00000B2B">
      <w:pPr>
        <w:pStyle w:val="Paragraphedeliste"/>
        <w:numPr>
          <w:ilvl w:val="0"/>
          <w:numId w:val="31"/>
        </w:numPr>
        <w:jc w:val="left"/>
        <w:rPr>
          <w:lang w:eastAsia="fr-FR"/>
        </w:rPr>
      </w:pPr>
      <w:r>
        <w:rPr>
          <w:lang w:eastAsia="fr-FR"/>
        </w:rPr>
        <w:t xml:space="preserve">Open the </w:t>
      </w:r>
      <w:r w:rsidR="004D579E">
        <w:rPr>
          <w:lang w:eastAsia="fr-FR"/>
        </w:rPr>
        <w:t>“</w:t>
      </w:r>
      <w:r>
        <w:rPr>
          <w:lang w:eastAsia="fr-FR"/>
        </w:rPr>
        <w:t>Window -&gt; Preferences -&gt; Capella -&gt; SysML</w:t>
      </w:r>
      <w:r w:rsidR="004D579E">
        <w:rPr>
          <w:lang w:eastAsia="fr-FR"/>
        </w:rPr>
        <w:t>”</w:t>
      </w:r>
      <w:r>
        <w:rPr>
          <w:lang w:eastAsia="fr-FR"/>
        </w:rPr>
        <w:t xml:space="preserve"> wizard to check the Capella Bridge is correctly installed.</w:t>
      </w:r>
      <w:r w:rsidRPr="00000B2B">
        <w:rPr>
          <w:noProof/>
          <w:lang w:eastAsia="fr-FR"/>
        </w:rPr>
        <w:t xml:space="preserve"> </w:t>
      </w:r>
    </w:p>
    <w:p w14:paraId="4F100320" w14:textId="77777777" w:rsidR="00A006D7" w:rsidRDefault="00A006D7" w:rsidP="00A006D7">
      <w:pPr>
        <w:pStyle w:val="Paragraphedeliste"/>
        <w:rPr>
          <w:lang w:eastAsia="fr-FR"/>
        </w:rPr>
      </w:pPr>
    </w:p>
    <w:p w14:paraId="2D908222" w14:textId="282C85A6" w:rsidR="00000B2B" w:rsidRDefault="00000B2B" w:rsidP="008761AE">
      <w:pPr>
        <w:pStyle w:val="Paragraphedeliste"/>
        <w:ind w:left="720"/>
        <w:jc w:val="center"/>
        <w:rPr>
          <w:lang w:eastAsia="fr-FR"/>
        </w:rPr>
      </w:pPr>
      <w:r>
        <w:rPr>
          <w:noProof/>
          <w:lang w:val="fr-FR" w:eastAsia="fr-FR"/>
        </w:rPr>
        <w:drawing>
          <wp:inline distT="0" distB="0" distL="0" distR="0" wp14:anchorId="3C96F754" wp14:editId="433B6443">
            <wp:extent cx="4251960" cy="3678587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6928" cy="368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26F2" w14:textId="77777777" w:rsidR="00000B2B" w:rsidRDefault="00000B2B" w:rsidP="00000B2B">
      <w:pPr>
        <w:jc w:val="left"/>
        <w:rPr>
          <w:lang w:eastAsia="fr-FR"/>
        </w:rPr>
      </w:pPr>
    </w:p>
    <w:p w14:paraId="4A8E084A" w14:textId="60F1FFD4" w:rsidR="00000B2B" w:rsidRPr="00000B2B" w:rsidRDefault="00000B2B" w:rsidP="00000B2B">
      <w:pPr>
        <w:pStyle w:val="Paragraphedeliste"/>
        <w:ind w:left="720"/>
        <w:jc w:val="left"/>
        <w:rPr>
          <w:lang w:eastAsia="fr-FR"/>
        </w:rPr>
      </w:pPr>
    </w:p>
    <w:p w14:paraId="7A7911B6" w14:textId="6B7ECF28" w:rsidR="00C43C1B" w:rsidRPr="00B84F50" w:rsidRDefault="00F74E1A" w:rsidP="00C43C1B">
      <w:pPr>
        <w:pStyle w:val="Titre1"/>
      </w:pPr>
      <w:bookmarkStart w:id="5" w:name="_Toc8055506"/>
      <w:r>
        <w:lastRenderedPageBreak/>
        <w:t>SysML to Capella import</w:t>
      </w:r>
      <w:bookmarkEnd w:id="5"/>
    </w:p>
    <w:p w14:paraId="66085CC7" w14:textId="3569962F" w:rsidR="00C43C1B" w:rsidRDefault="00F74E1A" w:rsidP="00C43C1B">
      <w:pPr>
        <w:pStyle w:val="Titre2"/>
      </w:pPr>
      <w:bookmarkStart w:id="6" w:name="_Toc8055507"/>
      <w:r>
        <w:t xml:space="preserve">Supported </w:t>
      </w:r>
      <w:r w:rsidR="00197264">
        <w:t>input data</w:t>
      </w:r>
      <w:bookmarkEnd w:id="6"/>
    </w:p>
    <w:p w14:paraId="2BE1B0C3" w14:textId="0FBD1590" w:rsidR="009C37A6" w:rsidRDefault="00A91D3F" w:rsidP="00A91D3F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 xml:space="preserve">The supported input data shall be exported from Cameo Systems Modeler in the </w:t>
      </w:r>
      <w:r w:rsidRPr="004D579E">
        <w:rPr>
          <w:i/>
          <w:lang w:eastAsia="fr-FR"/>
        </w:rPr>
        <w:t>Eclipse UML2 (v5.x) XMI file</w:t>
      </w:r>
      <w:r>
        <w:rPr>
          <w:lang w:eastAsia="fr-FR"/>
        </w:rPr>
        <w:t xml:space="preserve"> format.</w:t>
      </w:r>
    </w:p>
    <w:p w14:paraId="4D3814D2" w14:textId="77777777" w:rsidR="00A91D3F" w:rsidRDefault="00A91D3F" w:rsidP="006F242C">
      <w:pPr>
        <w:rPr>
          <w:lang w:eastAsia="fr-FR"/>
        </w:rPr>
      </w:pPr>
    </w:p>
    <w:p w14:paraId="7B83AC14" w14:textId="1DD6F5F9" w:rsidR="00A91D3F" w:rsidRDefault="00A91D3F" w:rsidP="00A006D7">
      <w:pPr>
        <w:jc w:val="center"/>
        <w:rPr>
          <w:lang w:eastAsia="fr-FR"/>
        </w:rPr>
      </w:pPr>
      <w:r>
        <w:rPr>
          <w:noProof/>
          <w:lang w:val="fr-FR" w:eastAsia="fr-FR"/>
        </w:rPr>
        <w:drawing>
          <wp:inline distT="0" distB="0" distL="0" distR="0" wp14:anchorId="5AA7078E" wp14:editId="3B08F0BC">
            <wp:extent cx="5278755" cy="277812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570D" w14:textId="77777777" w:rsidR="00A91D3F" w:rsidRDefault="00A91D3F" w:rsidP="006F242C">
      <w:pPr>
        <w:rPr>
          <w:lang w:eastAsia="fr-FR"/>
        </w:rPr>
      </w:pPr>
    </w:p>
    <w:p w14:paraId="242B9A04" w14:textId="77777777" w:rsidR="00A91D3F" w:rsidRDefault="00A91D3F" w:rsidP="006F242C">
      <w:pPr>
        <w:rPr>
          <w:lang w:eastAsia="fr-FR"/>
        </w:rPr>
      </w:pPr>
    </w:p>
    <w:p w14:paraId="499B7E66" w14:textId="57409D06" w:rsidR="00A91D3F" w:rsidRDefault="00A91D3F" w:rsidP="00A91D3F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 xml:space="preserve">Among the exported files, the supported input data is the </w:t>
      </w:r>
      <w:r w:rsidRPr="004D579E">
        <w:rPr>
          <w:i/>
          <w:lang w:eastAsia="fr-FR"/>
        </w:rPr>
        <w:t>&lt;Project Name&gt;.</w:t>
      </w:r>
      <w:proofErr w:type="spellStart"/>
      <w:r w:rsidRPr="004D579E">
        <w:rPr>
          <w:i/>
          <w:lang w:eastAsia="fr-FR"/>
        </w:rPr>
        <w:t>uml</w:t>
      </w:r>
      <w:proofErr w:type="spellEnd"/>
      <w:r>
        <w:rPr>
          <w:lang w:eastAsia="fr-FR"/>
        </w:rPr>
        <w:t xml:space="preserve"> file.</w:t>
      </w:r>
    </w:p>
    <w:p w14:paraId="25347FBA" w14:textId="77777777" w:rsidR="00A91D3F" w:rsidRDefault="00A91D3F" w:rsidP="00A91D3F">
      <w:pPr>
        <w:pStyle w:val="Paragraphedeliste"/>
        <w:ind w:left="720"/>
        <w:rPr>
          <w:lang w:eastAsia="fr-FR"/>
        </w:rPr>
      </w:pPr>
    </w:p>
    <w:p w14:paraId="07F82F70" w14:textId="67CCD014" w:rsidR="00A91D3F" w:rsidRDefault="00A91D3F" w:rsidP="00A006D7">
      <w:pPr>
        <w:jc w:val="center"/>
        <w:rPr>
          <w:lang w:eastAsia="fr-FR"/>
        </w:rPr>
      </w:pPr>
      <w:r>
        <w:rPr>
          <w:noProof/>
          <w:lang w:val="fr-FR" w:eastAsia="fr-FR"/>
        </w:rPr>
        <w:drawing>
          <wp:inline distT="0" distB="0" distL="0" distR="0" wp14:anchorId="37577CF6" wp14:editId="0F59EB9A">
            <wp:extent cx="5278755" cy="308419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BD04" w14:textId="77777777" w:rsidR="00A91D3F" w:rsidRDefault="00A91D3F" w:rsidP="006F242C">
      <w:pPr>
        <w:rPr>
          <w:lang w:eastAsia="fr-FR"/>
        </w:rPr>
      </w:pPr>
    </w:p>
    <w:p w14:paraId="149EF4D1" w14:textId="74610516" w:rsidR="00C05A39" w:rsidRDefault="00F74E1A" w:rsidP="00C05A39">
      <w:pPr>
        <w:pStyle w:val="Titre2"/>
      </w:pPr>
      <w:bookmarkStart w:id="7" w:name="_Toc8055508"/>
      <w:r>
        <w:lastRenderedPageBreak/>
        <w:t>Configuration</w:t>
      </w:r>
      <w:bookmarkEnd w:id="7"/>
    </w:p>
    <w:p w14:paraId="1C77DAFC" w14:textId="5F8270FF" w:rsidR="00F74E1A" w:rsidRDefault="00C05A39" w:rsidP="00C05A39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>The Cameo System Modeler user can build his project with a personal structure.</w:t>
      </w:r>
    </w:p>
    <w:p w14:paraId="3A4EA6A2" w14:textId="323F3396" w:rsidR="00C05A39" w:rsidRDefault="00C05A39" w:rsidP="00A006D7">
      <w:pPr>
        <w:jc w:val="center"/>
        <w:rPr>
          <w:lang w:eastAsia="fr-FR"/>
        </w:rPr>
      </w:pPr>
      <w:r>
        <w:rPr>
          <w:noProof/>
          <w:lang w:val="fr-FR" w:eastAsia="fr-FR"/>
        </w:rPr>
        <w:drawing>
          <wp:inline distT="0" distB="0" distL="0" distR="0" wp14:anchorId="3DAACB39" wp14:editId="5D97348A">
            <wp:extent cx="3863340" cy="3845680"/>
            <wp:effectExtent l="0" t="0" r="3810" b="25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5656" cy="384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6D40" w14:textId="77777777" w:rsidR="00C05A39" w:rsidRDefault="00C05A39" w:rsidP="00F74E1A">
      <w:pPr>
        <w:rPr>
          <w:lang w:eastAsia="fr-FR"/>
        </w:rPr>
      </w:pPr>
    </w:p>
    <w:p w14:paraId="6A1B5979" w14:textId="1642C30E" w:rsidR="00C05A39" w:rsidRDefault="00C05A39" w:rsidP="00C05A39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>Capella Bridge needs a configuration file to read the personal structure.</w:t>
      </w:r>
    </w:p>
    <w:p w14:paraId="510722B2" w14:textId="25BD7997" w:rsidR="00C05A39" w:rsidRDefault="00C05A39" w:rsidP="00C05A39">
      <w:pPr>
        <w:ind w:firstLine="360"/>
        <w:rPr>
          <w:lang w:eastAsia="fr-FR"/>
        </w:rPr>
      </w:pPr>
      <w:r>
        <w:rPr>
          <w:lang w:eastAsia="fr-FR"/>
        </w:rPr>
        <w:t>This configuration file is a XML file with the following structure:</w:t>
      </w:r>
    </w:p>
    <w:p w14:paraId="2689E40E" w14:textId="77777777" w:rsidR="00E0322E" w:rsidRDefault="00E0322E" w:rsidP="00A006D7">
      <w:pPr>
        <w:ind w:left="360" w:firstLine="360"/>
        <w:rPr>
          <w:lang w:eastAsia="fr-FR"/>
        </w:rPr>
      </w:pPr>
    </w:p>
    <w:p w14:paraId="37F6A5E1" w14:textId="77777777" w:rsidR="00E0322E" w:rsidRPr="00E0322E" w:rsidRDefault="00E0322E" w:rsidP="00A006D7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spacing w:val="0"/>
          <w:sz w:val="20"/>
          <w:szCs w:val="20"/>
          <w:lang w:eastAsia="fr-FR"/>
        </w:rPr>
      </w:pPr>
      <w:proofErr w:type="gramStart"/>
      <w:r w:rsidRPr="00E0322E">
        <w:rPr>
          <w:rFonts w:ascii="Consolas" w:hAnsi="Consolas" w:cs="Consolas"/>
          <w:color w:val="008080"/>
          <w:spacing w:val="0"/>
          <w:sz w:val="20"/>
          <w:szCs w:val="20"/>
          <w:lang w:eastAsia="fr-FR"/>
        </w:rPr>
        <w:t>&lt;?</w:t>
      </w:r>
      <w:r w:rsidRPr="00E0322E">
        <w:rPr>
          <w:rFonts w:ascii="Consolas" w:hAnsi="Consolas" w:cs="Consolas"/>
          <w:color w:val="3F7F7F"/>
          <w:spacing w:val="0"/>
          <w:sz w:val="20"/>
          <w:szCs w:val="20"/>
          <w:lang w:eastAsia="fr-FR"/>
        </w:rPr>
        <w:t>xml</w:t>
      </w:r>
      <w:proofErr w:type="gramEnd"/>
      <w:r w:rsidRPr="00E0322E">
        <w:rPr>
          <w:rFonts w:ascii="Consolas" w:hAnsi="Consolas" w:cs="Consolas"/>
          <w:spacing w:val="0"/>
          <w:sz w:val="20"/>
          <w:szCs w:val="20"/>
          <w:lang w:eastAsia="fr-FR"/>
        </w:rPr>
        <w:t xml:space="preserve"> </w:t>
      </w:r>
      <w:r w:rsidRPr="00E0322E">
        <w:rPr>
          <w:rFonts w:ascii="Consolas" w:hAnsi="Consolas" w:cs="Consolas"/>
          <w:color w:val="7F007F"/>
          <w:spacing w:val="0"/>
          <w:sz w:val="20"/>
          <w:szCs w:val="20"/>
          <w:lang w:eastAsia="fr-FR"/>
        </w:rPr>
        <w:t>version</w:t>
      </w:r>
      <w:r w:rsidRPr="00E0322E">
        <w:rPr>
          <w:rFonts w:ascii="Consolas" w:hAnsi="Consolas" w:cs="Consolas"/>
          <w:color w:val="000000"/>
          <w:spacing w:val="0"/>
          <w:sz w:val="20"/>
          <w:szCs w:val="20"/>
          <w:lang w:eastAsia="fr-FR"/>
        </w:rPr>
        <w:t>=</w:t>
      </w:r>
      <w:r w:rsidRPr="00E0322E">
        <w:rPr>
          <w:rFonts w:ascii="Consolas" w:hAnsi="Consolas" w:cs="Consolas"/>
          <w:i/>
          <w:iCs/>
          <w:color w:val="2A00FF"/>
          <w:spacing w:val="0"/>
          <w:sz w:val="20"/>
          <w:szCs w:val="20"/>
          <w:lang w:eastAsia="fr-FR"/>
        </w:rPr>
        <w:t>"1.0"</w:t>
      </w:r>
      <w:r w:rsidRPr="00E0322E">
        <w:rPr>
          <w:rFonts w:ascii="Consolas" w:hAnsi="Consolas" w:cs="Consolas"/>
          <w:spacing w:val="0"/>
          <w:sz w:val="20"/>
          <w:szCs w:val="20"/>
          <w:lang w:eastAsia="fr-FR"/>
        </w:rPr>
        <w:t xml:space="preserve"> </w:t>
      </w:r>
      <w:r w:rsidRPr="00E0322E">
        <w:rPr>
          <w:rFonts w:ascii="Consolas" w:hAnsi="Consolas" w:cs="Consolas"/>
          <w:color w:val="7F007F"/>
          <w:spacing w:val="0"/>
          <w:sz w:val="20"/>
          <w:szCs w:val="20"/>
          <w:lang w:eastAsia="fr-FR"/>
        </w:rPr>
        <w:t>encoding</w:t>
      </w:r>
      <w:r w:rsidRPr="00E0322E">
        <w:rPr>
          <w:rFonts w:ascii="Consolas" w:hAnsi="Consolas" w:cs="Consolas"/>
          <w:color w:val="000000"/>
          <w:spacing w:val="0"/>
          <w:sz w:val="20"/>
          <w:szCs w:val="20"/>
          <w:lang w:eastAsia="fr-FR"/>
        </w:rPr>
        <w:t>=</w:t>
      </w:r>
      <w:r w:rsidRPr="00E0322E">
        <w:rPr>
          <w:rFonts w:ascii="Consolas" w:hAnsi="Consolas" w:cs="Consolas"/>
          <w:i/>
          <w:iCs/>
          <w:color w:val="2A00FF"/>
          <w:spacing w:val="0"/>
          <w:sz w:val="20"/>
          <w:szCs w:val="20"/>
          <w:lang w:eastAsia="fr-FR"/>
        </w:rPr>
        <w:t>"UTF-8"</w:t>
      </w:r>
      <w:r w:rsidRPr="00E0322E">
        <w:rPr>
          <w:rFonts w:ascii="Consolas" w:hAnsi="Consolas" w:cs="Consolas"/>
          <w:color w:val="008080"/>
          <w:spacing w:val="0"/>
          <w:sz w:val="20"/>
          <w:szCs w:val="20"/>
          <w:lang w:eastAsia="fr-FR"/>
        </w:rPr>
        <w:t>?&gt;</w:t>
      </w:r>
    </w:p>
    <w:p w14:paraId="0C4671B9" w14:textId="77777777" w:rsidR="00E0322E" w:rsidRPr="00E0322E" w:rsidRDefault="00E0322E" w:rsidP="00A006D7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spacing w:val="0"/>
          <w:sz w:val="20"/>
          <w:szCs w:val="20"/>
          <w:lang w:eastAsia="fr-FR"/>
        </w:rPr>
      </w:pPr>
      <w:r w:rsidRPr="00E0322E">
        <w:rPr>
          <w:rFonts w:ascii="Consolas" w:hAnsi="Consolas" w:cs="Consolas"/>
          <w:color w:val="008080"/>
          <w:spacing w:val="0"/>
          <w:sz w:val="20"/>
          <w:szCs w:val="20"/>
          <w:lang w:eastAsia="fr-FR"/>
        </w:rPr>
        <w:t>&lt;</w:t>
      </w:r>
      <w:proofErr w:type="gramStart"/>
      <w:r w:rsidRPr="00E0322E">
        <w:rPr>
          <w:rFonts w:ascii="Consolas" w:hAnsi="Consolas" w:cs="Consolas"/>
          <w:color w:val="3F7F7F"/>
          <w:spacing w:val="0"/>
          <w:sz w:val="20"/>
          <w:szCs w:val="20"/>
          <w:lang w:eastAsia="fr-FR"/>
        </w:rPr>
        <w:t>configurations</w:t>
      </w:r>
      <w:proofErr w:type="gramEnd"/>
      <w:r w:rsidRPr="00E0322E">
        <w:rPr>
          <w:rFonts w:ascii="Consolas" w:hAnsi="Consolas" w:cs="Consolas"/>
          <w:color w:val="008080"/>
          <w:spacing w:val="0"/>
          <w:sz w:val="20"/>
          <w:szCs w:val="20"/>
          <w:lang w:eastAsia="fr-FR"/>
        </w:rPr>
        <w:t>&gt;</w:t>
      </w:r>
    </w:p>
    <w:p w14:paraId="0585768A" w14:textId="77777777" w:rsidR="00E0322E" w:rsidRPr="00E0322E" w:rsidRDefault="00E0322E" w:rsidP="00A006D7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spacing w:val="0"/>
          <w:sz w:val="20"/>
          <w:szCs w:val="20"/>
          <w:lang w:eastAsia="fr-FR"/>
        </w:rPr>
      </w:pPr>
      <w:r w:rsidRPr="00E0322E">
        <w:rPr>
          <w:rFonts w:ascii="Consolas" w:hAnsi="Consolas" w:cs="Consolas"/>
          <w:color w:val="000000"/>
          <w:spacing w:val="0"/>
          <w:sz w:val="20"/>
          <w:szCs w:val="20"/>
          <w:lang w:eastAsia="fr-FR"/>
        </w:rPr>
        <w:tab/>
      </w:r>
      <w:r w:rsidRPr="00E0322E">
        <w:rPr>
          <w:rFonts w:ascii="Consolas" w:hAnsi="Consolas" w:cs="Consolas"/>
          <w:color w:val="008080"/>
          <w:spacing w:val="0"/>
          <w:sz w:val="20"/>
          <w:szCs w:val="20"/>
          <w:lang w:eastAsia="fr-FR"/>
        </w:rPr>
        <w:t>&lt;</w:t>
      </w:r>
      <w:proofErr w:type="spellStart"/>
      <w:r w:rsidRPr="00E0322E">
        <w:rPr>
          <w:rFonts w:ascii="Consolas" w:hAnsi="Consolas" w:cs="Consolas"/>
          <w:color w:val="3F7F7F"/>
          <w:spacing w:val="0"/>
          <w:sz w:val="20"/>
          <w:szCs w:val="20"/>
          <w:lang w:eastAsia="fr-FR"/>
        </w:rPr>
        <w:t>useCasesPath</w:t>
      </w:r>
      <w:proofErr w:type="spellEnd"/>
      <w:r w:rsidRPr="00E0322E">
        <w:rPr>
          <w:rFonts w:ascii="Consolas" w:hAnsi="Consolas" w:cs="Consolas"/>
          <w:spacing w:val="0"/>
          <w:sz w:val="20"/>
          <w:szCs w:val="20"/>
          <w:lang w:eastAsia="fr-FR"/>
        </w:rPr>
        <w:t xml:space="preserve"> </w:t>
      </w:r>
      <w:r w:rsidRPr="00E0322E">
        <w:rPr>
          <w:rFonts w:ascii="Consolas" w:hAnsi="Consolas" w:cs="Consolas"/>
          <w:color w:val="7F007F"/>
          <w:spacing w:val="0"/>
          <w:sz w:val="20"/>
          <w:szCs w:val="20"/>
          <w:lang w:eastAsia="fr-FR"/>
        </w:rPr>
        <w:t>path</w:t>
      </w:r>
      <w:r w:rsidRPr="00E0322E">
        <w:rPr>
          <w:rFonts w:ascii="Consolas" w:hAnsi="Consolas" w:cs="Consolas"/>
          <w:color w:val="000000"/>
          <w:spacing w:val="0"/>
          <w:sz w:val="20"/>
          <w:szCs w:val="20"/>
          <w:lang w:eastAsia="fr-FR"/>
        </w:rPr>
        <w:t>=</w:t>
      </w:r>
      <w:r w:rsidRPr="00E0322E">
        <w:rPr>
          <w:rFonts w:ascii="Consolas" w:hAnsi="Consolas" w:cs="Consolas"/>
          <w:i/>
          <w:iCs/>
          <w:color w:val="2A00FF"/>
          <w:spacing w:val="0"/>
          <w:sz w:val="20"/>
          <w:szCs w:val="20"/>
          <w:lang w:eastAsia="fr-FR"/>
        </w:rPr>
        <w:t>"02 Behavior/02 Use Cases"</w:t>
      </w:r>
      <w:r w:rsidRPr="00E0322E">
        <w:rPr>
          <w:rFonts w:ascii="Consolas" w:hAnsi="Consolas" w:cs="Consolas"/>
          <w:spacing w:val="0"/>
          <w:sz w:val="20"/>
          <w:szCs w:val="20"/>
          <w:lang w:eastAsia="fr-FR"/>
        </w:rPr>
        <w:t xml:space="preserve"> </w:t>
      </w:r>
      <w:r w:rsidRPr="00E0322E">
        <w:rPr>
          <w:rFonts w:ascii="Consolas" w:hAnsi="Consolas" w:cs="Consolas"/>
          <w:color w:val="008080"/>
          <w:spacing w:val="0"/>
          <w:sz w:val="20"/>
          <w:szCs w:val="20"/>
          <w:lang w:eastAsia="fr-FR"/>
        </w:rPr>
        <w:t>/&gt;</w:t>
      </w:r>
    </w:p>
    <w:p w14:paraId="6C2145AD" w14:textId="77777777" w:rsidR="00E0322E" w:rsidRPr="00E0322E" w:rsidRDefault="00E0322E" w:rsidP="00A006D7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spacing w:val="0"/>
          <w:sz w:val="20"/>
          <w:szCs w:val="20"/>
          <w:lang w:eastAsia="fr-FR"/>
        </w:rPr>
      </w:pPr>
      <w:r w:rsidRPr="00E0322E">
        <w:rPr>
          <w:rFonts w:ascii="Consolas" w:hAnsi="Consolas" w:cs="Consolas"/>
          <w:color w:val="000000"/>
          <w:spacing w:val="0"/>
          <w:sz w:val="20"/>
          <w:szCs w:val="20"/>
          <w:lang w:eastAsia="fr-FR"/>
        </w:rPr>
        <w:tab/>
      </w:r>
      <w:r w:rsidRPr="00E0322E">
        <w:rPr>
          <w:rFonts w:ascii="Consolas" w:hAnsi="Consolas" w:cs="Consolas"/>
          <w:color w:val="008080"/>
          <w:spacing w:val="0"/>
          <w:sz w:val="20"/>
          <w:szCs w:val="20"/>
          <w:lang w:eastAsia="fr-FR"/>
        </w:rPr>
        <w:t>&lt;</w:t>
      </w:r>
      <w:proofErr w:type="spellStart"/>
      <w:r w:rsidRPr="00E0322E">
        <w:rPr>
          <w:rFonts w:ascii="Consolas" w:hAnsi="Consolas" w:cs="Consolas"/>
          <w:color w:val="3F7F7F"/>
          <w:spacing w:val="0"/>
          <w:sz w:val="20"/>
          <w:szCs w:val="20"/>
          <w:lang w:eastAsia="fr-FR"/>
        </w:rPr>
        <w:t>activitiesPath</w:t>
      </w:r>
      <w:proofErr w:type="spellEnd"/>
      <w:r w:rsidRPr="00E0322E">
        <w:rPr>
          <w:rFonts w:ascii="Consolas" w:hAnsi="Consolas" w:cs="Consolas"/>
          <w:spacing w:val="0"/>
          <w:sz w:val="20"/>
          <w:szCs w:val="20"/>
          <w:lang w:eastAsia="fr-FR"/>
        </w:rPr>
        <w:t xml:space="preserve"> </w:t>
      </w:r>
      <w:r w:rsidRPr="00E0322E">
        <w:rPr>
          <w:rFonts w:ascii="Consolas" w:hAnsi="Consolas" w:cs="Consolas"/>
          <w:color w:val="7F007F"/>
          <w:spacing w:val="0"/>
          <w:sz w:val="20"/>
          <w:szCs w:val="20"/>
          <w:lang w:eastAsia="fr-FR"/>
        </w:rPr>
        <w:t>path</w:t>
      </w:r>
      <w:r w:rsidRPr="00E0322E">
        <w:rPr>
          <w:rFonts w:ascii="Consolas" w:hAnsi="Consolas" w:cs="Consolas"/>
          <w:color w:val="000000"/>
          <w:spacing w:val="0"/>
          <w:sz w:val="20"/>
          <w:szCs w:val="20"/>
          <w:lang w:eastAsia="fr-FR"/>
        </w:rPr>
        <w:t>=</w:t>
      </w:r>
      <w:r w:rsidRPr="00E0322E">
        <w:rPr>
          <w:rFonts w:ascii="Consolas" w:hAnsi="Consolas" w:cs="Consolas"/>
          <w:i/>
          <w:iCs/>
          <w:color w:val="2A00FF"/>
          <w:spacing w:val="0"/>
          <w:sz w:val="20"/>
          <w:szCs w:val="20"/>
          <w:lang w:eastAsia="fr-FR"/>
        </w:rPr>
        <w:t>"02 Behavior/02 Functional Architecture"</w:t>
      </w:r>
      <w:r w:rsidRPr="00E0322E">
        <w:rPr>
          <w:rFonts w:ascii="Consolas" w:hAnsi="Consolas" w:cs="Consolas"/>
          <w:spacing w:val="0"/>
          <w:sz w:val="20"/>
          <w:szCs w:val="20"/>
          <w:lang w:eastAsia="fr-FR"/>
        </w:rPr>
        <w:t xml:space="preserve"> </w:t>
      </w:r>
      <w:r w:rsidRPr="00E0322E">
        <w:rPr>
          <w:rFonts w:ascii="Consolas" w:hAnsi="Consolas" w:cs="Consolas"/>
          <w:color w:val="008080"/>
          <w:spacing w:val="0"/>
          <w:sz w:val="20"/>
          <w:szCs w:val="20"/>
          <w:lang w:eastAsia="fr-FR"/>
        </w:rPr>
        <w:t>/&gt;</w:t>
      </w:r>
    </w:p>
    <w:p w14:paraId="537AEADE" w14:textId="77777777" w:rsidR="00E0322E" w:rsidRPr="00E0322E" w:rsidRDefault="00E0322E" w:rsidP="00A006D7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spacing w:val="0"/>
          <w:sz w:val="20"/>
          <w:szCs w:val="20"/>
          <w:lang w:eastAsia="fr-FR"/>
        </w:rPr>
      </w:pPr>
      <w:r w:rsidRPr="00E0322E">
        <w:rPr>
          <w:rFonts w:ascii="Consolas" w:hAnsi="Consolas" w:cs="Consolas"/>
          <w:color w:val="000000"/>
          <w:spacing w:val="0"/>
          <w:sz w:val="20"/>
          <w:szCs w:val="20"/>
          <w:lang w:eastAsia="fr-FR"/>
        </w:rPr>
        <w:tab/>
      </w:r>
      <w:r w:rsidRPr="00E0322E">
        <w:rPr>
          <w:rFonts w:ascii="Consolas" w:hAnsi="Consolas" w:cs="Consolas"/>
          <w:color w:val="008080"/>
          <w:spacing w:val="0"/>
          <w:sz w:val="20"/>
          <w:szCs w:val="20"/>
          <w:lang w:eastAsia="fr-FR"/>
        </w:rPr>
        <w:t>&lt;</w:t>
      </w:r>
      <w:proofErr w:type="spellStart"/>
      <w:r w:rsidRPr="00E0322E">
        <w:rPr>
          <w:rFonts w:ascii="Consolas" w:hAnsi="Consolas" w:cs="Consolas"/>
          <w:color w:val="3F7F7F"/>
          <w:spacing w:val="0"/>
          <w:sz w:val="20"/>
          <w:szCs w:val="20"/>
          <w:lang w:eastAsia="fr-FR"/>
        </w:rPr>
        <w:t>partPath</w:t>
      </w:r>
      <w:proofErr w:type="spellEnd"/>
      <w:r w:rsidRPr="00E0322E">
        <w:rPr>
          <w:rFonts w:ascii="Consolas" w:hAnsi="Consolas" w:cs="Consolas"/>
          <w:spacing w:val="0"/>
          <w:sz w:val="20"/>
          <w:szCs w:val="20"/>
          <w:lang w:eastAsia="fr-FR"/>
        </w:rPr>
        <w:t xml:space="preserve"> </w:t>
      </w:r>
      <w:r w:rsidRPr="00E0322E">
        <w:rPr>
          <w:rFonts w:ascii="Consolas" w:hAnsi="Consolas" w:cs="Consolas"/>
          <w:color w:val="7F007F"/>
          <w:spacing w:val="0"/>
          <w:sz w:val="20"/>
          <w:szCs w:val="20"/>
          <w:lang w:eastAsia="fr-FR"/>
        </w:rPr>
        <w:t>path</w:t>
      </w:r>
      <w:r w:rsidRPr="00E0322E">
        <w:rPr>
          <w:rFonts w:ascii="Consolas" w:hAnsi="Consolas" w:cs="Consolas"/>
          <w:color w:val="000000"/>
          <w:spacing w:val="0"/>
          <w:sz w:val="20"/>
          <w:szCs w:val="20"/>
          <w:lang w:eastAsia="fr-FR"/>
        </w:rPr>
        <w:t>=</w:t>
      </w:r>
      <w:r w:rsidRPr="00E0322E">
        <w:rPr>
          <w:rFonts w:ascii="Consolas" w:hAnsi="Consolas" w:cs="Consolas"/>
          <w:i/>
          <w:iCs/>
          <w:color w:val="2A00FF"/>
          <w:spacing w:val="0"/>
          <w:sz w:val="20"/>
          <w:szCs w:val="20"/>
          <w:lang w:eastAsia="fr-FR"/>
        </w:rPr>
        <w:t>"03 Structure/Parts"</w:t>
      </w:r>
      <w:r w:rsidRPr="00E0322E">
        <w:rPr>
          <w:rFonts w:ascii="Consolas" w:hAnsi="Consolas" w:cs="Consolas"/>
          <w:spacing w:val="0"/>
          <w:sz w:val="20"/>
          <w:szCs w:val="20"/>
          <w:lang w:eastAsia="fr-FR"/>
        </w:rPr>
        <w:t xml:space="preserve"> </w:t>
      </w:r>
      <w:r w:rsidRPr="00E0322E">
        <w:rPr>
          <w:rFonts w:ascii="Consolas" w:hAnsi="Consolas" w:cs="Consolas"/>
          <w:color w:val="008080"/>
          <w:spacing w:val="0"/>
          <w:sz w:val="20"/>
          <w:szCs w:val="20"/>
          <w:lang w:eastAsia="fr-FR"/>
        </w:rPr>
        <w:t>/&gt;</w:t>
      </w:r>
    </w:p>
    <w:p w14:paraId="2D912B94" w14:textId="77777777" w:rsidR="00E0322E" w:rsidRPr="00E0322E" w:rsidRDefault="00E0322E" w:rsidP="00A006D7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spacing w:val="0"/>
          <w:sz w:val="20"/>
          <w:szCs w:val="20"/>
          <w:lang w:eastAsia="fr-FR"/>
        </w:rPr>
      </w:pPr>
      <w:r w:rsidRPr="00E0322E">
        <w:rPr>
          <w:rFonts w:ascii="Consolas" w:hAnsi="Consolas" w:cs="Consolas"/>
          <w:color w:val="000000"/>
          <w:spacing w:val="0"/>
          <w:sz w:val="20"/>
          <w:szCs w:val="20"/>
          <w:lang w:eastAsia="fr-FR"/>
        </w:rPr>
        <w:tab/>
      </w:r>
      <w:r w:rsidRPr="00E0322E">
        <w:rPr>
          <w:rFonts w:ascii="Consolas" w:hAnsi="Consolas" w:cs="Consolas"/>
          <w:color w:val="008080"/>
          <w:spacing w:val="0"/>
          <w:sz w:val="20"/>
          <w:szCs w:val="20"/>
          <w:lang w:eastAsia="fr-FR"/>
        </w:rPr>
        <w:t>&lt;</w:t>
      </w:r>
      <w:proofErr w:type="spellStart"/>
      <w:r w:rsidRPr="00E0322E">
        <w:rPr>
          <w:rFonts w:ascii="Consolas" w:hAnsi="Consolas" w:cs="Consolas"/>
          <w:color w:val="3F7F7F"/>
          <w:spacing w:val="0"/>
          <w:sz w:val="20"/>
          <w:szCs w:val="20"/>
          <w:lang w:eastAsia="fr-FR"/>
        </w:rPr>
        <w:t>productPath</w:t>
      </w:r>
      <w:proofErr w:type="spellEnd"/>
      <w:r w:rsidRPr="00E0322E">
        <w:rPr>
          <w:rFonts w:ascii="Consolas" w:hAnsi="Consolas" w:cs="Consolas"/>
          <w:spacing w:val="0"/>
          <w:sz w:val="20"/>
          <w:szCs w:val="20"/>
          <w:lang w:eastAsia="fr-FR"/>
        </w:rPr>
        <w:t xml:space="preserve"> </w:t>
      </w:r>
      <w:r w:rsidRPr="00E0322E">
        <w:rPr>
          <w:rFonts w:ascii="Consolas" w:hAnsi="Consolas" w:cs="Consolas"/>
          <w:color w:val="7F007F"/>
          <w:spacing w:val="0"/>
          <w:sz w:val="20"/>
          <w:szCs w:val="20"/>
          <w:lang w:eastAsia="fr-FR"/>
        </w:rPr>
        <w:t>path</w:t>
      </w:r>
      <w:r w:rsidRPr="00E0322E">
        <w:rPr>
          <w:rFonts w:ascii="Consolas" w:hAnsi="Consolas" w:cs="Consolas"/>
          <w:color w:val="000000"/>
          <w:spacing w:val="0"/>
          <w:sz w:val="20"/>
          <w:szCs w:val="20"/>
          <w:lang w:eastAsia="fr-FR"/>
        </w:rPr>
        <w:t>=</w:t>
      </w:r>
      <w:r w:rsidRPr="00E0322E">
        <w:rPr>
          <w:rFonts w:ascii="Consolas" w:hAnsi="Consolas" w:cs="Consolas"/>
          <w:i/>
          <w:iCs/>
          <w:color w:val="2A00FF"/>
          <w:spacing w:val="0"/>
          <w:sz w:val="20"/>
          <w:szCs w:val="20"/>
          <w:lang w:eastAsia="fr-FR"/>
        </w:rPr>
        <w:t>"03 Structure/Product"</w:t>
      </w:r>
      <w:r w:rsidRPr="00E0322E">
        <w:rPr>
          <w:rFonts w:ascii="Consolas" w:hAnsi="Consolas" w:cs="Consolas"/>
          <w:spacing w:val="0"/>
          <w:sz w:val="20"/>
          <w:szCs w:val="20"/>
          <w:lang w:eastAsia="fr-FR"/>
        </w:rPr>
        <w:t xml:space="preserve"> </w:t>
      </w:r>
      <w:r w:rsidRPr="00E0322E">
        <w:rPr>
          <w:rFonts w:ascii="Consolas" w:hAnsi="Consolas" w:cs="Consolas"/>
          <w:color w:val="008080"/>
          <w:spacing w:val="0"/>
          <w:sz w:val="20"/>
          <w:szCs w:val="20"/>
          <w:lang w:eastAsia="fr-FR"/>
        </w:rPr>
        <w:t>/&gt;</w:t>
      </w:r>
    </w:p>
    <w:p w14:paraId="354199F1" w14:textId="77777777" w:rsidR="00E0322E" w:rsidRDefault="00E0322E" w:rsidP="00A006D7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spacing w:val="0"/>
          <w:sz w:val="20"/>
          <w:szCs w:val="20"/>
          <w:lang w:val="fr-FR" w:eastAsia="fr-FR"/>
        </w:rPr>
      </w:pPr>
      <w:r w:rsidRPr="00E0322E">
        <w:rPr>
          <w:rFonts w:ascii="Consolas" w:hAnsi="Consolas" w:cs="Consolas"/>
          <w:color w:val="000000"/>
          <w:spacing w:val="0"/>
          <w:sz w:val="20"/>
          <w:szCs w:val="20"/>
          <w:lang w:eastAsia="fr-FR"/>
        </w:rPr>
        <w:tab/>
      </w:r>
      <w:r>
        <w:rPr>
          <w:rFonts w:ascii="Consolas" w:hAnsi="Consolas" w:cs="Consolas"/>
          <w:color w:val="008080"/>
          <w:spacing w:val="0"/>
          <w:sz w:val="20"/>
          <w:szCs w:val="20"/>
          <w:lang w:val="fr-FR" w:eastAsia="fr-FR"/>
        </w:rPr>
        <w:t>&lt;</w:t>
      </w:r>
      <w:proofErr w:type="spellStart"/>
      <w:r>
        <w:rPr>
          <w:rFonts w:ascii="Consolas" w:hAnsi="Consolas" w:cs="Consolas"/>
          <w:color w:val="3F7F7F"/>
          <w:spacing w:val="0"/>
          <w:sz w:val="20"/>
          <w:szCs w:val="20"/>
          <w:lang w:val="fr-FR" w:eastAsia="fr-FR"/>
        </w:rPr>
        <w:t>parametricPath</w:t>
      </w:r>
      <w:proofErr w:type="spellEnd"/>
      <w:r>
        <w:rPr>
          <w:rFonts w:ascii="Consolas" w:hAnsi="Consolas" w:cs="Consolas"/>
          <w:spacing w:val="0"/>
          <w:sz w:val="20"/>
          <w:szCs w:val="20"/>
          <w:lang w:val="fr-FR" w:eastAsia="fr-FR"/>
        </w:rPr>
        <w:t xml:space="preserve"> </w:t>
      </w:r>
      <w:proofErr w:type="spellStart"/>
      <w:r>
        <w:rPr>
          <w:rFonts w:ascii="Consolas" w:hAnsi="Consolas" w:cs="Consolas"/>
          <w:color w:val="7F007F"/>
          <w:spacing w:val="0"/>
          <w:sz w:val="20"/>
          <w:szCs w:val="20"/>
          <w:lang w:val="fr-FR" w:eastAsia="fr-FR"/>
        </w:rPr>
        <w:t>path</w:t>
      </w:r>
      <w:proofErr w:type="spellEnd"/>
      <w:r>
        <w:rPr>
          <w:rFonts w:ascii="Consolas" w:hAnsi="Consolas" w:cs="Consolas"/>
          <w:color w:val="000000"/>
          <w:spacing w:val="0"/>
          <w:sz w:val="20"/>
          <w:szCs w:val="20"/>
          <w:lang w:val="fr-FR" w:eastAsia="fr-FR"/>
        </w:rPr>
        <w:t>=</w:t>
      </w:r>
      <w:r>
        <w:rPr>
          <w:rFonts w:ascii="Consolas" w:hAnsi="Consolas" w:cs="Consolas"/>
          <w:i/>
          <w:iCs/>
          <w:color w:val="2A00FF"/>
          <w:spacing w:val="0"/>
          <w:sz w:val="20"/>
          <w:szCs w:val="20"/>
          <w:lang w:val="fr-FR" w:eastAsia="fr-FR"/>
        </w:rPr>
        <w:t xml:space="preserve">"04 </w:t>
      </w:r>
      <w:proofErr w:type="spellStart"/>
      <w:r>
        <w:rPr>
          <w:rFonts w:ascii="Consolas" w:hAnsi="Consolas" w:cs="Consolas"/>
          <w:i/>
          <w:iCs/>
          <w:color w:val="2A00FF"/>
          <w:spacing w:val="0"/>
          <w:sz w:val="20"/>
          <w:szCs w:val="20"/>
          <w:lang w:val="fr-FR" w:eastAsia="fr-FR"/>
        </w:rPr>
        <w:t>Parametric</w:t>
      </w:r>
      <w:proofErr w:type="spellEnd"/>
      <w:r>
        <w:rPr>
          <w:rFonts w:ascii="Consolas" w:hAnsi="Consolas" w:cs="Consolas"/>
          <w:i/>
          <w:iCs/>
          <w:color w:val="2A00FF"/>
          <w:spacing w:val="0"/>
          <w:sz w:val="20"/>
          <w:szCs w:val="20"/>
          <w:lang w:val="fr-FR" w:eastAsia="fr-FR"/>
        </w:rPr>
        <w:t>"</w:t>
      </w:r>
      <w:r>
        <w:rPr>
          <w:rFonts w:ascii="Consolas" w:hAnsi="Consolas" w:cs="Consolas"/>
          <w:spacing w:val="0"/>
          <w:sz w:val="20"/>
          <w:szCs w:val="20"/>
          <w:lang w:val="fr-FR" w:eastAsia="fr-FR"/>
        </w:rPr>
        <w:t xml:space="preserve"> </w:t>
      </w:r>
      <w:r>
        <w:rPr>
          <w:rFonts w:ascii="Consolas" w:hAnsi="Consolas" w:cs="Consolas"/>
          <w:color w:val="008080"/>
          <w:spacing w:val="0"/>
          <w:sz w:val="20"/>
          <w:szCs w:val="20"/>
          <w:lang w:val="fr-FR" w:eastAsia="fr-FR"/>
        </w:rPr>
        <w:t>/&gt;</w:t>
      </w:r>
    </w:p>
    <w:p w14:paraId="30BB8FD6" w14:textId="77777777" w:rsidR="00E0322E" w:rsidRDefault="00E0322E" w:rsidP="00A006D7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spacing w:val="0"/>
          <w:sz w:val="20"/>
          <w:szCs w:val="20"/>
          <w:lang w:val="fr-FR" w:eastAsia="fr-FR"/>
        </w:rPr>
      </w:pPr>
      <w:r>
        <w:rPr>
          <w:rFonts w:ascii="Consolas" w:hAnsi="Consolas" w:cs="Consolas"/>
          <w:color w:val="008080"/>
          <w:spacing w:val="0"/>
          <w:sz w:val="20"/>
          <w:szCs w:val="20"/>
          <w:lang w:val="fr-FR" w:eastAsia="fr-FR"/>
        </w:rPr>
        <w:t>&lt;/</w:t>
      </w:r>
      <w:proofErr w:type="gramStart"/>
      <w:r>
        <w:rPr>
          <w:rFonts w:ascii="Consolas" w:hAnsi="Consolas" w:cs="Consolas"/>
          <w:color w:val="3F7F7F"/>
          <w:spacing w:val="0"/>
          <w:sz w:val="20"/>
          <w:szCs w:val="20"/>
          <w:lang w:val="fr-FR" w:eastAsia="fr-FR"/>
        </w:rPr>
        <w:t>configurations</w:t>
      </w:r>
      <w:proofErr w:type="gramEnd"/>
      <w:r>
        <w:rPr>
          <w:rFonts w:ascii="Consolas" w:hAnsi="Consolas" w:cs="Consolas"/>
          <w:color w:val="008080"/>
          <w:spacing w:val="0"/>
          <w:sz w:val="20"/>
          <w:szCs w:val="20"/>
          <w:lang w:val="fr-FR" w:eastAsia="fr-FR"/>
        </w:rPr>
        <w:t>&gt;</w:t>
      </w:r>
    </w:p>
    <w:p w14:paraId="03F1978B" w14:textId="5062AAC4" w:rsidR="00C05A39" w:rsidRDefault="00C05A39" w:rsidP="00F74E1A">
      <w:pPr>
        <w:rPr>
          <w:lang w:eastAsia="fr-FR"/>
        </w:rPr>
      </w:pPr>
    </w:p>
    <w:p w14:paraId="1130AB3B" w14:textId="43B2C8D4" w:rsidR="009F06A7" w:rsidRPr="00E0322E" w:rsidRDefault="00927C67" w:rsidP="00E0322E">
      <w:pPr>
        <w:numPr>
          <w:ilvl w:val="0"/>
          <w:numId w:val="32"/>
        </w:numPr>
        <w:rPr>
          <w:lang w:eastAsia="fr-FR"/>
        </w:rPr>
      </w:pPr>
      <w:r w:rsidRPr="00E0322E">
        <w:rPr>
          <w:b/>
          <w:bCs/>
          <w:lang w:eastAsia="fr-FR"/>
        </w:rPr>
        <w:t xml:space="preserve">Use cases path </w:t>
      </w:r>
      <w:r w:rsidRPr="00E0322E">
        <w:rPr>
          <w:lang w:eastAsia="fr-FR"/>
        </w:rPr>
        <w:t>defines the Cameo packages containing the Actors, Capabilities and Associations (between Actors and Capabilities)</w:t>
      </w:r>
      <w:r w:rsidR="00E0322E">
        <w:rPr>
          <w:lang w:eastAsia="fr-FR"/>
        </w:rPr>
        <w:t xml:space="preserve"> to transform to Capella </w:t>
      </w:r>
      <w:proofErr w:type="spellStart"/>
      <w:r w:rsidR="00E0322E">
        <w:rPr>
          <w:lang w:eastAsia="fr-FR"/>
        </w:rPr>
        <w:t>LogicalActor</w:t>
      </w:r>
      <w:proofErr w:type="spellEnd"/>
      <w:r w:rsidR="00E0322E">
        <w:rPr>
          <w:lang w:eastAsia="fr-FR"/>
        </w:rPr>
        <w:t xml:space="preserve"> and </w:t>
      </w:r>
      <w:proofErr w:type="spellStart"/>
      <w:r w:rsidR="00E0322E">
        <w:rPr>
          <w:lang w:eastAsia="fr-FR"/>
        </w:rPr>
        <w:t>CapabilityRealization</w:t>
      </w:r>
      <w:proofErr w:type="spellEnd"/>
      <w:r w:rsidR="00F633EB">
        <w:rPr>
          <w:lang w:eastAsia="fr-FR"/>
        </w:rPr>
        <w:t xml:space="preserve"> elements</w:t>
      </w:r>
      <w:r w:rsidRPr="00E0322E">
        <w:rPr>
          <w:lang w:eastAsia="fr-FR"/>
        </w:rPr>
        <w:t>.</w:t>
      </w:r>
    </w:p>
    <w:p w14:paraId="1325BDD8" w14:textId="1F32A04B" w:rsidR="009F06A7" w:rsidRPr="00E0322E" w:rsidRDefault="00927C67" w:rsidP="00E0322E">
      <w:pPr>
        <w:numPr>
          <w:ilvl w:val="0"/>
          <w:numId w:val="32"/>
        </w:numPr>
        <w:rPr>
          <w:lang w:eastAsia="fr-FR"/>
        </w:rPr>
      </w:pPr>
      <w:r w:rsidRPr="00E0322E">
        <w:rPr>
          <w:b/>
          <w:bCs/>
          <w:lang w:eastAsia="fr-FR"/>
        </w:rPr>
        <w:t xml:space="preserve">Activities path </w:t>
      </w:r>
      <w:r w:rsidRPr="00E0322E">
        <w:rPr>
          <w:lang w:eastAsia="fr-FR"/>
        </w:rPr>
        <w:t>defines the Cameo packages containing the Functional Architecture</w:t>
      </w:r>
      <w:r w:rsidR="00E0322E">
        <w:rPr>
          <w:lang w:eastAsia="fr-FR"/>
        </w:rPr>
        <w:t xml:space="preserve"> to transform to Capella </w:t>
      </w:r>
      <w:proofErr w:type="spellStart"/>
      <w:r w:rsidR="00E0322E">
        <w:rPr>
          <w:lang w:eastAsia="fr-FR"/>
        </w:rPr>
        <w:t>LogicalFunction</w:t>
      </w:r>
      <w:proofErr w:type="spellEnd"/>
      <w:r w:rsidR="00E0322E">
        <w:rPr>
          <w:lang w:eastAsia="fr-FR"/>
        </w:rPr>
        <w:t xml:space="preserve"> breakdown</w:t>
      </w:r>
      <w:r w:rsidR="00F633EB">
        <w:rPr>
          <w:lang w:eastAsia="fr-FR"/>
        </w:rPr>
        <w:t xml:space="preserve"> structure</w:t>
      </w:r>
      <w:r w:rsidR="00E0322E">
        <w:rPr>
          <w:lang w:eastAsia="fr-FR"/>
        </w:rPr>
        <w:t>.</w:t>
      </w:r>
    </w:p>
    <w:p w14:paraId="29F0BEEB" w14:textId="743C2DB7" w:rsidR="009F06A7" w:rsidRPr="00E0322E" w:rsidRDefault="00927C67" w:rsidP="00E0322E">
      <w:pPr>
        <w:numPr>
          <w:ilvl w:val="0"/>
          <w:numId w:val="32"/>
        </w:numPr>
        <w:rPr>
          <w:lang w:eastAsia="fr-FR"/>
        </w:rPr>
      </w:pPr>
      <w:r w:rsidRPr="00E0322E">
        <w:rPr>
          <w:b/>
          <w:bCs/>
          <w:lang w:eastAsia="fr-FR"/>
        </w:rPr>
        <w:t xml:space="preserve">Part path </w:t>
      </w:r>
      <w:r w:rsidRPr="00E0322E">
        <w:rPr>
          <w:lang w:eastAsia="fr-FR"/>
        </w:rPr>
        <w:t>defines the Cameo packages containing the Blocks</w:t>
      </w:r>
      <w:r w:rsidR="00E0322E">
        <w:rPr>
          <w:lang w:eastAsia="fr-FR"/>
        </w:rPr>
        <w:t xml:space="preserve"> to transform to Capella </w:t>
      </w:r>
      <w:proofErr w:type="spellStart"/>
      <w:r w:rsidR="00E0322E">
        <w:rPr>
          <w:lang w:eastAsia="fr-FR"/>
        </w:rPr>
        <w:t>LogicalComponent</w:t>
      </w:r>
      <w:proofErr w:type="spellEnd"/>
      <w:r w:rsidR="00F633EB">
        <w:rPr>
          <w:lang w:eastAsia="fr-FR"/>
        </w:rPr>
        <w:t xml:space="preserve"> elements</w:t>
      </w:r>
      <w:r w:rsidR="00E0322E">
        <w:rPr>
          <w:lang w:eastAsia="fr-FR"/>
        </w:rPr>
        <w:t>.</w:t>
      </w:r>
    </w:p>
    <w:p w14:paraId="13D900BC" w14:textId="77777777" w:rsidR="009F06A7" w:rsidRDefault="00927C67" w:rsidP="00E0322E">
      <w:pPr>
        <w:numPr>
          <w:ilvl w:val="0"/>
          <w:numId w:val="32"/>
        </w:numPr>
        <w:rPr>
          <w:lang w:eastAsia="fr-FR"/>
        </w:rPr>
      </w:pPr>
      <w:r w:rsidRPr="00E0322E">
        <w:rPr>
          <w:b/>
          <w:bCs/>
          <w:lang w:eastAsia="fr-FR"/>
        </w:rPr>
        <w:t xml:space="preserve">Product path </w:t>
      </w:r>
      <w:r w:rsidRPr="00E0322E">
        <w:rPr>
          <w:lang w:eastAsia="fr-FR"/>
        </w:rPr>
        <w:t>defines the Cameo block package containing the root block.</w:t>
      </w:r>
    </w:p>
    <w:p w14:paraId="4F3FB210" w14:textId="33BDBBD4" w:rsidR="00E0322E" w:rsidRPr="00E0322E" w:rsidRDefault="00E0322E" w:rsidP="00E0322E">
      <w:pPr>
        <w:numPr>
          <w:ilvl w:val="0"/>
          <w:numId w:val="32"/>
        </w:numPr>
        <w:rPr>
          <w:lang w:eastAsia="fr-FR"/>
        </w:rPr>
      </w:pPr>
      <w:r>
        <w:rPr>
          <w:b/>
          <w:bCs/>
          <w:lang w:eastAsia="fr-FR"/>
        </w:rPr>
        <w:t xml:space="preserve">Parametric path </w:t>
      </w:r>
      <w:r>
        <w:rPr>
          <w:bCs/>
          <w:lang w:eastAsia="fr-FR"/>
        </w:rPr>
        <w:t xml:space="preserve">defines the Cameo package containing the Blocks to transform to </w:t>
      </w:r>
      <w:proofErr w:type="spellStart"/>
      <w:r>
        <w:rPr>
          <w:bCs/>
          <w:lang w:eastAsia="fr-FR"/>
        </w:rPr>
        <w:t>ExchangeItem</w:t>
      </w:r>
      <w:proofErr w:type="spellEnd"/>
      <w:r>
        <w:rPr>
          <w:bCs/>
          <w:lang w:eastAsia="fr-FR"/>
        </w:rPr>
        <w:t xml:space="preserve"> and Class Capella elements.</w:t>
      </w:r>
    </w:p>
    <w:p w14:paraId="12FEA25D" w14:textId="77777777" w:rsidR="00E0322E" w:rsidRDefault="00E0322E" w:rsidP="00F74E1A">
      <w:pPr>
        <w:rPr>
          <w:lang w:eastAsia="fr-FR"/>
        </w:rPr>
      </w:pPr>
    </w:p>
    <w:p w14:paraId="439B8C15" w14:textId="77777777" w:rsidR="00C05A39" w:rsidRDefault="00C05A39" w:rsidP="00F74E1A">
      <w:pPr>
        <w:rPr>
          <w:lang w:eastAsia="fr-FR"/>
        </w:rPr>
      </w:pPr>
    </w:p>
    <w:p w14:paraId="78E4DCA5" w14:textId="7EF1AF5B" w:rsidR="00F74E1A" w:rsidRPr="00F74E1A" w:rsidRDefault="00F74E1A" w:rsidP="00F74E1A">
      <w:pPr>
        <w:pStyle w:val="Titre2"/>
      </w:pPr>
      <w:bookmarkStart w:id="8" w:name="_Toc8055509"/>
      <w:r>
        <w:t>Execution</w:t>
      </w:r>
      <w:bookmarkEnd w:id="8"/>
    </w:p>
    <w:p w14:paraId="3C25E259" w14:textId="7242F121" w:rsidR="00197264" w:rsidRDefault="00F633EB" w:rsidP="00F633EB">
      <w:pPr>
        <w:rPr>
          <w:lang w:eastAsia="fr-FR"/>
        </w:rPr>
      </w:pPr>
      <w:r>
        <w:rPr>
          <w:b/>
          <w:lang w:eastAsia="fr-FR"/>
        </w:rPr>
        <w:t xml:space="preserve">Prerequisite: </w:t>
      </w:r>
      <w:r>
        <w:rPr>
          <w:lang w:eastAsia="fr-FR"/>
        </w:rPr>
        <w:t>Before to launch the mapping, the Cape</w:t>
      </w:r>
      <w:r w:rsidR="004D579E">
        <w:rPr>
          <w:lang w:eastAsia="fr-FR"/>
        </w:rPr>
        <w:t>lla user shall create an empty C</w:t>
      </w:r>
      <w:r>
        <w:rPr>
          <w:lang w:eastAsia="fr-FR"/>
        </w:rPr>
        <w:t xml:space="preserve">apella </w:t>
      </w:r>
      <w:proofErr w:type="spellStart"/>
      <w:r>
        <w:rPr>
          <w:lang w:eastAsia="fr-FR"/>
        </w:rPr>
        <w:t>poject</w:t>
      </w:r>
      <w:proofErr w:type="spellEnd"/>
      <w:r>
        <w:rPr>
          <w:lang w:eastAsia="fr-FR"/>
        </w:rPr>
        <w:t>.</w:t>
      </w:r>
    </w:p>
    <w:p w14:paraId="15973F5F" w14:textId="77777777" w:rsidR="00F633EB" w:rsidRDefault="00F633EB" w:rsidP="00F633EB">
      <w:pPr>
        <w:rPr>
          <w:lang w:eastAsia="fr-FR"/>
        </w:rPr>
      </w:pPr>
    </w:p>
    <w:p w14:paraId="0E1CE870" w14:textId="335DC3F5" w:rsidR="00F633EB" w:rsidRDefault="00F633EB" w:rsidP="00F633EB">
      <w:pPr>
        <w:pStyle w:val="Titre3"/>
      </w:pPr>
      <w:bookmarkStart w:id="9" w:name="_Toc8055510"/>
      <w:r>
        <w:t>Set the</w:t>
      </w:r>
      <w:r w:rsidR="00C042E3">
        <w:t xml:space="preserve"> default</w:t>
      </w:r>
      <w:r>
        <w:t xml:space="preserve"> XML configuration file.</w:t>
      </w:r>
      <w:bookmarkEnd w:id="9"/>
    </w:p>
    <w:p w14:paraId="677115EF" w14:textId="18092E05" w:rsidR="00F633EB" w:rsidRDefault="00F633EB" w:rsidP="00F633EB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>Select the “Window -&gt; Preferences -&gt; Capella -&gt; SysML” preference to display the following wizard.</w:t>
      </w:r>
    </w:p>
    <w:p w14:paraId="4FEB47C2" w14:textId="450701C8" w:rsidR="00C042E3" w:rsidRDefault="00C042E3" w:rsidP="00A006D7">
      <w:pPr>
        <w:ind w:left="360"/>
        <w:jc w:val="center"/>
        <w:rPr>
          <w:lang w:eastAsia="fr-FR"/>
        </w:rPr>
      </w:pPr>
      <w:r>
        <w:rPr>
          <w:noProof/>
          <w:lang w:val="fr-FR" w:eastAsia="fr-FR"/>
        </w:rPr>
        <w:drawing>
          <wp:inline distT="0" distB="0" distL="0" distR="0" wp14:anchorId="38DC2382" wp14:editId="073AC359">
            <wp:extent cx="4008120" cy="3504755"/>
            <wp:effectExtent l="0" t="0" r="0" b="63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1193" cy="350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CA70" w14:textId="77777777" w:rsidR="00C042E3" w:rsidRDefault="00C042E3" w:rsidP="00C042E3">
      <w:pPr>
        <w:ind w:left="360"/>
        <w:rPr>
          <w:lang w:eastAsia="fr-FR"/>
        </w:rPr>
      </w:pPr>
    </w:p>
    <w:p w14:paraId="2F3359E8" w14:textId="77777777" w:rsidR="00C042E3" w:rsidRDefault="00C042E3" w:rsidP="00C042E3">
      <w:pPr>
        <w:ind w:left="360"/>
        <w:rPr>
          <w:lang w:eastAsia="fr-FR"/>
        </w:rPr>
      </w:pPr>
    </w:p>
    <w:p w14:paraId="70F45669" w14:textId="37067FD1" w:rsidR="00C042E3" w:rsidRDefault="00C042E3" w:rsidP="00C042E3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 xml:space="preserve">Set the </w:t>
      </w:r>
      <w:r w:rsidR="004D579E">
        <w:rPr>
          <w:lang w:eastAsia="fr-FR"/>
        </w:rPr>
        <w:t>XML</w:t>
      </w:r>
      <w:r>
        <w:rPr>
          <w:lang w:eastAsia="fr-FR"/>
        </w:rPr>
        <w:t xml:space="preserve"> configuration file in the “Default configuration file” field, and click on “OK” button. In this way, this configuration file is a</w:t>
      </w:r>
      <w:r w:rsidR="004D579E">
        <w:rPr>
          <w:lang w:eastAsia="fr-FR"/>
        </w:rPr>
        <w:t>utomatically set in the import S</w:t>
      </w:r>
      <w:r>
        <w:rPr>
          <w:lang w:eastAsia="fr-FR"/>
        </w:rPr>
        <w:t>ysML launcher.</w:t>
      </w:r>
    </w:p>
    <w:p w14:paraId="0084BBC6" w14:textId="77777777" w:rsidR="00C042E3" w:rsidRDefault="00C042E3" w:rsidP="00C042E3">
      <w:pPr>
        <w:rPr>
          <w:lang w:eastAsia="fr-FR"/>
        </w:rPr>
      </w:pPr>
    </w:p>
    <w:p w14:paraId="7464ECCB" w14:textId="77777777" w:rsidR="00A006D7" w:rsidRDefault="00A006D7" w:rsidP="00C042E3">
      <w:pPr>
        <w:rPr>
          <w:lang w:eastAsia="fr-FR"/>
        </w:rPr>
      </w:pPr>
    </w:p>
    <w:p w14:paraId="5EDD222D" w14:textId="77777777" w:rsidR="00A006D7" w:rsidRDefault="00A006D7" w:rsidP="00C042E3">
      <w:pPr>
        <w:rPr>
          <w:lang w:eastAsia="fr-FR"/>
        </w:rPr>
      </w:pPr>
    </w:p>
    <w:p w14:paraId="6475110E" w14:textId="77777777" w:rsidR="00A006D7" w:rsidRDefault="00A006D7" w:rsidP="00C042E3">
      <w:pPr>
        <w:rPr>
          <w:lang w:eastAsia="fr-FR"/>
        </w:rPr>
      </w:pPr>
    </w:p>
    <w:p w14:paraId="7A1C37D3" w14:textId="77777777" w:rsidR="00A006D7" w:rsidRDefault="00A006D7" w:rsidP="00C042E3">
      <w:pPr>
        <w:rPr>
          <w:lang w:eastAsia="fr-FR"/>
        </w:rPr>
      </w:pPr>
    </w:p>
    <w:p w14:paraId="27968F84" w14:textId="77777777" w:rsidR="00A006D7" w:rsidRDefault="00A006D7" w:rsidP="00C042E3">
      <w:pPr>
        <w:rPr>
          <w:lang w:eastAsia="fr-FR"/>
        </w:rPr>
      </w:pPr>
    </w:p>
    <w:p w14:paraId="560C8A27" w14:textId="77777777" w:rsidR="00A006D7" w:rsidRDefault="00A006D7" w:rsidP="00C042E3">
      <w:pPr>
        <w:rPr>
          <w:lang w:eastAsia="fr-FR"/>
        </w:rPr>
      </w:pPr>
    </w:p>
    <w:p w14:paraId="7FB46457" w14:textId="71AA9D8E" w:rsidR="00C042E3" w:rsidRDefault="00C042E3" w:rsidP="00C042E3">
      <w:pPr>
        <w:pStyle w:val="Titre3"/>
      </w:pPr>
      <w:bookmarkStart w:id="10" w:name="_Toc8055511"/>
      <w:r>
        <w:lastRenderedPageBreak/>
        <w:t>Launch the SysML to Capella Import.</w:t>
      </w:r>
      <w:bookmarkEnd w:id="10"/>
    </w:p>
    <w:p w14:paraId="2E82F981" w14:textId="4D267652" w:rsidR="00C042E3" w:rsidRDefault="00C042E3" w:rsidP="00C042E3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 xml:space="preserve"> Right-click on the Logical Architecture node in the Capella Project Explorer and the following menu displayed.</w:t>
      </w:r>
    </w:p>
    <w:p w14:paraId="22017CD1" w14:textId="49FD31FD" w:rsidR="00C042E3" w:rsidRDefault="00C042E3" w:rsidP="00A006D7">
      <w:pPr>
        <w:jc w:val="center"/>
        <w:rPr>
          <w:lang w:eastAsia="fr-FR"/>
        </w:rPr>
      </w:pPr>
      <w:r>
        <w:rPr>
          <w:noProof/>
          <w:lang w:val="fr-FR" w:eastAsia="fr-FR"/>
        </w:rPr>
        <w:drawing>
          <wp:inline distT="0" distB="0" distL="0" distR="0" wp14:anchorId="1173953F" wp14:editId="68239EE4">
            <wp:extent cx="3261360" cy="3884365"/>
            <wp:effectExtent l="0" t="0" r="0" b="190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2438" cy="388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85B8" w14:textId="77777777" w:rsidR="00C042E3" w:rsidRDefault="00C042E3" w:rsidP="00C042E3">
      <w:pPr>
        <w:rPr>
          <w:lang w:eastAsia="fr-FR"/>
        </w:rPr>
      </w:pPr>
    </w:p>
    <w:p w14:paraId="7D4EA540" w14:textId="2162945B" w:rsidR="00C042E3" w:rsidRDefault="00B62765" w:rsidP="00B62765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 xml:space="preserve">To launch the SysML to Capella import, click on the “Import </w:t>
      </w:r>
      <w:proofErr w:type="spellStart"/>
      <w:r>
        <w:rPr>
          <w:lang w:eastAsia="fr-FR"/>
        </w:rPr>
        <w:t>Sysml</w:t>
      </w:r>
      <w:proofErr w:type="spellEnd"/>
      <w:r>
        <w:rPr>
          <w:lang w:eastAsia="fr-FR"/>
        </w:rPr>
        <w:t>” action. The following wizard is displayed:</w:t>
      </w:r>
    </w:p>
    <w:p w14:paraId="193537A9" w14:textId="19557873" w:rsidR="00B62765" w:rsidRDefault="00B62765" w:rsidP="00A006D7">
      <w:pPr>
        <w:jc w:val="center"/>
        <w:rPr>
          <w:lang w:eastAsia="fr-FR"/>
        </w:rPr>
      </w:pPr>
      <w:r>
        <w:rPr>
          <w:noProof/>
          <w:lang w:val="fr-FR" w:eastAsia="fr-FR"/>
        </w:rPr>
        <w:drawing>
          <wp:inline distT="0" distB="0" distL="0" distR="0" wp14:anchorId="7EFA975C" wp14:editId="354C0810">
            <wp:extent cx="4236720" cy="2310753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2237" cy="231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9097" w14:textId="77777777" w:rsidR="00B62765" w:rsidRDefault="00B62765" w:rsidP="00B62765">
      <w:pPr>
        <w:rPr>
          <w:lang w:eastAsia="fr-FR"/>
        </w:rPr>
      </w:pPr>
    </w:p>
    <w:p w14:paraId="7DBF2788" w14:textId="77777777" w:rsidR="002120B5" w:rsidRDefault="00B62765" w:rsidP="00B62765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t>Select, in the “Select an UML Cameo file” field, the UML input file and click on the “OK” button.</w:t>
      </w:r>
    </w:p>
    <w:p w14:paraId="5CF2ADD1" w14:textId="77777777" w:rsidR="002120B5" w:rsidRDefault="002120B5" w:rsidP="002120B5">
      <w:pPr>
        <w:rPr>
          <w:lang w:eastAsia="fr-FR"/>
        </w:rPr>
      </w:pPr>
    </w:p>
    <w:p w14:paraId="6B7DE5D3" w14:textId="77777777" w:rsidR="002120B5" w:rsidRDefault="002120B5" w:rsidP="002120B5">
      <w:pPr>
        <w:rPr>
          <w:lang w:eastAsia="fr-FR"/>
        </w:rPr>
      </w:pPr>
    </w:p>
    <w:p w14:paraId="57E6B9D3" w14:textId="77777777" w:rsidR="002120B5" w:rsidRDefault="002120B5" w:rsidP="002120B5">
      <w:pPr>
        <w:rPr>
          <w:lang w:eastAsia="fr-FR"/>
        </w:rPr>
      </w:pPr>
    </w:p>
    <w:p w14:paraId="369C9A51" w14:textId="0F62573C" w:rsidR="00B62765" w:rsidRDefault="00B62765" w:rsidP="00B62765">
      <w:pPr>
        <w:pStyle w:val="Paragraphedeliste"/>
        <w:numPr>
          <w:ilvl w:val="0"/>
          <w:numId w:val="31"/>
        </w:numPr>
        <w:rPr>
          <w:lang w:eastAsia="fr-FR"/>
        </w:rPr>
      </w:pPr>
      <w:r>
        <w:rPr>
          <w:lang w:eastAsia="fr-FR"/>
        </w:rPr>
        <w:lastRenderedPageBreak/>
        <w:t xml:space="preserve"> In the Capella Package Explorer, under the Logical</w:t>
      </w:r>
      <w:r w:rsidR="004D579E">
        <w:rPr>
          <w:lang w:eastAsia="fr-FR"/>
        </w:rPr>
        <w:t xml:space="preserve"> </w:t>
      </w:r>
      <w:r>
        <w:rPr>
          <w:lang w:eastAsia="fr-FR"/>
        </w:rPr>
        <w:t xml:space="preserve">Architecture node, the following </w:t>
      </w:r>
      <w:proofErr w:type="spellStart"/>
      <w:r>
        <w:rPr>
          <w:lang w:eastAsia="fr-FR"/>
        </w:rPr>
        <w:t>datas</w:t>
      </w:r>
      <w:proofErr w:type="spellEnd"/>
      <w:r>
        <w:rPr>
          <w:lang w:eastAsia="fr-FR"/>
        </w:rPr>
        <w:t xml:space="preserve"> are imported:</w:t>
      </w:r>
    </w:p>
    <w:p w14:paraId="2D537746" w14:textId="77777777" w:rsidR="002120B5" w:rsidRDefault="002120B5" w:rsidP="002120B5">
      <w:pPr>
        <w:rPr>
          <w:lang w:eastAsia="fr-FR"/>
        </w:rPr>
      </w:pPr>
    </w:p>
    <w:p w14:paraId="661B191D" w14:textId="389F6293" w:rsidR="002120B5" w:rsidRDefault="002120B5" w:rsidP="002120B5">
      <w:pPr>
        <w:rPr>
          <w:lang w:eastAsia="fr-FR"/>
        </w:rPr>
      </w:pPr>
      <w:r>
        <w:rPr>
          <w:lang w:eastAsia="fr-FR"/>
        </w:rPr>
        <w:t>The Logical Functions breakdown structure.</w:t>
      </w:r>
    </w:p>
    <w:p w14:paraId="4975F604" w14:textId="67C485B5" w:rsidR="002120B5" w:rsidRDefault="00F1414A" w:rsidP="00A006D7">
      <w:pPr>
        <w:jc w:val="center"/>
        <w:rPr>
          <w:lang w:eastAsia="fr-FR"/>
        </w:rPr>
      </w:pPr>
      <w:r>
        <w:rPr>
          <w:noProof/>
          <w:lang w:val="fr-FR" w:eastAsia="fr-FR"/>
        </w:rPr>
        <w:drawing>
          <wp:inline distT="0" distB="0" distL="0" distR="0" wp14:anchorId="794A4C03" wp14:editId="68F43B1C">
            <wp:extent cx="2499360" cy="2765097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3813" cy="277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D530" w14:textId="77777777" w:rsidR="002120B5" w:rsidRDefault="002120B5" w:rsidP="002120B5">
      <w:pPr>
        <w:rPr>
          <w:lang w:eastAsia="fr-FR"/>
        </w:rPr>
      </w:pPr>
    </w:p>
    <w:p w14:paraId="7BD18269" w14:textId="2F84F560" w:rsidR="002120B5" w:rsidRDefault="002120B5" w:rsidP="002120B5">
      <w:pPr>
        <w:rPr>
          <w:lang w:eastAsia="fr-FR"/>
        </w:rPr>
      </w:pPr>
      <w:r>
        <w:rPr>
          <w:lang w:eastAsia="fr-FR"/>
        </w:rPr>
        <w:t>The Capabilities</w:t>
      </w:r>
    </w:p>
    <w:p w14:paraId="38AB78C4" w14:textId="09DE3EDE" w:rsidR="002120B5" w:rsidRDefault="00F1414A" w:rsidP="00A006D7">
      <w:pPr>
        <w:jc w:val="center"/>
        <w:rPr>
          <w:lang w:eastAsia="fr-FR"/>
        </w:rPr>
      </w:pPr>
      <w:r>
        <w:rPr>
          <w:noProof/>
          <w:lang w:val="fr-FR" w:eastAsia="fr-FR"/>
        </w:rPr>
        <w:drawing>
          <wp:inline distT="0" distB="0" distL="0" distR="0" wp14:anchorId="2E1E7163" wp14:editId="3F55E957">
            <wp:extent cx="2339340" cy="1134225"/>
            <wp:effectExtent l="0" t="0" r="3810" b="889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1479" cy="114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2AD2" w14:textId="77777777" w:rsidR="002120B5" w:rsidRDefault="002120B5" w:rsidP="002120B5">
      <w:pPr>
        <w:rPr>
          <w:lang w:eastAsia="fr-FR"/>
        </w:rPr>
      </w:pPr>
    </w:p>
    <w:p w14:paraId="62932E62" w14:textId="77777777" w:rsidR="002120B5" w:rsidRDefault="002120B5" w:rsidP="002120B5">
      <w:pPr>
        <w:rPr>
          <w:lang w:eastAsia="fr-FR"/>
        </w:rPr>
      </w:pPr>
    </w:p>
    <w:p w14:paraId="4497BB95" w14:textId="43675458" w:rsidR="002120B5" w:rsidRDefault="002120B5" w:rsidP="002120B5">
      <w:pPr>
        <w:rPr>
          <w:lang w:eastAsia="fr-FR"/>
        </w:rPr>
      </w:pPr>
      <w:r>
        <w:rPr>
          <w:lang w:eastAsia="fr-FR"/>
        </w:rPr>
        <w:t>The exchange Items, the classes and the constraints</w:t>
      </w:r>
    </w:p>
    <w:p w14:paraId="0C040D03" w14:textId="02E448E3" w:rsidR="002120B5" w:rsidRDefault="002120B5" w:rsidP="00A006D7">
      <w:pPr>
        <w:jc w:val="center"/>
        <w:rPr>
          <w:lang w:eastAsia="fr-FR"/>
        </w:rPr>
      </w:pPr>
      <w:r>
        <w:rPr>
          <w:noProof/>
          <w:lang w:val="fr-FR" w:eastAsia="fr-FR"/>
        </w:rPr>
        <w:drawing>
          <wp:inline distT="0" distB="0" distL="0" distR="0" wp14:anchorId="0ACCD142" wp14:editId="04CA82FB">
            <wp:extent cx="2834640" cy="2192835"/>
            <wp:effectExtent l="0" t="0" r="381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047" cy="219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E351" w14:textId="77777777" w:rsidR="002120B5" w:rsidRDefault="002120B5" w:rsidP="002120B5">
      <w:pPr>
        <w:rPr>
          <w:lang w:eastAsia="fr-FR"/>
        </w:rPr>
      </w:pPr>
    </w:p>
    <w:p w14:paraId="7E9BEE3A" w14:textId="77777777" w:rsidR="002120B5" w:rsidRDefault="002120B5" w:rsidP="002120B5">
      <w:pPr>
        <w:pStyle w:val="Paragraphedeliste"/>
        <w:ind w:left="720"/>
        <w:rPr>
          <w:noProof/>
          <w:lang w:val="fr-FR" w:eastAsia="fr-FR"/>
        </w:rPr>
      </w:pPr>
    </w:p>
    <w:p w14:paraId="680F8377" w14:textId="77777777" w:rsidR="00F1414A" w:rsidRDefault="00F1414A" w:rsidP="002120B5">
      <w:pPr>
        <w:pStyle w:val="Paragraphedeliste"/>
        <w:ind w:left="720"/>
        <w:rPr>
          <w:noProof/>
          <w:lang w:val="fr-FR" w:eastAsia="fr-FR"/>
        </w:rPr>
      </w:pPr>
    </w:p>
    <w:p w14:paraId="7B7BE56F" w14:textId="77777777" w:rsidR="00F1414A" w:rsidRDefault="00F1414A" w:rsidP="002120B5">
      <w:pPr>
        <w:pStyle w:val="Paragraphedeliste"/>
        <w:ind w:left="720"/>
        <w:rPr>
          <w:noProof/>
          <w:lang w:val="fr-FR" w:eastAsia="fr-FR"/>
        </w:rPr>
      </w:pPr>
    </w:p>
    <w:p w14:paraId="3F0F19B6" w14:textId="77777777" w:rsidR="002120B5" w:rsidRDefault="002120B5" w:rsidP="002120B5">
      <w:pPr>
        <w:pStyle w:val="Paragraphedeliste"/>
        <w:ind w:left="720"/>
        <w:rPr>
          <w:noProof/>
          <w:lang w:val="fr-FR" w:eastAsia="fr-FR"/>
        </w:rPr>
      </w:pPr>
    </w:p>
    <w:p w14:paraId="1671CF0D" w14:textId="5EB567F0" w:rsidR="002120B5" w:rsidRPr="002120B5" w:rsidRDefault="002120B5" w:rsidP="00F1414A">
      <w:pPr>
        <w:jc w:val="left"/>
        <w:rPr>
          <w:noProof/>
          <w:lang w:eastAsia="fr-FR"/>
        </w:rPr>
      </w:pPr>
      <w:r w:rsidRPr="002120B5">
        <w:rPr>
          <w:noProof/>
          <w:lang w:eastAsia="fr-FR"/>
        </w:rPr>
        <w:lastRenderedPageBreak/>
        <w:t>The Logical Sytem breakdown structure.</w:t>
      </w:r>
    </w:p>
    <w:p w14:paraId="2720E377" w14:textId="77777777" w:rsidR="002120B5" w:rsidRPr="002120B5" w:rsidRDefault="002120B5" w:rsidP="002120B5">
      <w:pPr>
        <w:pStyle w:val="Paragraphedeliste"/>
        <w:ind w:left="720"/>
        <w:rPr>
          <w:noProof/>
          <w:lang w:eastAsia="fr-FR"/>
        </w:rPr>
      </w:pPr>
    </w:p>
    <w:p w14:paraId="58DADBF6" w14:textId="3A1CD3C8" w:rsidR="00B62765" w:rsidRDefault="002120B5" w:rsidP="00A006D7">
      <w:pPr>
        <w:pStyle w:val="Paragraphedeliste"/>
        <w:ind w:left="720"/>
        <w:jc w:val="center"/>
        <w:rPr>
          <w:lang w:eastAsia="fr-FR"/>
        </w:rPr>
      </w:pPr>
      <w:r>
        <w:rPr>
          <w:noProof/>
          <w:lang w:val="fr-FR" w:eastAsia="fr-FR"/>
        </w:rPr>
        <w:drawing>
          <wp:inline distT="0" distB="0" distL="0" distR="0" wp14:anchorId="3A1E8A01" wp14:editId="40A1147E">
            <wp:extent cx="2647860" cy="3009900"/>
            <wp:effectExtent l="0" t="0" r="63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8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BD03" w14:textId="409D6ACE" w:rsidR="00B62765" w:rsidRDefault="00B62765" w:rsidP="00B62765">
      <w:pPr>
        <w:rPr>
          <w:lang w:eastAsia="fr-FR"/>
        </w:rPr>
      </w:pPr>
    </w:p>
    <w:p w14:paraId="5D7C67E3" w14:textId="77777777" w:rsidR="002120B5" w:rsidRDefault="002120B5" w:rsidP="00B62765">
      <w:pPr>
        <w:rPr>
          <w:lang w:eastAsia="fr-FR"/>
        </w:rPr>
      </w:pPr>
    </w:p>
    <w:p w14:paraId="08AA4B68" w14:textId="228C460F" w:rsidR="002120B5" w:rsidRDefault="002120B5" w:rsidP="00B62765">
      <w:pPr>
        <w:rPr>
          <w:lang w:eastAsia="fr-FR"/>
        </w:rPr>
      </w:pPr>
      <w:r>
        <w:rPr>
          <w:lang w:eastAsia="fr-FR"/>
        </w:rPr>
        <w:t>The State Definition structure</w:t>
      </w:r>
    </w:p>
    <w:p w14:paraId="081B8364" w14:textId="52DC7839" w:rsidR="002120B5" w:rsidRPr="00C042E3" w:rsidRDefault="002120B5" w:rsidP="00A006D7">
      <w:pPr>
        <w:jc w:val="center"/>
        <w:rPr>
          <w:lang w:eastAsia="fr-FR"/>
        </w:rPr>
      </w:pPr>
      <w:r>
        <w:rPr>
          <w:noProof/>
          <w:lang w:val="fr-FR" w:eastAsia="fr-FR"/>
        </w:rPr>
        <w:drawing>
          <wp:inline distT="0" distB="0" distL="0" distR="0" wp14:anchorId="6EFD054F" wp14:editId="0B9C2C9D">
            <wp:extent cx="2667000" cy="2249277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4352" cy="225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4791" w14:textId="13AEF14C" w:rsidR="0045342C" w:rsidRDefault="00F74E1A" w:rsidP="00F9665E">
      <w:pPr>
        <w:pStyle w:val="Titre1"/>
      </w:pPr>
      <w:bookmarkStart w:id="11" w:name="_Toc8055512"/>
      <w:r>
        <w:lastRenderedPageBreak/>
        <w:t>Capella to SysML export</w:t>
      </w:r>
      <w:bookmarkEnd w:id="11"/>
    </w:p>
    <w:p w14:paraId="690897AF" w14:textId="2CBD5416" w:rsidR="003713FB" w:rsidRDefault="00F74E1A" w:rsidP="003713FB">
      <w:pPr>
        <w:pStyle w:val="Titre2"/>
      </w:pPr>
      <w:bookmarkStart w:id="12" w:name="_Toc8055513"/>
      <w:r>
        <w:t>Supported output</w:t>
      </w:r>
      <w:bookmarkEnd w:id="12"/>
    </w:p>
    <w:p w14:paraId="30F3B6E8" w14:textId="24A01233" w:rsidR="003713FB" w:rsidRDefault="00F74E1A" w:rsidP="003713FB">
      <w:pPr>
        <w:pStyle w:val="Titre2"/>
      </w:pPr>
      <w:bookmarkStart w:id="13" w:name="_Toc8055514"/>
      <w:r>
        <w:t>Configuration</w:t>
      </w:r>
      <w:bookmarkEnd w:id="13"/>
    </w:p>
    <w:p w14:paraId="4D80BE64" w14:textId="79BAA54B" w:rsidR="00F9665E" w:rsidRDefault="00F74E1A" w:rsidP="002A689D">
      <w:pPr>
        <w:pStyle w:val="Titre2"/>
      </w:pPr>
      <w:bookmarkStart w:id="14" w:name="_Toc8055515"/>
      <w:r>
        <w:t>Execution</w:t>
      </w:r>
      <w:bookmarkEnd w:id="14"/>
    </w:p>
    <w:p w14:paraId="1CB4ABB0" w14:textId="77777777" w:rsidR="002A689D" w:rsidRPr="002A689D" w:rsidRDefault="002A689D" w:rsidP="002A689D">
      <w:pPr>
        <w:rPr>
          <w:lang w:eastAsia="fr-FR"/>
        </w:rPr>
      </w:pPr>
    </w:p>
    <w:p w14:paraId="7C06CFC8" w14:textId="4C281622" w:rsidR="00EE2B2E" w:rsidRPr="002E5222" w:rsidRDefault="0029417A" w:rsidP="002010CD">
      <w:pPr>
        <w:jc w:val="center"/>
      </w:pPr>
      <w:r>
        <w:t xml:space="preserve">END OF THE </w:t>
      </w:r>
      <w:r w:rsidR="00EE2B2E" w:rsidRPr="002E5222">
        <w:t>DOCUMENT</w:t>
      </w:r>
    </w:p>
    <w:sectPr w:rsidR="00EE2B2E" w:rsidRPr="002E5222" w:rsidSect="00871368">
      <w:headerReference w:type="even" r:id="rId28"/>
      <w:headerReference w:type="default" r:id="rId29"/>
      <w:footerReference w:type="default" r:id="rId30"/>
      <w:headerReference w:type="first" r:id="rId31"/>
      <w:footerReference w:type="first" r:id="rId32"/>
      <w:pgSz w:w="11907" w:h="16839" w:code="9"/>
      <w:pgMar w:top="1135" w:right="1797" w:bottom="1440" w:left="1797" w:header="426" w:footer="96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CBD063" w14:textId="77777777" w:rsidR="008F2239" w:rsidRDefault="008F2239" w:rsidP="00BA1142">
      <w:r>
        <w:separator/>
      </w:r>
    </w:p>
  </w:endnote>
  <w:endnote w:type="continuationSeparator" w:id="0">
    <w:p w14:paraId="637D4E05" w14:textId="77777777" w:rsidR="008F2239" w:rsidRDefault="008F2239" w:rsidP="00BA1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BB8A9" w14:textId="76DA3B70" w:rsidR="00A81373" w:rsidRDefault="00A81373" w:rsidP="00BA1142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A2C5C8" wp14:editId="51564D24">
              <wp:simplePos x="0" y="0"/>
              <wp:positionH relativeFrom="column">
                <wp:posOffset>6057900</wp:posOffset>
              </wp:positionH>
              <wp:positionV relativeFrom="paragraph">
                <wp:posOffset>259080</wp:posOffset>
              </wp:positionV>
              <wp:extent cx="232410" cy="198120"/>
              <wp:effectExtent l="0" t="0" r="15240" b="11430"/>
              <wp:wrapNone/>
              <wp:docPr id="18" name="Zone de text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CAD955" w14:textId="77777777" w:rsidR="00A81373" w:rsidRPr="007D5B53" w:rsidRDefault="00A81373" w:rsidP="00BA1142">
                          <w:pPr>
                            <w:pStyle w:val="PiedPageTitreDocument"/>
                            <w:rPr>
                              <w:sz w:val="18"/>
                            </w:rPr>
                          </w:pPr>
                          <w:r w:rsidRPr="007D5B53">
                            <w:rPr>
                              <w:rStyle w:val="PiedPageTitreDocumentCar"/>
                              <w:b/>
                              <w:sz w:val="12"/>
                            </w:rPr>
                            <w:fldChar w:fldCharType="begin"/>
                          </w:r>
                          <w:r w:rsidRPr="007D5B53">
                            <w:rPr>
                              <w:rStyle w:val="PiedPageTitreDocumentCar"/>
                              <w:b/>
                              <w:sz w:val="12"/>
                            </w:rPr>
                            <w:instrText>PAGE   \* MERGEFORMAT</w:instrText>
                          </w:r>
                          <w:r w:rsidRPr="007D5B53">
                            <w:rPr>
                              <w:rStyle w:val="PiedPageTitreDocumentCar"/>
                              <w:b/>
                              <w:sz w:val="12"/>
                            </w:rPr>
                            <w:fldChar w:fldCharType="separate"/>
                          </w:r>
                          <w:r w:rsidR="00EF2C3A" w:rsidRPr="00EF2C3A">
                            <w:rPr>
                              <w:rStyle w:val="PiedPageTitreDocumentCar"/>
                              <w:noProof/>
                              <w:sz w:val="12"/>
                            </w:rPr>
                            <w:t>1</w:t>
                          </w:r>
                          <w:r w:rsidRPr="007D5B53">
                            <w:rPr>
                              <w:rStyle w:val="PiedPageTitreDocumentCar"/>
                              <w:b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A2C5C8" id="_x0000_t202" coordsize="21600,21600" o:spt="202" path="m,l,21600r21600,l21600,xe">
              <v:stroke joinstyle="miter"/>
              <v:path gradientshapeok="t" o:connecttype="rect"/>
            </v:shapetype>
            <v:shape id="Zone de texte 15" o:spid="_x0000_s1027" type="#_x0000_t202" style="position:absolute;left:0;text-align:left;margin-left:477pt;margin-top:20.4pt;width:18.3pt;height:15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" filled="f" stroked="f" strokeweight=".5pt">
              <v:textbox inset="0,0,0,0">
                <w:txbxContent>
                  <w:p w14:paraId="63CAD955" w14:textId="77777777" w:rsidR="00A81373" w:rsidRPr="007D5B53" w:rsidRDefault="00A81373" w:rsidP="00BA1142">
                    <w:pPr>
                      <w:pStyle w:val="PiedPageTitreDocument"/>
                      <w:rPr>
                        <w:sz w:val="18"/>
                      </w:rPr>
                    </w:pPr>
                    <w:r w:rsidRPr="007D5B53">
                      <w:rPr>
                        <w:rStyle w:val="PiedPageTitreDocumentCar"/>
                        <w:b/>
                        <w:sz w:val="12"/>
                      </w:rPr>
                      <w:fldChar w:fldCharType="begin"/>
                    </w:r>
                    <w:r w:rsidRPr="007D5B53">
                      <w:rPr>
                        <w:rStyle w:val="PiedPageTitreDocumentCar"/>
                        <w:b/>
                        <w:sz w:val="12"/>
                      </w:rPr>
                      <w:instrText>PAGE   \* MERGEFORMAT</w:instrText>
                    </w:r>
                    <w:r w:rsidRPr="007D5B53">
                      <w:rPr>
                        <w:rStyle w:val="PiedPageTitreDocumentCar"/>
                        <w:b/>
                        <w:sz w:val="12"/>
                      </w:rPr>
                      <w:fldChar w:fldCharType="separate"/>
                    </w:r>
                    <w:r w:rsidR="00EF2C3A" w:rsidRPr="00EF2C3A">
                      <w:rPr>
                        <w:rStyle w:val="PiedPageTitreDocumentCar"/>
                        <w:noProof/>
                        <w:sz w:val="12"/>
                      </w:rPr>
                      <w:t>1</w:t>
                    </w:r>
                    <w:r w:rsidRPr="007D5B53">
                      <w:rPr>
                        <w:rStyle w:val="PiedPageTitreDocumentCar"/>
                        <w:b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Century Gothic" w:hAnsi="Century Gothic"/>
        <w:noProof/>
        <w:spacing w:val="0"/>
        <w:sz w:val="20"/>
        <w:szCs w:val="22"/>
        <w:lang w:val="fr-FR" w:eastAsia="fr-FR"/>
      </w:rPr>
      <mc:AlternateContent>
        <mc:Choice Requires="wps">
          <w:drawing>
            <wp:anchor distT="0" distB="0" distL="182880" distR="182880" simplePos="0" relativeHeight="251656704" behindDoc="0" locked="0" layoutInCell="1" allowOverlap="1" wp14:anchorId="2D8A3857" wp14:editId="50B18811">
              <wp:simplePos x="0" y="0"/>
              <wp:positionH relativeFrom="margin">
                <wp:posOffset>-485140</wp:posOffset>
              </wp:positionH>
              <wp:positionV relativeFrom="page">
                <wp:posOffset>10302240</wp:posOffset>
              </wp:positionV>
              <wp:extent cx="6290310" cy="129540"/>
              <wp:effectExtent l="0" t="0" r="15240" b="3810"/>
              <wp:wrapSquare wrapText="bothSides"/>
              <wp:docPr id="17" name="Zone de text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90310" cy="129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E5AD54" w14:textId="77777777" w:rsidR="00A81373" w:rsidRPr="006829C4" w:rsidRDefault="00A81373" w:rsidP="00BA1142">
                          <w:pPr>
                            <w:pStyle w:val="Pieddepage"/>
                          </w:pPr>
                          <w:r w:rsidRPr="00EE0E87">
                            <w:rPr>
                              <w:rStyle w:val="PiedPageTitreDocumentCar"/>
                              <w:rFonts w:eastAsiaTheme="minorEastAsia" w:cstheme="minorBidi"/>
                              <w:color w:val="4F81BD" w:themeColor="accent1"/>
                              <w:szCs w:val="22"/>
                              <w:lang w:val="fr-FR"/>
                            </w:rPr>
                            <w:t xml:space="preserve">Ce document est la propriété d’Artal. Il ne peut être communiqué à des tiers et/ou repris sans son autorisation écrite. </w:t>
                          </w:r>
                          <w:r w:rsidRPr="006829C4">
                            <w:rPr>
                              <w:rStyle w:val="PiedPageTitreDocumentCar"/>
                              <w:rFonts w:eastAsiaTheme="minorEastAsia" w:cstheme="minorBidi"/>
                              <w:color w:val="4F81BD" w:themeColor="accent1"/>
                              <w:szCs w:val="22"/>
                            </w:rPr>
                            <w:t>© A</w:t>
                          </w:r>
                          <w:r>
                            <w:rPr>
                              <w:rStyle w:val="PiedPageTitreDocumentCar"/>
                              <w:rFonts w:eastAsiaTheme="minorEastAsia" w:cstheme="minorBidi"/>
                              <w:color w:val="4F81BD" w:themeColor="accent1"/>
                              <w:szCs w:val="22"/>
                            </w:rPr>
                            <w:t>rtal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A3857" id="Zone de texte 14" o:spid="_x0000_s1028" type="#_x0000_t202" style="position:absolute;left:0;text-align:left;margin-left:-38.2pt;margin-top:811.2pt;width:495.3pt;height:10.2pt;z-index:251656704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" filled="f" stroked="f" strokeweight=".5pt">
              <v:path arrowok="t"/>
              <v:textbox inset="0,0,0,0">
                <w:txbxContent>
                  <w:p w14:paraId="47E5AD54" w14:textId="77777777" w:rsidR="00A81373" w:rsidRPr="006829C4" w:rsidRDefault="00A81373" w:rsidP="00BA1142">
                    <w:pPr>
                      <w:pStyle w:val="Pieddepage"/>
                    </w:pPr>
                    <w:r w:rsidRPr="00EE0E87">
                      <w:rPr>
                        <w:rStyle w:val="PiedPageTitreDocumentCar"/>
                        <w:rFonts w:eastAsiaTheme="minorEastAsia" w:cstheme="minorBidi"/>
                        <w:color w:val="4F81BD" w:themeColor="accent1"/>
                        <w:szCs w:val="22"/>
                        <w:lang w:val="fr-FR"/>
                      </w:rPr>
                      <w:t xml:space="preserve">Ce document est la propriété d’Artal. Il ne peut être communiqué à des tiers et/ou repris sans son autorisation écrite. </w:t>
                    </w:r>
                    <w:r w:rsidRPr="006829C4">
                      <w:rPr>
                        <w:rStyle w:val="PiedPageTitreDocumentCar"/>
                        <w:rFonts w:eastAsiaTheme="minorEastAsia" w:cstheme="minorBidi"/>
                        <w:color w:val="4F81BD" w:themeColor="accent1"/>
                        <w:szCs w:val="22"/>
                      </w:rPr>
                      <w:t>© A</w:t>
                    </w:r>
                    <w:r>
                      <w:rPr>
                        <w:rStyle w:val="PiedPageTitreDocumentCar"/>
                        <w:rFonts w:eastAsiaTheme="minorEastAsia" w:cstheme="minorBidi"/>
                        <w:color w:val="4F81BD" w:themeColor="accent1"/>
                        <w:szCs w:val="22"/>
                      </w:rPr>
                      <w:t>rtal</w:t>
                    </w:r>
                    <w:r>
                      <w:t>.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 w:rsidRPr="002777C7">
      <w:rPr>
        <w:rFonts w:ascii="Century Gothic" w:hAnsi="Century Gothic"/>
        <w:noProof/>
        <w:spacing w:val="0"/>
        <w:sz w:val="20"/>
        <w:szCs w:val="22"/>
        <w:lang w:val="fr-FR" w:eastAsia="fr-FR"/>
      </w:rPr>
      <w:drawing>
        <wp:anchor distT="0" distB="0" distL="114300" distR="114300" simplePos="0" relativeHeight="251649024" behindDoc="1" locked="0" layoutInCell="1" allowOverlap="1" wp14:anchorId="2AA01B4D" wp14:editId="5B442D91">
          <wp:simplePos x="0" y="0"/>
          <wp:positionH relativeFrom="page">
            <wp:posOffset>746760</wp:posOffset>
          </wp:positionH>
          <wp:positionV relativeFrom="paragraph">
            <wp:posOffset>152400</wp:posOffset>
          </wp:positionV>
          <wp:extent cx="6775320" cy="408365"/>
          <wp:effectExtent l="0" t="0" r="6985" b="0"/>
          <wp:wrapNone/>
          <wp:docPr id="3" name="Image 0" descr="Bande_Bleu_avec Ro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de_Bleu_avec Ron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75320" cy="408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2FAC0" w14:textId="13A27C21" w:rsidR="00A81373" w:rsidRDefault="00A81373" w:rsidP="00BA1142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82880" distR="182880" simplePos="0" relativeHeight="251658752" behindDoc="0" locked="0" layoutInCell="1" allowOverlap="1" wp14:anchorId="20C6CB79" wp14:editId="141563CD">
              <wp:simplePos x="0" y="0"/>
              <wp:positionH relativeFrom="margin">
                <wp:posOffset>-506095</wp:posOffset>
              </wp:positionH>
              <wp:positionV relativeFrom="page">
                <wp:posOffset>10267315</wp:posOffset>
              </wp:positionV>
              <wp:extent cx="6290310" cy="129540"/>
              <wp:effectExtent l="0" t="0" r="15240" b="3810"/>
              <wp:wrapSquare wrapText="bothSides"/>
              <wp:docPr id="9" name="Zone de text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90310" cy="129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Grilledutableau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299"/>
                            <w:gridCol w:w="3298"/>
                            <w:gridCol w:w="3299"/>
                          </w:tblGrid>
                          <w:tr w:rsidR="00A81373" w14:paraId="4B92654D" w14:textId="77777777" w:rsidTr="00DC4549">
                            <w:tc>
                              <w:tcPr>
                                <w:tcW w:w="3307" w:type="dxa"/>
                              </w:tcPr>
                              <w:p w14:paraId="50E93B06" w14:textId="517CED78" w:rsidR="00A81373" w:rsidRDefault="00A81373" w:rsidP="00BA1142">
                                <w:pPr>
                                  <w:pStyle w:val="Pieddepage"/>
                                </w:pPr>
                                <w:r>
                                  <w:rPr>
                                    <w:rFonts w:cs="Arial"/>
                                  </w:rPr>
                                  <w:t>©</w:t>
                                </w:r>
                                <w:r w:rsidR="006D3002">
                                  <w:t>ARTAL 2019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 </w:instrTex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3307" w:type="dxa"/>
                              </w:tcPr>
                              <w:p w14:paraId="1E8A316B" w14:textId="439717A0" w:rsidR="00A81373" w:rsidRPr="000212B7" w:rsidRDefault="00035974" w:rsidP="00BA1142">
                                <w:pPr>
                                  <w:pStyle w:val="Pieddepage"/>
                                  <w:rPr>
                                    <w:szCs w:val="15"/>
                                  </w:rPr>
                                </w:pP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instrText xml:space="preserve"> DOCPROPERTY  Référence  \* MERGEFORMAT </w:instrText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fldChar w:fldCharType="separate"/>
                                </w:r>
                                <w:r w:rsidR="00F74E1A"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t>N/A</w:t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fldChar w:fldCharType="end"/>
                                </w:r>
                                <w:r w:rsidR="00A81373" w:rsidRPr="000212B7"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t xml:space="preserve"> – Ed </w:t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instrText xml:space="preserve"> DOCPROPERTY  Edition  \* MERGEFORMAT </w:instrText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fldChar w:fldCharType="separate"/>
                                </w:r>
                                <w:r w:rsidR="00C06D21" w:rsidRPr="00C06D21"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t>1</w:t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3307" w:type="dxa"/>
                              </w:tcPr>
                              <w:p w14:paraId="3696A05A" w14:textId="33CB9F10" w:rsidR="00A81373" w:rsidRDefault="00A81373" w:rsidP="00BA1142">
                                <w:pPr>
                                  <w:pStyle w:val="Pieddepage"/>
                                </w:pPr>
                                <w:r>
                                  <w:t xml:space="preserve">Date : </w:t>
                                </w:r>
                                <w:r w:rsidR="00035974">
                                  <w:rPr>
                                    <w:rFonts w:cs="Arial"/>
                                    <w:spacing w:val="0"/>
                                    <w:sz w:val="16"/>
                                    <w:szCs w:val="16"/>
                                    <w:lang w:eastAsia="fr-FR"/>
                                  </w:rPr>
                                  <w:fldChar w:fldCharType="begin"/>
                                </w:r>
                                <w:r w:rsidR="00035974">
                                  <w:rPr>
                                    <w:rFonts w:cs="Arial"/>
                                    <w:spacing w:val="0"/>
                                    <w:sz w:val="16"/>
                                    <w:szCs w:val="16"/>
                                    <w:lang w:eastAsia="fr-FR"/>
                                  </w:rPr>
                                  <w:instrText xml:space="preserve"> DOCPROPERTY  "Date enregistrement"  \* MERGEFORMAT </w:instrText>
                                </w:r>
                                <w:r w:rsidR="00035974">
                                  <w:rPr>
                                    <w:rFonts w:cs="Arial"/>
                                    <w:spacing w:val="0"/>
                                    <w:sz w:val="16"/>
                                    <w:szCs w:val="16"/>
                                    <w:lang w:eastAsia="fr-FR"/>
                                  </w:rPr>
                                  <w:fldChar w:fldCharType="separate"/>
                                </w:r>
                                <w:r w:rsidR="00C06D21" w:rsidRPr="00C06D21">
                                  <w:rPr>
                                    <w:rFonts w:cs="Arial"/>
                                    <w:spacing w:val="0"/>
                                    <w:sz w:val="16"/>
                                    <w:szCs w:val="16"/>
                                    <w:lang w:eastAsia="fr-FR"/>
                                  </w:rPr>
                                  <w:t>02/05/</w:t>
                                </w:r>
                                <w:r w:rsidR="00C06D21">
                                  <w:t>2019</w:t>
                                </w:r>
                                <w:r w:rsidR="00035974">
                                  <w:fldChar w:fldCharType="end"/>
                                </w:r>
                              </w:p>
                            </w:tc>
                          </w:tr>
                          <w:tr w:rsidR="00A81373" w14:paraId="39B6B4AD" w14:textId="77777777" w:rsidTr="00DC4549">
                            <w:trPr>
                              <w:trHeight w:val="227"/>
                            </w:trPr>
                            <w:tc>
                              <w:tcPr>
                                <w:tcW w:w="3307" w:type="dxa"/>
                              </w:tcPr>
                              <w:p w14:paraId="4A451530" w14:textId="77777777" w:rsidR="00A81373" w:rsidRDefault="00A81373" w:rsidP="00BA1142">
                                <w:pPr>
                                  <w:pStyle w:val="Pieddepage"/>
                                </w:pPr>
                              </w:p>
                            </w:tc>
                            <w:tc>
                              <w:tcPr>
                                <w:tcW w:w="3307" w:type="dxa"/>
                              </w:tcPr>
                              <w:p w14:paraId="574AA096" w14:textId="77777777" w:rsidR="00A81373" w:rsidRDefault="00A81373" w:rsidP="00BA1142">
                                <w:pPr>
                                  <w:pStyle w:val="Pieddepage"/>
                                </w:pPr>
                              </w:p>
                            </w:tc>
                            <w:tc>
                              <w:tcPr>
                                <w:tcW w:w="3307" w:type="dxa"/>
                              </w:tcPr>
                              <w:p w14:paraId="64FF85A3" w14:textId="77777777" w:rsidR="00A81373" w:rsidRDefault="00A81373" w:rsidP="00BA1142">
                                <w:pPr>
                                  <w:pStyle w:val="Pieddepage"/>
                                </w:pPr>
                              </w:p>
                            </w:tc>
                          </w:tr>
                        </w:tbl>
                        <w:p w14:paraId="313E315B" w14:textId="77777777" w:rsidR="00A81373" w:rsidRPr="006829C4" w:rsidRDefault="00A81373" w:rsidP="00BA1142">
                          <w:pPr>
                            <w:pStyle w:val="Pieddepag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C6CB7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39.85pt;margin-top:808.45pt;width:495.3pt;height:10.2pt;z-index:251658752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" filled="f" stroked="f" strokeweight=".5pt">
              <v:path arrowok="t"/>
              <v:textbox inset="0,0,0,0">
                <w:txbxContent>
                  <w:tbl>
                    <w:tblPr>
                      <w:tblStyle w:val="Grilledutableau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3299"/>
                      <w:gridCol w:w="3298"/>
                      <w:gridCol w:w="3299"/>
                    </w:tblGrid>
                    <w:tr w:rsidR="00A81373" w14:paraId="4B92654D" w14:textId="77777777" w:rsidTr="00DC4549">
                      <w:tc>
                        <w:tcPr>
                          <w:tcW w:w="3307" w:type="dxa"/>
                        </w:tcPr>
                        <w:p w14:paraId="50E93B06" w14:textId="517CED78" w:rsidR="00A81373" w:rsidRDefault="00A81373" w:rsidP="00BA1142">
                          <w:pPr>
                            <w:pStyle w:val="Pieddepage"/>
                          </w:pPr>
                          <w:r>
                            <w:rPr>
                              <w:rFonts w:cs="Arial"/>
                            </w:rPr>
                            <w:t>©</w:t>
                          </w:r>
                          <w:r w:rsidR="006D3002">
                            <w:t>ARTAL 2019</w:t>
                          </w:r>
                          <w:r>
                            <w:fldChar w:fldCharType="begin"/>
                          </w:r>
                          <w:r>
                            <w:instrText xml:space="preserve">  </w:instrText>
                          </w:r>
                          <w:r>
                            <w:fldChar w:fldCharType="end"/>
                          </w:r>
                        </w:p>
                      </w:tc>
                      <w:tc>
                        <w:tcPr>
                          <w:tcW w:w="3307" w:type="dxa"/>
                        </w:tcPr>
                        <w:p w14:paraId="1E8A316B" w14:textId="439717A0" w:rsidR="00A81373" w:rsidRPr="000212B7" w:rsidRDefault="00035974" w:rsidP="00BA1142">
                          <w:pPr>
                            <w:pStyle w:val="Pieddepage"/>
                            <w:rPr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instrText xml:space="preserve"> DOCPROPERTY  Référence  \* MERGEFORMAT </w:instrText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fldChar w:fldCharType="separate"/>
                          </w:r>
                          <w:r w:rsidR="00F74E1A"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t>N/A</w:t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fldChar w:fldCharType="end"/>
                          </w:r>
                          <w:r w:rsidR="00A81373" w:rsidRPr="000212B7"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t xml:space="preserve"> – Ed </w:t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instrText xml:space="preserve"> DOCPROPERTY  Edition  \* MERGEFORMAT </w:instrText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fldChar w:fldCharType="separate"/>
                          </w:r>
                          <w:r w:rsidR="00C06D21" w:rsidRPr="00C06D21"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t>1</w:t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3307" w:type="dxa"/>
                        </w:tcPr>
                        <w:p w14:paraId="3696A05A" w14:textId="33CB9F10" w:rsidR="00A81373" w:rsidRDefault="00A81373" w:rsidP="00BA1142">
                          <w:pPr>
                            <w:pStyle w:val="Pieddepage"/>
                          </w:pPr>
                          <w:r>
                            <w:t xml:space="preserve">Date : </w:t>
                          </w:r>
                          <w:r w:rsidR="00035974">
                            <w:rPr>
                              <w:rFonts w:cs="Arial"/>
                              <w:spacing w:val="0"/>
                              <w:sz w:val="16"/>
                              <w:szCs w:val="16"/>
                              <w:lang w:eastAsia="fr-FR"/>
                            </w:rPr>
                            <w:fldChar w:fldCharType="begin"/>
                          </w:r>
                          <w:r w:rsidR="00035974">
                            <w:rPr>
                              <w:rFonts w:cs="Arial"/>
                              <w:spacing w:val="0"/>
                              <w:sz w:val="16"/>
                              <w:szCs w:val="16"/>
                              <w:lang w:eastAsia="fr-FR"/>
                            </w:rPr>
                            <w:instrText xml:space="preserve"> DOCPROPERTY  "Date enregistrement"  \* MERGEFORMAT </w:instrText>
                          </w:r>
                          <w:r w:rsidR="00035974">
                            <w:rPr>
                              <w:rFonts w:cs="Arial"/>
                              <w:spacing w:val="0"/>
                              <w:sz w:val="16"/>
                              <w:szCs w:val="16"/>
                              <w:lang w:eastAsia="fr-FR"/>
                            </w:rPr>
                            <w:fldChar w:fldCharType="separate"/>
                          </w:r>
                          <w:r w:rsidR="00C06D21" w:rsidRPr="00C06D21">
                            <w:rPr>
                              <w:rFonts w:cs="Arial"/>
                              <w:spacing w:val="0"/>
                              <w:sz w:val="16"/>
                              <w:szCs w:val="16"/>
                              <w:lang w:eastAsia="fr-FR"/>
                            </w:rPr>
                            <w:t>02/05/</w:t>
                          </w:r>
                          <w:r w:rsidR="00C06D21">
                            <w:t>2019</w:t>
                          </w:r>
                          <w:r w:rsidR="00035974">
                            <w:fldChar w:fldCharType="end"/>
                          </w:r>
                        </w:p>
                      </w:tc>
                    </w:tr>
                    <w:tr w:rsidR="00A81373" w14:paraId="39B6B4AD" w14:textId="77777777" w:rsidTr="00DC4549">
                      <w:trPr>
                        <w:trHeight w:val="227"/>
                      </w:trPr>
                      <w:tc>
                        <w:tcPr>
                          <w:tcW w:w="3307" w:type="dxa"/>
                        </w:tcPr>
                        <w:p w14:paraId="4A451530" w14:textId="77777777" w:rsidR="00A81373" w:rsidRDefault="00A81373" w:rsidP="00BA1142">
                          <w:pPr>
                            <w:pStyle w:val="Pieddepage"/>
                          </w:pPr>
                        </w:p>
                      </w:tc>
                      <w:tc>
                        <w:tcPr>
                          <w:tcW w:w="3307" w:type="dxa"/>
                        </w:tcPr>
                        <w:p w14:paraId="574AA096" w14:textId="77777777" w:rsidR="00A81373" w:rsidRDefault="00A81373" w:rsidP="00BA1142">
                          <w:pPr>
                            <w:pStyle w:val="Pieddepage"/>
                          </w:pPr>
                        </w:p>
                      </w:tc>
                      <w:tc>
                        <w:tcPr>
                          <w:tcW w:w="3307" w:type="dxa"/>
                        </w:tcPr>
                        <w:p w14:paraId="64FF85A3" w14:textId="77777777" w:rsidR="00A81373" w:rsidRDefault="00A81373" w:rsidP="00BA1142">
                          <w:pPr>
                            <w:pStyle w:val="Pieddepage"/>
                          </w:pPr>
                        </w:p>
                      </w:tc>
                    </w:tr>
                  </w:tbl>
                  <w:p w14:paraId="313E315B" w14:textId="77777777" w:rsidR="00A81373" w:rsidRPr="006829C4" w:rsidRDefault="00A81373" w:rsidP="00BA1142">
                    <w:pPr>
                      <w:pStyle w:val="Pieddepage"/>
                    </w:pP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7896AF" wp14:editId="4BE34903">
              <wp:simplePos x="0" y="0"/>
              <wp:positionH relativeFrom="column">
                <wp:posOffset>6043930</wp:posOffset>
              </wp:positionH>
              <wp:positionV relativeFrom="paragraph">
                <wp:posOffset>182880</wp:posOffset>
              </wp:positionV>
              <wp:extent cx="232410" cy="198120"/>
              <wp:effectExtent l="0" t="0" r="15240" b="11430"/>
              <wp:wrapNone/>
              <wp:docPr id="8" name="Zone de text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2D156" w14:textId="25A1E86E" w:rsidR="00A81373" w:rsidRPr="000212B7" w:rsidRDefault="00A81373" w:rsidP="00BA1142">
                          <w:pPr>
                            <w:pStyle w:val="PiedPageTitreDocument"/>
                            <w:rPr>
                              <w:sz w:val="16"/>
                            </w:rPr>
                          </w:pPr>
                          <w:r w:rsidRPr="000212B7">
                            <w:rPr>
                              <w:lang w:eastAsia="fr-FR"/>
                            </w:rPr>
                            <w:fldChar w:fldCharType="begin"/>
                          </w:r>
                          <w:r w:rsidRPr="000212B7">
                            <w:rPr>
                              <w:lang w:eastAsia="fr-FR"/>
                            </w:rPr>
                            <w:instrText xml:space="preserve"> PAGE </w:instrText>
                          </w:r>
                          <w:r w:rsidRPr="000212B7">
                            <w:rPr>
                              <w:lang w:eastAsia="fr-FR"/>
                            </w:rPr>
                            <w:fldChar w:fldCharType="separate"/>
                          </w:r>
                          <w:r w:rsidR="00EF2C3A">
                            <w:rPr>
                              <w:noProof/>
                              <w:lang w:eastAsia="fr-FR"/>
                            </w:rPr>
                            <w:t>11</w:t>
                          </w:r>
                          <w:r w:rsidRPr="000212B7">
                            <w:rPr>
                              <w:lang w:eastAsia="fr-FR"/>
                            </w:rPr>
                            <w:fldChar w:fldCharType="end"/>
                          </w:r>
                          <w:r w:rsidRPr="000212B7">
                            <w:rPr>
                              <w:lang w:eastAsia="fr-FR"/>
                            </w:rPr>
                            <w:t>/</w:t>
                          </w:r>
                          <w:r w:rsidRPr="000212B7">
                            <w:rPr>
                              <w:lang w:eastAsia="fr-FR"/>
                            </w:rPr>
                            <w:fldChar w:fldCharType="begin"/>
                          </w:r>
                          <w:r w:rsidRPr="000212B7">
                            <w:rPr>
                              <w:lang w:eastAsia="fr-FR"/>
                            </w:rPr>
                            <w:instrText xml:space="preserve"> NUMPAGES </w:instrText>
                          </w:r>
                          <w:r w:rsidRPr="000212B7">
                            <w:rPr>
                              <w:lang w:eastAsia="fr-FR"/>
                            </w:rPr>
                            <w:fldChar w:fldCharType="separate"/>
                          </w:r>
                          <w:r w:rsidR="00EF2C3A">
                            <w:rPr>
                              <w:noProof/>
                              <w:lang w:eastAsia="fr-FR"/>
                            </w:rPr>
                            <w:t>11</w:t>
                          </w:r>
                          <w:r w:rsidRPr="000212B7">
                            <w:rPr>
                              <w:lang w:eastAsia="fr-F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7896AF" id="_x0000_s1030" type="#_x0000_t202" style="position:absolute;left:0;text-align:left;margin-left:475.9pt;margin-top:14.4pt;width:18.3pt;height:1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" filled="f" stroked="f" strokeweight=".5pt">
              <v:textbox inset="0,0,0,0">
                <w:txbxContent>
                  <w:p w14:paraId="04F2D156" w14:textId="25A1E86E" w:rsidR="00A81373" w:rsidRPr="000212B7" w:rsidRDefault="00A81373" w:rsidP="00BA1142">
                    <w:pPr>
                      <w:pStyle w:val="PiedPageTitreDocument"/>
                      <w:rPr>
                        <w:sz w:val="16"/>
                      </w:rPr>
                    </w:pPr>
                    <w:r w:rsidRPr="000212B7">
                      <w:rPr>
                        <w:lang w:eastAsia="fr-FR"/>
                      </w:rPr>
                      <w:fldChar w:fldCharType="begin"/>
                    </w:r>
                    <w:r w:rsidRPr="000212B7">
                      <w:rPr>
                        <w:lang w:eastAsia="fr-FR"/>
                      </w:rPr>
                      <w:instrText xml:space="preserve"> PAGE </w:instrText>
                    </w:r>
                    <w:r w:rsidRPr="000212B7">
                      <w:rPr>
                        <w:lang w:eastAsia="fr-FR"/>
                      </w:rPr>
                      <w:fldChar w:fldCharType="separate"/>
                    </w:r>
                    <w:r w:rsidR="00EF2C3A">
                      <w:rPr>
                        <w:noProof/>
                        <w:lang w:eastAsia="fr-FR"/>
                      </w:rPr>
                      <w:t>11</w:t>
                    </w:r>
                    <w:r w:rsidRPr="000212B7">
                      <w:rPr>
                        <w:lang w:eastAsia="fr-FR"/>
                      </w:rPr>
                      <w:fldChar w:fldCharType="end"/>
                    </w:r>
                    <w:r w:rsidRPr="000212B7">
                      <w:rPr>
                        <w:lang w:eastAsia="fr-FR"/>
                      </w:rPr>
                      <w:t>/</w:t>
                    </w:r>
                    <w:r w:rsidRPr="000212B7">
                      <w:rPr>
                        <w:lang w:eastAsia="fr-FR"/>
                      </w:rPr>
                      <w:fldChar w:fldCharType="begin"/>
                    </w:r>
                    <w:r w:rsidRPr="000212B7">
                      <w:rPr>
                        <w:lang w:eastAsia="fr-FR"/>
                      </w:rPr>
                      <w:instrText xml:space="preserve"> NUMPAGES </w:instrText>
                    </w:r>
                    <w:r w:rsidRPr="000212B7">
                      <w:rPr>
                        <w:lang w:eastAsia="fr-FR"/>
                      </w:rPr>
                      <w:fldChar w:fldCharType="separate"/>
                    </w:r>
                    <w:r w:rsidR="00EF2C3A">
                      <w:rPr>
                        <w:noProof/>
                        <w:lang w:eastAsia="fr-FR"/>
                      </w:rPr>
                      <w:t>11</w:t>
                    </w:r>
                    <w:r w:rsidRPr="000212B7">
                      <w:rPr>
                        <w:lang w:eastAsia="fr-F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2777C7">
      <w:rPr>
        <w:noProof/>
        <w:lang w:val="fr-FR" w:eastAsia="fr-FR"/>
      </w:rPr>
      <w:drawing>
        <wp:anchor distT="0" distB="0" distL="114300" distR="114300" simplePos="0" relativeHeight="251662336" behindDoc="1" locked="0" layoutInCell="1" allowOverlap="1" wp14:anchorId="7E39741D" wp14:editId="7D2873BE">
          <wp:simplePos x="0" y="0"/>
          <wp:positionH relativeFrom="page">
            <wp:posOffset>718185</wp:posOffset>
          </wp:positionH>
          <wp:positionV relativeFrom="paragraph">
            <wp:posOffset>55591</wp:posOffset>
          </wp:positionV>
          <wp:extent cx="6774815" cy="408305"/>
          <wp:effectExtent l="0" t="0" r="0" b="0"/>
          <wp:wrapNone/>
          <wp:docPr id="402" name="Image 0" descr="Bande_Bleu_avec Ro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de_Bleu_avec Ron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74815" cy="408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B6784" w14:textId="3DE581B6" w:rsidR="00A81373" w:rsidRDefault="00A81373" w:rsidP="00BA1142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82880" distR="182880" simplePos="0" relativeHeight="251660800" behindDoc="0" locked="0" layoutInCell="1" allowOverlap="1" wp14:anchorId="77B604B8" wp14:editId="2800B326">
              <wp:simplePos x="0" y="0"/>
              <wp:positionH relativeFrom="margin">
                <wp:posOffset>-506095</wp:posOffset>
              </wp:positionH>
              <wp:positionV relativeFrom="page">
                <wp:posOffset>10267315</wp:posOffset>
              </wp:positionV>
              <wp:extent cx="6290310" cy="129540"/>
              <wp:effectExtent l="0" t="0" r="15240" b="3810"/>
              <wp:wrapSquare wrapText="bothSides"/>
              <wp:docPr id="5" name="Zone de text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90310" cy="129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Grilledutableau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298"/>
                            <w:gridCol w:w="3298"/>
                            <w:gridCol w:w="3300"/>
                          </w:tblGrid>
                          <w:tr w:rsidR="00A81373" w14:paraId="33A91C27" w14:textId="77777777" w:rsidTr="000212B7">
                            <w:tc>
                              <w:tcPr>
                                <w:tcW w:w="330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532CD83A" w14:textId="77AC443E" w:rsidR="00A81373" w:rsidRDefault="00A81373" w:rsidP="00946315">
                                <w:pPr>
                                  <w:pStyle w:val="Pieddepage"/>
                                </w:pPr>
                                <w:r>
                                  <w:rPr>
                                    <w:rFonts w:cs="Arial"/>
                                  </w:rPr>
                                  <w:t>©</w:t>
                                </w:r>
                                <w:r>
                                  <w:t>ARTAL 201</w:t>
                                </w:r>
                                <w:r w:rsidR="00946315">
                                  <w:t>9</w:t>
                                </w:r>
                              </w:p>
                            </w:tc>
                            <w:tc>
                              <w:tcPr>
                                <w:tcW w:w="330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A6FFC9D" w14:textId="05BE1848" w:rsidR="00A81373" w:rsidRPr="000212B7" w:rsidRDefault="00035974" w:rsidP="00BA1142">
                                <w:pPr>
                                  <w:pStyle w:val="Pieddepage"/>
                                  <w:rPr>
                                    <w:szCs w:val="15"/>
                                  </w:rPr>
                                </w:pP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instrText xml:space="preserve"> DOCPROPERTY  Référence  \* MERGEFORMAT </w:instrText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fldChar w:fldCharType="separate"/>
                                </w:r>
                                <w:r w:rsidR="00F74E1A"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t>N/A</w:t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fldChar w:fldCharType="end"/>
                                </w:r>
                                <w:r w:rsidR="00A81373" w:rsidRPr="000212B7"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t xml:space="preserve"> – Ed </w:t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instrText xml:space="preserve"> DOCPROPERTY  Edition  \* MERGEFORMAT </w:instrText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fldChar w:fldCharType="separate"/>
                                </w:r>
                                <w:r w:rsidR="00C06D21" w:rsidRPr="00C06D21"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t>1</w:t>
                                </w:r>
                                <w:r>
                                  <w:rPr>
                                    <w:rFonts w:cs="Arial"/>
                                    <w:spacing w:val="0"/>
                                    <w:szCs w:val="15"/>
                                    <w:lang w:eastAsia="fr-FR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330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53B012E" w14:textId="68B6236C" w:rsidR="00A81373" w:rsidRDefault="00A81373" w:rsidP="00BA1142">
                                <w:pPr>
                                  <w:pStyle w:val="Pieddepage"/>
                                </w:pPr>
                                <w:r>
                                  <w:t xml:space="preserve">Date : </w:t>
                                </w:r>
                                <w:r w:rsidR="00035974">
                                  <w:rPr>
                                    <w:rFonts w:cs="Arial"/>
                                    <w:spacing w:val="0"/>
                                    <w:sz w:val="16"/>
                                    <w:szCs w:val="16"/>
                                    <w:lang w:eastAsia="fr-FR"/>
                                  </w:rPr>
                                  <w:fldChar w:fldCharType="begin"/>
                                </w:r>
                                <w:r w:rsidR="00035974">
                                  <w:rPr>
                                    <w:rFonts w:cs="Arial"/>
                                    <w:spacing w:val="0"/>
                                    <w:sz w:val="16"/>
                                    <w:szCs w:val="16"/>
                                    <w:lang w:eastAsia="fr-FR"/>
                                  </w:rPr>
                                  <w:instrText xml:space="preserve"> DOCPROPERTY  "Date enregistrement"  \* MERGEFORMAT </w:instrText>
                                </w:r>
                                <w:r w:rsidR="00035974">
                                  <w:rPr>
                                    <w:rFonts w:cs="Arial"/>
                                    <w:spacing w:val="0"/>
                                    <w:sz w:val="16"/>
                                    <w:szCs w:val="16"/>
                                    <w:lang w:eastAsia="fr-FR"/>
                                  </w:rPr>
                                  <w:fldChar w:fldCharType="separate"/>
                                </w:r>
                                <w:r w:rsidR="00C06D21" w:rsidRPr="00C06D21">
                                  <w:rPr>
                                    <w:rFonts w:cs="Arial"/>
                                    <w:spacing w:val="0"/>
                                    <w:sz w:val="16"/>
                                    <w:szCs w:val="16"/>
                                    <w:lang w:eastAsia="fr-FR"/>
                                  </w:rPr>
                                  <w:t>02/05/2019</w:t>
                                </w:r>
                                <w:r w:rsidR="00035974">
                                  <w:rPr>
                                    <w:rFonts w:cs="Arial"/>
                                    <w:spacing w:val="0"/>
                                    <w:sz w:val="16"/>
                                    <w:szCs w:val="16"/>
                                    <w:lang w:eastAsia="fr-FR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A81373" w14:paraId="7CA322A2" w14:textId="77777777" w:rsidTr="000212B7">
                            <w:trPr>
                              <w:trHeight w:val="227"/>
                            </w:trPr>
                            <w:tc>
                              <w:tcPr>
                                <w:tcW w:w="3307" w:type="dxa"/>
                                <w:tcBorders>
                                  <w:top w:val="nil"/>
                                </w:tcBorders>
                              </w:tcPr>
                              <w:p w14:paraId="79A9C0DB" w14:textId="77777777" w:rsidR="00A81373" w:rsidRDefault="00A81373" w:rsidP="00BA1142">
                                <w:pPr>
                                  <w:pStyle w:val="Pieddepage"/>
                                </w:pPr>
                              </w:p>
                            </w:tc>
                            <w:tc>
                              <w:tcPr>
                                <w:tcW w:w="3307" w:type="dxa"/>
                                <w:tcBorders>
                                  <w:top w:val="nil"/>
                                </w:tcBorders>
                              </w:tcPr>
                              <w:p w14:paraId="005896B6" w14:textId="77777777" w:rsidR="00A81373" w:rsidRDefault="00A81373" w:rsidP="00BA1142">
                                <w:pPr>
                                  <w:pStyle w:val="Pieddepage"/>
                                </w:pPr>
                              </w:p>
                            </w:tc>
                            <w:tc>
                              <w:tcPr>
                                <w:tcW w:w="3307" w:type="dxa"/>
                                <w:tcBorders>
                                  <w:top w:val="nil"/>
                                </w:tcBorders>
                              </w:tcPr>
                              <w:p w14:paraId="619A6F0D" w14:textId="77777777" w:rsidR="00A81373" w:rsidRDefault="00A81373" w:rsidP="00BA1142">
                                <w:pPr>
                                  <w:pStyle w:val="Pieddepage"/>
                                </w:pPr>
                              </w:p>
                            </w:tc>
                          </w:tr>
                        </w:tbl>
                        <w:p w14:paraId="19749212" w14:textId="77777777" w:rsidR="00A81373" w:rsidRPr="006829C4" w:rsidRDefault="00A81373" w:rsidP="00BA1142">
                          <w:pPr>
                            <w:pStyle w:val="Pieddepag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604B8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39.85pt;margin-top:808.45pt;width:495.3pt;height:10.2pt;z-index:25166080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" filled="f" stroked="f" strokeweight=".5pt">
              <v:path arrowok="t"/>
              <v:textbox inset="0,0,0,0">
                <w:txbxContent>
                  <w:tbl>
                    <w:tblPr>
                      <w:tblStyle w:val="Grilledutableau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3298"/>
                      <w:gridCol w:w="3298"/>
                      <w:gridCol w:w="3300"/>
                    </w:tblGrid>
                    <w:tr w:rsidR="00A81373" w14:paraId="33A91C27" w14:textId="77777777" w:rsidTr="000212B7">
                      <w:tc>
                        <w:tcPr>
                          <w:tcW w:w="330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32CD83A" w14:textId="77AC443E" w:rsidR="00A81373" w:rsidRDefault="00A81373" w:rsidP="00946315">
                          <w:pPr>
                            <w:pStyle w:val="Pieddepage"/>
                          </w:pPr>
                          <w:r>
                            <w:rPr>
                              <w:rFonts w:cs="Arial"/>
                            </w:rPr>
                            <w:t>©</w:t>
                          </w:r>
                          <w:r>
                            <w:t>ARTAL 201</w:t>
                          </w:r>
                          <w:r w:rsidR="00946315">
                            <w:t>9</w:t>
                          </w:r>
                        </w:p>
                      </w:tc>
                      <w:tc>
                        <w:tcPr>
                          <w:tcW w:w="330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A6FFC9D" w14:textId="05BE1848" w:rsidR="00A81373" w:rsidRPr="000212B7" w:rsidRDefault="00035974" w:rsidP="00BA1142">
                          <w:pPr>
                            <w:pStyle w:val="Pieddepage"/>
                            <w:rPr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instrText xml:space="preserve"> DOCPROPERTY  Référence  \* MERGEFORMAT </w:instrText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fldChar w:fldCharType="separate"/>
                          </w:r>
                          <w:r w:rsidR="00F74E1A"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t>N/A</w:t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fldChar w:fldCharType="end"/>
                          </w:r>
                          <w:r w:rsidR="00A81373" w:rsidRPr="000212B7"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t xml:space="preserve"> – Ed </w:t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fldChar w:fldCharType="begin"/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instrText xml:space="preserve"> DOCPROPERTY  Edition  \* MERGEFORMAT </w:instrText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fldChar w:fldCharType="separate"/>
                          </w:r>
                          <w:r w:rsidR="00C06D21" w:rsidRPr="00C06D21"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t>1</w:t>
                          </w:r>
                          <w:r>
                            <w:rPr>
                              <w:rFonts w:cs="Arial"/>
                              <w:spacing w:val="0"/>
                              <w:szCs w:val="15"/>
                              <w:lang w:eastAsia="fr-FR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330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53B012E" w14:textId="68B6236C" w:rsidR="00A81373" w:rsidRDefault="00A81373" w:rsidP="00BA1142">
                          <w:pPr>
                            <w:pStyle w:val="Pieddepage"/>
                          </w:pPr>
                          <w:r>
                            <w:t xml:space="preserve">Date : </w:t>
                          </w:r>
                          <w:r w:rsidR="00035974">
                            <w:rPr>
                              <w:rFonts w:cs="Arial"/>
                              <w:spacing w:val="0"/>
                              <w:sz w:val="16"/>
                              <w:szCs w:val="16"/>
                              <w:lang w:eastAsia="fr-FR"/>
                            </w:rPr>
                            <w:fldChar w:fldCharType="begin"/>
                          </w:r>
                          <w:r w:rsidR="00035974">
                            <w:rPr>
                              <w:rFonts w:cs="Arial"/>
                              <w:spacing w:val="0"/>
                              <w:sz w:val="16"/>
                              <w:szCs w:val="16"/>
                              <w:lang w:eastAsia="fr-FR"/>
                            </w:rPr>
                            <w:instrText xml:space="preserve"> DOCPROPERTY  "Date enregistrement"  \* MERGEFORMAT </w:instrText>
                          </w:r>
                          <w:r w:rsidR="00035974">
                            <w:rPr>
                              <w:rFonts w:cs="Arial"/>
                              <w:spacing w:val="0"/>
                              <w:sz w:val="16"/>
                              <w:szCs w:val="16"/>
                              <w:lang w:eastAsia="fr-FR"/>
                            </w:rPr>
                            <w:fldChar w:fldCharType="separate"/>
                          </w:r>
                          <w:r w:rsidR="00C06D21" w:rsidRPr="00C06D21">
                            <w:rPr>
                              <w:rFonts w:cs="Arial"/>
                              <w:spacing w:val="0"/>
                              <w:sz w:val="16"/>
                              <w:szCs w:val="16"/>
                              <w:lang w:eastAsia="fr-FR"/>
                            </w:rPr>
                            <w:t>02/05/2019</w:t>
                          </w:r>
                          <w:r w:rsidR="00035974">
                            <w:rPr>
                              <w:rFonts w:cs="Arial"/>
                              <w:spacing w:val="0"/>
                              <w:sz w:val="16"/>
                              <w:szCs w:val="16"/>
                              <w:lang w:eastAsia="fr-FR"/>
                            </w:rPr>
                            <w:fldChar w:fldCharType="end"/>
                          </w:r>
                        </w:p>
                      </w:tc>
                    </w:tr>
                    <w:tr w:rsidR="00A81373" w14:paraId="7CA322A2" w14:textId="77777777" w:rsidTr="000212B7">
                      <w:trPr>
                        <w:trHeight w:val="227"/>
                      </w:trPr>
                      <w:tc>
                        <w:tcPr>
                          <w:tcW w:w="3307" w:type="dxa"/>
                          <w:tcBorders>
                            <w:top w:val="nil"/>
                          </w:tcBorders>
                        </w:tcPr>
                        <w:p w14:paraId="79A9C0DB" w14:textId="77777777" w:rsidR="00A81373" w:rsidRDefault="00A81373" w:rsidP="00BA1142">
                          <w:pPr>
                            <w:pStyle w:val="Pieddepage"/>
                          </w:pPr>
                        </w:p>
                      </w:tc>
                      <w:tc>
                        <w:tcPr>
                          <w:tcW w:w="3307" w:type="dxa"/>
                          <w:tcBorders>
                            <w:top w:val="nil"/>
                          </w:tcBorders>
                        </w:tcPr>
                        <w:p w14:paraId="005896B6" w14:textId="77777777" w:rsidR="00A81373" w:rsidRDefault="00A81373" w:rsidP="00BA1142">
                          <w:pPr>
                            <w:pStyle w:val="Pieddepage"/>
                          </w:pPr>
                        </w:p>
                      </w:tc>
                      <w:tc>
                        <w:tcPr>
                          <w:tcW w:w="3307" w:type="dxa"/>
                          <w:tcBorders>
                            <w:top w:val="nil"/>
                          </w:tcBorders>
                        </w:tcPr>
                        <w:p w14:paraId="619A6F0D" w14:textId="77777777" w:rsidR="00A81373" w:rsidRDefault="00A81373" w:rsidP="00BA1142">
                          <w:pPr>
                            <w:pStyle w:val="Pieddepage"/>
                          </w:pPr>
                        </w:p>
                      </w:tc>
                    </w:tr>
                  </w:tbl>
                  <w:p w14:paraId="19749212" w14:textId="77777777" w:rsidR="00A81373" w:rsidRPr="006829C4" w:rsidRDefault="00A81373" w:rsidP="00BA1142">
                    <w:pPr>
                      <w:pStyle w:val="Pieddepage"/>
                    </w:pP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CDFF5D1" wp14:editId="7B81D7C4">
              <wp:simplePos x="0" y="0"/>
              <wp:positionH relativeFrom="column">
                <wp:posOffset>6043930</wp:posOffset>
              </wp:positionH>
              <wp:positionV relativeFrom="paragraph">
                <wp:posOffset>182880</wp:posOffset>
              </wp:positionV>
              <wp:extent cx="232410" cy="198120"/>
              <wp:effectExtent l="0" t="0" r="15240" b="11430"/>
              <wp:wrapNone/>
              <wp:docPr id="16" name="Zone de text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07C9B" w14:textId="2E79D8F3" w:rsidR="00A81373" w:rsidRPr="000212B7" w:rsidRDefault="00A81373" w:rsidP="00BA1142">
                          <w:pPr>
                            <w:pStyle w:val="PiedPageTitreDocument"/>
                            <w:rPr>
                              <w:sz w:val="16"/>
                            </w:rPr>
                          </w:pPr>
                          <w:r w:rsidRPr="000212B7">
                            <w:rPr>
                              <w:lang w:eastAsia="fr-FR"/>
                            </w:rPr>
                            <w:fldChar w:fldCharType="begin"/>
                          </w:r>
                          <w:r w:rsidRPr="000212B7">
                            <w:rPr>
                              <w:lang w:eastAsia="fr-FR"/>
                            </w:rPr>
                            <w:instrText xml:space="preserve"> PAGE </w:instrText>
                          </w:r>
                          <w:r w:rsidRPr="000212B7">
                            <w:rPr>
                              <w:lang w:eastAsia="fr-FR"/>
                            </w:rPr>
                            <w:fldChar w:fldCharType="separate"/>
                          </w:r>
                          <w:r w:rsidR="00EF2C3A">
                            <w:rPr>
                              <w:noProof/>
                              <w:lang w:eastAsia="fr-FR"/>
                            </w:rPr>
                            <w:t>2</w:t>
                          </w:r>
                          <w:r w:rsidRPr="000212B7">
                            <w:rPr>
                              <w:lang w:eastAsia="fr-FR"/>
                            </w:rPr>
                            <w:fldChar w:fldCharType="end"/>
                          </w:r>
                          <w:r w:rsidRPr="000212B7">
                            <w:rPr>
                              <w:lang w:eastAsia="fr-FR"/>
                            </w:rPr>
                            <w:t>/</w:t>
                          </w:r>
                          <w:r w:rsidRPr="000212B7">
                            <w:rPr>
                              <w:lang w:eastAsia="fr-FR"/>
                            </w:rPr>
                            <w:fldChar w:fldCharType="begin"/>
                          </w:r>
                          <w:r w:rsidRPr="000212B7">
                            <w:rPr>
                              <w:lang w:eastAsia="fr-FR"/>
                            </w:rPr>
                            <w:instrText xml:space="preserve"> NUMPAGES </w:instrText>
                          </w:r>
                          <w:r w:rsidRPr="000212B7">
                            <w:rPr>
                              <w:lang w:eastAsia="fr-FR"/>
                            </w:rPr>
                            <w:fldChar w:fldCharType="separate"/>
                          </w:r>
                          <w:r w:rsidR="00EF2C3A">
                            <w:rPr>
                              <w:noProof/>
                              <w:lang w:eastAsia="fr-FR"/>
                            </w:rPr>
                            <w:t>11</w:t>
                          </w:r>
                          <w:r w:rsidRPr="000212B7">
                            <w:rPr>
                              <w:lang w:eastAsia="fr-F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FF5D1" id="_x0000_s1032" type="#_x0000_t202" style="position:absolute;left:0;text-align:left;margin-left:475.9pt;margin-top:14.4pt;width:18.3pt;height:15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" filled="f" stroked="f" strokeweight=".5pt">
              <v:textbox inset="0,0,0,0">
                <w:txbxContent>
                  <w:p w14:paraId="35C07C9B" w14:textId="2E79D8F3" w:rsidR="00A81373" w:rsidRPr="000212B7" w:rsidRDefault="00A81373" w:rsidP="00BA1142">
                    <w:pPr>
                      <w:pStyle w:val="PiedPageTitreDocument"/>
                      <w:rPr>
                        <w:sz w:val="16"/>
                      </w:rPr>
                    </w:pPr>
                    <w:r w:rsidRPr="000212B7">
                      <w:rPr>
                        <w:lang w:eastAsia="fr-FR"/>
                      </w:rPr>
                      <w:fldChar w:fldCharType="begin"/>
                    </w:r>
                    <w:r w:rsidRPr="000212B7">
                      <w:rPr>
                        <w:lang w:eastAsia="fr-FR"/>
                      </w:rPr>
                      <w:instrText xml:space="preserve"> PAGE </w:instrText>
                    </w:r>
                    <w:r w:rsidRPr="000212B7">
                      <w:rPr>
                        <w:lang w:eastAsia="fr-FR"/>
                      </w:rPr>
                      <w:fldChar w:fldCharType="separate"/>
                    </w:r>
                    <w:r w:rsidR="00EF2C3A">
                      <w:rPr>
                        <w:noProof/>
                        <w:lang w:eastAsia="fr-FR"/>
                      </w:rPr>
                      <w:t>2</w:t>
                    </w:r>
                    <w:r w:rsidRPr="000212B7">
                      <w:rPr>
                        <w:lang w:eastAsia="fr-FR"/>
                      </w:rPr>
                      <w:fldChar w:fldCharType="end"/>
                    </w:r>
                    <w:r w:rsidRPr="000212B7">
                      <w:rPr>
                        <w:lang w:eastAsia="fr-FR"/>
                      </w:rPr>
                      <w:t>/</w:t>
                    </w:r>
                    <w:r w:rsidRPr="000212B7">
                      <w:rPr>
                        <w:lang w:eastAsia="fr-FR"/>
                      </w:rPr>
                      <w:fldChar w:fldCharType="begin"/>
                    </w:r>
                    <w:r w:rsidRPr="000212B7">
                      <w:rPr>
                        <w:lang w:eastAsia="fr-FR"/>
                      </w:rPr>
                      <w:instrText xml:space="preserve"> NUMPAGES </w:instrText>
                    </w:r>
                    <w:r w:rsidRPr="000212B7">
                      <w:rPr>
                        <w:lang w:eastAsia="fr-FR"/>
                      </w:rPr>
                      <w:fldChar w:fldCharType="separate"/>
                    </w:r>
                    <w:r w:rsidR="00EF2C3A">
                      <w:rPr>
                        <w:noProof/>
                        <w:lang w:eastAsia="fr-FR"/>
                      </w:rPr>
                      <w:t>11</w:t>
                    </w:r>
                    <w:r w:rsidRPr="000212B7">
                      <w:rPr>
                        <w:lang w:eastAsia="fr-F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2777C7">
      <w:rPr>
        <w:noProof/>
        <w:lang w:val="fr-FR" w:eastAsia="fr-FR"/>
      </w:rPr>
      <w:drawing>
        <wp:anchor distT="0" distB="0" distL="114300" distR="114300" simplePos="0" relativeHeight="251655168" behindDoc="1" locked="0" layoutInCell="1" allowOverlap="1" wp14:anchorId="56E606DA" wp14:editId="51A1AE50">
          <wp:simplePos x="0" y="0"/>
          <wp:positionH relativeFrom="page">
            <wp:posOffset>718185</wp:posOffset>
          </wp:positionH>
          <wp:positionV relativeFrom="paragraph">
            <wp:posOffset>55591</wp:posOffset>
          </wp:positionV>
          <wp:extent cx="6774815" cy="408305"/>
          <wp:effectExtent l="0" t="0" r="0" b="0"/>
          <wp:wrapNone/>
          <wp:docPr id="404" name="Image 0" descr="Bande_Bleu_avec Ro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de_Bleu_avec Ron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74815" cy="408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CAF07B3" w14:textId="77777777" w:rsidR="00A81373" w:rsidRDefault="00A81373" w:rsidP="00BA114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EE6185" w14:textId="77777777" w:rsidR="008F2239" w:rsidRDefault="008F2239" w:rsidP="00BA1142">
      <w:r>
        <w:separator/>
      </w:r>
    </w:p>
  </w:footnote>
  <w:footnote w:type="continuationSeparator" w:id="0">
    <w:p w14:paraId="2AF80BD3" w14:textId="77777777" w:rsidR="008F2239" w:rsidRDefault="008F2239" w:rsidP="00BA11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BCAF1" w14:textId="37402675" w:rsidR="00A81373" w:rsidRDefault="008F2239">
    <w:pPr>
      <w:pStyle w:val="En-tte"/>
    </w:pPr>
    <w:r>
      <w:rPr>
        <w:noProof/>
      </w:rPr>
      <w:pict w14:anchorId="0407B8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20619" o:spid="_x0000_s2051" type="#_x0000_t136" style="position:absolute;left:0;text-align:left;margin-left:0;margin-top:0;width:366.25pt;height:219.7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4EAE7" w14:textId="43B7168C" w:rsidR="00A81373" w:rsidRDefault="008F2239">
    <w:pPr>
      <w:pStyle w:val="En-tte"/>
    </w:pPr>
    <w:r>
      <w:rPr>
        <w:noProof/>
      </w:rPr>
      <w:pict w14:anchorId="03753D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20620" o:spid="_x0000_s2052" type="#_x0000_t136" style="position:absolute;left:0;text-align:left;margin-left:0;margin-top:0;width:366.25pt;height:219.7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F3AF6" w14:textId="23DD8C27" w:rsidR="00A81373" w:rsidRDefault="008F2239" w:rsidP="00BA1142">
    <w:pPr>
      <w:pStyle w:val="En-tte"/>
    </w:pPr>
    <w:r>
      <w:rPr>
        <w:noProof/>
      </w:rPr>
      <w:pict w14:anchorId="5B77F4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520622" o:spid="_x0000_s2054" type="#_x0000_t136" style="position:absolute;left:0;text-align:left;margin-left:0;margin-top:0;width:366.25pt;height:219.75pt;rotation:315;z-index:-25164390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6521"/>
    </w:tblGrid>
    <w:tr w:rsidR="00A81373" w:rsidRPr="00BF1E47" w14:paraId="7179F22E" w14:textId="77777777" w:rsidTr="007C1244">
      <w:trPr>
        <w:cantSplit/>
        <w:trHeight w:val="837"/>
        <w:jc w:val="center"/>
      </w:trPr>
      <w:tc>
        <w:tcPr>
          <w:tcW w:w="2552" w:type="dxa"/>
        </w:tcPr>
        <w:p w14:paraId="3BC310A6" w14:textId="77777777" w:rsidR="00A81373" w:rsidRPr="00544A03" w:rsidRDefault="00A81373" w:rsidP="00BA1142">
          <w:pPr>
            <w:rPr>
              <w:rFonts w:ascii="CG Times" w:hAnsi="CG Times"/>
              <w:spacing w:val="0"/>
              <w:sz w:val="16"/>
              <w:lang w:eastAsia="fr-FR"/>
            </w:rPr>
          </w:pPr>
          <w:r>
            <w:rPr>
              <w:noProof/>
              <w:lang w:val="fr-FR" w:eastAsia="fr-FR"/>
            </w:rPr>
            <w:drawing>
              <wp:inline distT="0" distB="0" distL="0" distR="0" wp14:anchorId="6194F049" wp14:editId="29D30DD7">
                <wp:extent cx="1429064" cy="571500"/>
                <wp:effectExtent l="0" t="0" r="0" b="0"/>
                <wp:docPr id="401" name="Image 4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artal-technologi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961" cy="572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vAlign w:val="center"/>
        </w:tcPr>
        <w:p w14:paraId="456291A3" w14:textId="0BCD36F0" w:rsidR="00A81373" w:rsidRPr="007C1244" w:rsidRDefault="00F74E1A" w:rsidP="00BA1142">
          <w:r>
            <w:t>User Guide</w:t>
          </w:r>
          <w:r w:rsidR="00A81373" w:rsidRPr="007C1244">
            <w:t xml:space="preserve"> - </w:t>
          </w:r>
          <w:sdt>
            <w:sdtPr>
              <w:alias w:val="Titre "/>
              <w:tag w:val=""/>
              <w:id w:val="257181666"/>
              <w:placeholder>
                <w:docPart w:val="21F8AA13F40742AF971FADB6953E790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E7CD3">
                <w:t>Capella SysML Bridge</w:t>
              </w:r>
            </w:sdtContent>
          </w:sdt>
          <w:r w:rsidR="00A81373" w:rsidRPr="007C1244">
            <w:t xml:space="preserve"> </w:t>
          </w:r>
        </w:p>
      </w:tc>
    </w:tr>
  </w:tbl>
  <w:p w14:paraId="6E4CB1FD" w14:textId="358DD8CD" w:rsidR="00A81373" w:rsidRPr="000212B7" w:rsidRDefault="00A81373" w:rsidP="00BA1142">
    <w:pPr>
      <w:pStyle w:val="En-tte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6521"/>
    </w:tblGrid>
    <w:tr w:rsidR="00A81373" w:rsidRPr="00BF1E47" w14:paraId="0AC39BA0" w14:textId="77777777" w:rsidTr="007C1244">
      <w:trPr>
        <w:cantSplit/>
        <w:trHeight w:val="1136"/>
        <w:jc w:val="center"/>
      </w:trPr>
      <w:tc>
        <w:tcPr>
          <w:tcW w:w="2552" w:type="dxa"/>
        </w:tcPr>
        <w:p w14:paraId="49975F66" w14:textId="77777777" w:rsidR="00A81373" w:rsidRDefault="00A81373" w:rsidP="00BA1142">
          <w:pPr>
            <w:rPr>
              <w:rFonts w:ascii="CG Times" w:hAnsi="CG Times"/>
              <w:spacing w:val="0"/>
              <w:lang w:eastAsia="fr-FR"/>
            </w:rPr>
          </w:pPr>
          <w:r>
            <w:rPr>
              <w:noProof/>
              <w:lang w:val="fr-FR" w:eastAsia="fr-FR"/>
            </w:rPr>
            <w:drawing>
              <wp:inline distT="0" distB="0" distL="0" distR="0" wp14:anchorId="13ED3FEE" wp14:editId="0FBA4356">
                <wp:extent cx="1429064" cy="571500"/>
                <wp:effectExtent l="0" t="0" r="0" b="0"/>
                <wp:docPr id="403" name="Image 4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artal-technologies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0961" cy="572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vAlign w:val="center"/>
        </w:tcPr>
        <w:p w14:paraId="4F33A166" w14:textId="0A3CC58F" w:rsidR="00A81373" w:rsidRPr="007C1244" w:rsidRDefault="00946315" w:rsidP="00946315">
          <w:r>
            <w:t>Amendment</w:t>
          </w:r>
          <w:r w:rsidR="00A81373" w:rsidRPr="007C1244">
            <w:t xml:space="preserve"> – </w:t>
          </w:r>
          <w:r w:rsidR="008F2239">
            <w:fldChar w:fldCharType="begin"/>
          </w:r>
          <w:r w:rsidR="008F2239">
            <w:instrText xml:space="preserve"> TITLE  \* FirstCap  \* MERGEFORMAT </w:instrText>
          </w:r>
          <w:r w:rsidR="008F2239">
            <w:fldChar w:fldCharType="separate"/>
          </w:r>
          <w:r w:rsidR="00C06D21">
            <w:t>Avionics Virtual Integration Platform</w:t>
          </w:r>
          <w:r w:rsidR="008F2239">
            <w:fldChar w:fldCharType="end"/>
          </w:r>
        </w:p>
      </w:tc>
    </w:tr>
  </w:tbl>
  <w:p w14:paraId="0D360D3D" w14:textId="0B222966" w:rsidR="00A81373" w:rsidRPr="00BF1E47" w:rsidRDefault="00A81373" w:rsidP="00BA114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6532ABDA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B9BCD1E4"/>
    <w:lvl w:ilvl="0">
      <w:numFmt w:val="decimal"/>
      <w:pStyle w:val="tiret3"/>
      <w:lvlText w:val="*"/>
      <w:lvlJc w:val="left"/>
    </w:lvl>
  </w:abstractNum>
  <w:abstractNum w:abstractNumId="2" w15:restartNumberingAfterBreak="0">
    <w:nsid w:val="086E0DE3"/>
    <w:multiLevelType w:val="hybridMultilevel"/>
    <w:tmpl w:val="D8EA3BCE"/>
    <w:lvl w:ilvl="0" w:tplc="BBAE8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B29E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5EEE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B800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4855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E4CA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501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CA2A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2ACF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611B7"/>
    <w:multiLevelType w:val="hybridMultilevel"/>
    <w:tmpl w:val="B1ACA9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E4886"/>
    <w:multiLevelType w:val="singleLevel"/>
    <w:tmpl w:val="8E164DEC"/>
    <w:lvl w:ilvl="0">
      <w:start w:val="1"/>
      <w:numFmt w:val="bullet"/>
      <w:pStyle w:val="TexteEnum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DD73274"/>
    <w:multiLevelType w:val="hybridMultilevel"/>
    <w:tmpl w:val="744E768E"/>
    <w:lvl w:ilvl="0" w:tplc="1DD03F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749AA"/>
    <w:multiLevelType w:val="hybridMultilevel"/>
    <w:tmpl w:val="30663B6A"/>
    <w:lvl w:ilvl="0" w:tplc="FFFFFFFF">
      <w:start w:val="1"/>
      <w:numFmt w:val="decimal"/>
      <w:pStyle w:val="Appdoc"/>
      <w:lvlText w:val="[A%1] "/>
      <w:lvlJc w:val="left"/>
      <w:pPr>
        <w:tabs>
          <w:tab w:val="num" w:pos="1287"/>
        </w:tabs>
        <w:ind w:left="927" w:hanging="360"/>
      </w:pPr>
      <w:rPr>
        <w:rFonts w:hint="default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7" w15:restartNumberingAfterBreak="0">
    <w:nsid w:val="0F293F42"/>
    <w:multiLevelType w:val="hybridMultilevel"/>
    <w:tmpl w:val="F2680148"/>
    <w:lvl w:ilvl="0" w:tplc="2520B44A">
      <w:start w:val="1"/>
      <w:numFmt w:val="bullet"/>
      <w:pStyle w:val="listepuces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17C7854"/>
    <w:multiLevelType w:val="hybridMultilevel"/>
    <w:tmpl w:val="3700554C"/>
    <w:lvl w:ilvl="0" w:tplc="1EC61CB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CCDA7852">
      <w:start w:val="1"/>
      <w:numFmt w:val="bullet"/>
      <w:pStyle w:val="Ari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</w:abstractNum>
  <w:abstractNum w:abstractNumId="9" w15:restartNumberingAfterBreak="0">
    <w:nsid w:val="18AF28B1"/>
    <w:multiLevelType w:val="hybridMultilevel"/>
    <w:tmpl w:val="070EF2FA"/>
    <w:lvl w:ilvl="0" w:tplc="1A408210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97C2337"/>
    <w:multiLevelType w:val="multilevel"/>
    <w:tmpl w:val="B1BE53A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DEB5532"/>
    <w:multiLevelType w:val="hybridMultilevel"/>
    <w:tmpl w:val="4434F064"/>
    <w:lvl w:ilvl="0" w:tplc="040C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7B8542E"/>
    <w:multiLevelType w:val="singleLevel"/>
    <w:tmpl w:val="6302BDAC"/>
    <w:lvl w:ilvl="0">
      <w:start w:val="1"/>
      <w:numFmt w:val="bullet"/>
      <w:pStyle w:val="flech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B000FD5"/>
    <w:multiLevelType w:val="hybridMultilevel"/>
    <w:tmpl w:val="6FA6CE96"/>
    <w:lvl w:ilvl="0" w:tplc="C4A0AF2E">
      <w:start w:val="1"/>
      <w:numFmt w:val="decimal"/>
      <w:pStyle w:val="Question"/>
      <w:lvlText w:val="Q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8232C"/>
    <w:multiLevelType w:val="singleLevel"/>
    <w:tmpl w:val="0860BC60"/>
    <w:lvl w:ilvl="0">
      <w:start w:val="1"/>
      <w:numFmt w:val="decimal"/>
      <w:pStyle w:val="PAR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13C29C1"/>
    <w:multiLevelType w:val="hybridMultilevel"/>
    <w:tmpl w:val="0A0230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A42DF"/>
    <w:multiLevelType w:val="hybridMultilevel"/>
    <w:tmpl w:val="09EAB6A4"/>
    <w:lvl w:ilvl="0" w:tplc="A12201C8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9B7B99"/>
    <w:multiLevelType w:val="hybridMultilevel"/>
    <w:tmpl w:val="F752C5F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1C753B5"/>
    <w:multiLevelType w:val="hybridMultilevel"/>
    <w:tmpl w:val="394A41D0"/>
    <w:lvl w:ilvl="0" w:tplc="040C0001">
      <w:start w:val="1"/>
      <w:numFmt w:val="decimal"/>
      <w:pStyle w:val="FLECH3"/>
      <w:lvlText w:val="%1."/>
      <w:lvlJc w:val="left"/>
      <w:pPr>
        <w:tabs>
          <w:tab w:val="num" w:pos="1800"/>
        </w:tabs>
        <w:ind w:left="1800" w:hanging="360"/>
      </w:pPr>
    </w:lvl>
    <w:lvl w:ilvl="1" w:tplc="040C0003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64223076"/>
    <w:multiLevelType w:val="hybridMultilevel"/>
    <w:tmpl w:val="C484AF7A"/>
    <w:lvl w:ilvl="0" w:tplc="FBB8515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624BF"/>
    <w:multiLevelType w:val="hybridMultilevel"/>
    <w:tmpl w:val="EF308E72"/>
    <w:lvl w:ilvl="0" w:tplc="040C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21" w15:restartNumberingAfterBreak="0">
    <w:nsid w:val="66F80465"/>
    <w:multiLevelType w:val="singleLevel"/>
    <w:tmpl w:val="2CD09638"/>
    <w:lvl w:ilvl="0">
      <w:start w:val="1"/>
      <w:numFmt w:val="bullet"/>
      <w:pStyle w:val="RemarkEnum-Ind3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2" w15:restartNumberingAfterBreak="0">
    <w:nsid w:val="6AC964CC"/>
    <w:multiLevelType w:val="hybridMultilevel"/>
    <w:tmpl w:val="7E445AA8"/>
    <w:lvl w:ilvl="0" w:tplc="040C000B">
      <w:start w:val="1"/>
      <w:numFmt w:val="bullet"/>
      <w:pStyle w:val="Titre10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decimal"/>
      <w:pStyle w:val="Titre20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pStyle w:val="Titre30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AE64CE"/>
    <w:multiLevelType w:val="hybridMultilevel"/>
    <w:tmpl w:val="28ACB36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0152A6D"/>
    <w:multiLevelType w:val="hybridMultilevel"/>
    <w:tmpl w:val="9E0482A6"/>
    <w:lvl w:ilvl="0" w:tplc="048CE6CA">
      <w:start w:val="1"/>
      <w:numFmt w:val="bullet"/>
      <w:pStyle w:val="List1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36457C"/>
    <w:multiLevelType w:val="hybridMultilevel"/>
    <w:tmpl w:val="BD887EE0"/>
    <w:lvl w:ilvl="0" w:tplc="F6C220E8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74386646"/>
    <w:multiLevelType w:val="hybridMultilevel"/>
    <w:tmpl w:val="EBE66D4C"/>
    <w:lvl w:ilvl="0" w:tplc="FBB047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6F0B4E"/>
    <w:multiLevelType w:val="hybridMultilevel"/>
    <w:tmpl w:val="C7467272"/>
    <w:lvl w:ilvl="0" w:tplc="ED52F1EE">
      <w:start w:val="1"/>
      <w:numFmt w:val="bullet"/>
      <w:pStyle w:val="StyleRetraitcorpsdetexte1Aprs0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716AC0"/>
    <w:multiLevelType w:val="hybridMultilevel"/>
    <w:tmpl w:val="4E98810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B344FA7"/>
    <w:multiLevelType w:val="hybridMultilevel"/>
    <w:tmpl w:val="253A7E08"/>
    <w:lvl w:ilvl="0" w:tplc="8D06C0EE">
      <w:start w:val="1"/>
      <w:numFmt w:val="bullet"/>
      <w:pStyle w:val="pointNumrot"/>
      <w:lvlText w:val="-"/>
      <w:lvlJc w:val="left"/>
      <w:pPr>
        <w:tabs>
          <w:tab w:val="num" w:pos="1778"/>
        </w:tabs>
        <w:ind w:left="1778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7E071FAD"/>
    <w:multiLevelType w:val="hybridMultilevel"/>
    <w:tmpl w:val="B6A46A2A"/>
    <w:lvl w:ilvl="0" w:tplc="152C779A">
      <w:start w:val="1"/>
      <w:numFmt w:val="bullet"/>
      <w:pStyle w:val="Listepuces2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 w:tplc="F0E298C0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6772EE9A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29C49C00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29F28796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FAAAFCA0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A2A623A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A15CCD68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BD227832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30"/>
  </w:num>
  <w:num w:numId="4">
    <w:abstractNumId w:val="14"/>
  </w:num>
  <w:num w:numId="5">
    <w:abstractNumId w:val="7"/>
  </w:num>
  <w:num w:numId="6">
    <w:abstractNumId w:val="4"/>
  </w:num>
  <w:num w:numId="7">
    <w:abstractNumId w:val="12"/>
  </w:num>
  <w:num w:numId="8">
    <w:abstractNumId w:val="27"/>
  </w:num>
  <w:num w:numId="9">
    <w:abstractNumId w:val="1"/>
    <w:lvlOverride w:ilvl="0">
      <w:lvl w:ilvl="0">
        <w:start w:val="1"/>
        <w:numFmt w:val="bullet"/>
        <w:pStyle w:val="tiret3"/>
        <w:lvlText w:val="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0">
    <w:abstractNumId w:val="6"/>
  </w:num>
  <w:num w:numId="11">
    <w:abstractNumId w:val="24"/>
  </w:num>
  <w:num w:numId="12">
    <w:abstractNumId w:val="21"/>
  </w:num>
  <w:num w:numId="13">
    <w:abstractNumId w:val="8"/>
  </w:num>
  <w:num w:numId="14">
    <w:abstractNumId w:val="0"/>
  </w:num>
  <w:num w:numId="15">
    <w:abstractNumId w:val="13"/>
  </w:num>
  <w:num w:numId="1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11"/>
  </w:num>
  <w:num w:numId="19">
    <w:abstractNumId w:val="10"/>
  </w:num>
  <w:num w:numId="20">
    <w:abstractNumId w:val="28"/>
  </w:num>
  <w:num w:numId="21">
    <w:abstractNumId w:val="23"/>
  </w:num>
  <w:num w:numId="22">
    <w:abstractNumId w:val="17"/>
  </w:num>
  <w:num w:numId="23">
    <w:abstractNumId w:val="9"/>
  </w:num>
  <w:num w:numId="24">
    <w:abstractNumId w:val="25"/>
  </w:num>
  <w:num w:numId="25">
    <w:abstractNumId w:val="5"/>
  </w:num>
  <w:num w:numId="26">
    <w:abstractNumId w:val="26"/>
  </w:num>
  <w:num w:numId="27">
    <w:abstractNumId w:val="22"/>
  </w:num>
  <w:num w:numId="28">
    <w:abstractNumId w:val="15"/>
  </w:num>
  <w:num w:numId="29">
    <w:abstractNumId w:val="3"/>
  </w:num>
  <w:num w:numId="30">
    <w:abstractNumId w:val="19"/>
  </w:num>
  <w:num w:numId="31">
    <w:abstractNumId w:val="16"/>
  </w:num>
  <w:num w:numId="32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1"/>
  <w:activeWritingStyle w:appName="MSWord" w:lang="fr-WINDIES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US" w:vendorID="64" w:dllVersion="131077" w:nlCheck="1" w:checkStyle="1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A36"/>
    <w:rsid w:val="00000929"/>
    <w:rsid w:val="00000B2B"/>
    <w:rsid w:val="00001DDE"/>
    <w:rsid w:val="000036F2"/>
    <w:rsid w:val="0000378B"/>
    <w:rsid w:val="00003A0E"/>
    <w:rsid w:val="00004241"/>
    <w:rsid w:val="00004E37"/>
    <w:rsid w:val="00007D3E"/>
    <w:rsid w:val="00007E91"/>
    <w:rsid w:val="00007F63"/>
    <w:rsid w:val="000124B8"/>
    <w:rsid w:val="00012571"/>
    <w:rsid w:val="00012CC3"/>
    <w:rsid w:val="00014382"/>
    <w:rsid w:val="0001491B"/>
    <w:rsid w:val="00015515"/>
    <w:rsid w:val="0001687D"/>
    <w:rsid w:val="00020116"/>
    <w:rsid w:val="00020769"/>
    <w:rsid w:val="000212B7"/>
    <w:rsid w:val="00023271"/>
    <w:rsid w:val="0002329A"/>
    <w:rsid w:val="00023F36"/>
    <w:rsid w:val="000262C6"/>
    <w:rsid w:val="00026A72"/>
    <w:rsid w:val="00027053"/>
    <w:rsid w:val="0003148A"/>
    <w:rsid w:val="000321DF"/>
    <w:rsid w:val="0003454B"/>
    <w:rsid w:val="00035974"/>
    <w:rsid w:val="00037B60"/>
    <w:rsid w:val="0004056C"/>
    <w:rsid w:val="00040712"/>
    <w:rsid w:val="0004262E"/>
    <w:rsid w:val="00042B25"/>
    <w:rsid w:val="0004367C"/>
    <w:rsid w:val="00043AB3"/>
    <w:rsid w:val="00044679"/>
    <w:rsid w:val="00045258"/>
    <w:rsid w:val="000506E4"/>
    <w:rsid w:val="000515A1"/>
    <w:rsid w:val="00052482"/>
    <w:rsid w:val="00053C9E"/>
    <w:rsid w:val="000579E0"/>
    <w:rsid w:val="0006059B"/>
    <w:rsid w:val="00060760"/>
    <w:rsid w:val="00061280"/>
    <w:rsid w:val="000612B1"/>
    <w:rsid w:val="00062B8B"/>
    <w:rsid w:val="00063A82"/>
    <w:rsid w:val="00066540"/>
    <w:rsid w:val="00066664"/>
    <w:rsid w:val="00066EFA"/>
    <w:rsid w:val="00067CC3"/>
    <w:rsid w:val="0007283F"/>
    <w:rsid w:val="00072851"/>
    <w:rsid w:val="0007319A"/>
    <w:rsid w:val="00073400"/>
    <w:rsid w:val="00074E66"/>
    <w:rsid w:val="000776F9"/>
    <w:rsid w:val="00080BAB"/>
    <w:rsid w:val="000821E8"/>
    <w:rsid w:val="000826A9"/>
    <w:rsid w:val="0008275A"/>
    <w:rsid w:val="00082BF7"/>
    <w:rsid w:val="000839FA"/>
    <w:rsid w:val="00084497"/>
    <w:rsid w:val="0008469C"/>
    <w:rsid w:val="00084779"/>
    <w:rsid w:val="00084B05"/>
    <w:rsid w:val="00084DCE"/>
    <w:rsid w:val="00086D66"/>
    <w:rsid w:val="00090112"/>
    <w:rsid w:val="0009046E"/>
    <w:rsid w:val="00091447"/>
    <w:rsid w:val="000919AE"/>
    <w:rsid w:val="00092C86"/>
    <w:rsid w:val="00093F3B"/>
    <w:rsid w:val="00095D64"/>
    <w:rsid w:val="00096A82"/>
    <w:rsid w:val="000A209B"/>
    <w:rsid w:val="000A27A4"/>
    <w:rsid w:val="000A5A0E"/>
    <w:rsid w:val="000A5A10"/>
    <w:rsid w:val="000A6E9A"/>
    <w:rsid w:val="000A7E23"/>
    <w:rsid w:val="000B045F"/>
    <w:rsid w:val="000B18F5"/>
    <w:rsid w:val="000B290D"/>
    <w:rsid w:val="000B2C8E"/>
    <w:rsid w:val="000B4431"/>
    <w:rsid w:val="000B45ED"/>
    <w:rsid w:val="000B4FFE"/>
    <w:rsid w:val="000B6ABD"/>
    <w:rsid w:val="000B6B74"/>
    <w:rsid w:val="000B70B7"/>
    <w:rsid w:val="000B7649"/>
    <w:rsid w:val="000B7970"/>
    <w:rsid w:val="000C19CC"/>
    <w:rsid w:val="000C3D68"/>
    <w:rsid w:val="000C4327"/>
    <w:rsid w:val="000C6166"/>
    <w:rsid w:val="000C745B"/>
    <w:rsid w:val="000C7A7B"/>
    <w:rsid w:val="000C7F2E"/>
    <w:rsid w:val="000D190F"/>
    <w:rsid w:val="000D2295"/>
    <w:rsid w:val="000D4053"/>
    <w:rsid w:val="000D4588"/>
    <w:rsid w:val="000D52DC"/>
    <w:rsid w:val="000D5868"/>
    <w:rsid w:val="000D59A4"/>
    <w:rsid w:val="000D6F32"/>
    <w:rsid w:val="000D7988"/>
    <w:rsid w:val="000E0AB7"/>
    <w:rsid w:val="000E1AA8"/>
    <w:rsid w:val="000E2350"/>
    <w:rsid w:val="000E3251"/>
    <w:rsid w:val="000E3467"/>
    <w:rsid w:val="000E4D54"/>
    <w:rsid w:val="000E5444"/>
    <w:rsid w:val="000F0172"/>
    <w:rsid w:val="000F0936"/>
    <w:rsid w:val="000F12F1"/>
    <w:rsid w:val="000F2849"/>
    <w:rsid w:val="000F4D8E"/>
    <w:rsid w:val="001019ED"/>
    <w:rsid w:val="00104566"/>
    <w:rsid w:val="00111436"/>
    <w:rsid w:val="00113C0E"/>
    <w:rsid w:val="0011657F"/>
    <w:rsid w:val="001224FB"/>
    <w:rsid w:val="00122E8C"/>
    <w:rsid w:val="00124011"/>
    <w:rsid w:val="001256DB"/>
    <w:rsid w:val="00131E37"/>
    <w:rsid w:val="0013578B"/>
    <w:rsid w:val="00135BC5"/>
    <w:rsid w:val="00137D30"/>
    <w:rsid w:val="00140E3B"/>
    <w:rsid w:val="00143A4B"/>
    <w:rsid w:val="00144651"/>
    <w:rsid w:val="00146FF4"/>
    <w:rsid w:val="00150572"/>
    <w:rsid w:val="0015070D"/>
    <w:rsid w:val="00151C7B"/>
    <w:rsid w:val="00152B6D"/>
    <w:rsid w:val="001544CA"/>
    <w:rsid w:val="001547A3"/>
    <w:rsid w:val="00154F41"/>
    <w:rsid w:val="001563FD"/>
    <w:rsid w:val="00156776"/>
    <w:rsid w:val="0016186B"/>
    <w:rsid w:val="0016255A"/>
    <w:rsid w:val="0016318F"/>
    <w:rsid w:val="00163A92"/>
    <w:rsid w:val="00163B81"/>
    <w:rsid w:val="0016536E"/>
    <w:rsid w:val="001663DB"/>
    <w:rsid w:val="00167632"/>
    <w:rsid w:val="00170EB3"/>
    <w:rsid w:val="00171360"/>
    <w:rsid w:val="001716C6"/>
    <w:rsid w:val="00171E94"/>
    <w:rsid w:val="00172B09"/>
    <w:rsid w:val="001736D9"/>
    <w:rsid w:val="00173A19"/>
    <w:rsid w:val="00173A54"/>
    <w:rsid w:val="00173B16"/>
    <w:rsid w:val="00175B17"/>
    <w:rsid w:val="00175BF2"/>
    <w:rsid w:val="001817D7"/>
    <w:rsid w:val="00182960"/>
    <w:rsid w:val="0018345C"/>
    <w:rsid w:val="0018364D"/>
    <w:rsid w:val="00184115"/>
    <w:rsid w:val="00186FA6"/>
    <w:rsid w:val="001900BE"/>
    <w:rsid w:val="00190192"/>
    <w:rsid w:val="00190573"/>
    <w:rsid w:val="00190B0C"/>
    <w:rsid w:val="00190D1A"/>
    <w:rsid w:val="00190F2D"/>
    <w:rsid w:val="0019134C"/>
    <w:rsid w:val="0019159A"/>
    <w:rsid w:val="00191858"/>
    <w:rsid w:val="00191AC5"/>
    <w:rsid w:val="0019370C"/>
    <w:rsid w:val="00193DC6"/>
    <w:rsid w:val="00193EE5"/>
    <w:rsid w:val="00194011"/>
    <w:rsid w:val="00196A74"/>
    <w:rsid w:val="00196BB5"/>
    <w:rsid w:val="00197264"/>
    <w:rsid w:val="001A1A73"/>
    <w:rsid w:val="001A39D8"/>
    <w:rsid w:val="001A40FA"/>
    <w:rsid w:val="001A4E10"/>
    <w:rsid w:val="001A5074"/>
    <w:rsid w:val="001A5215"/>
    <w:rsid w:val="001A6693"/>
    <w:rsid w:val="001A7703"/>
    <w:rsid w:val="001B12DE"/>
    <w:rsid w:val="001B1D6A"/>
    <w:rsid w:val="001B6535"/>
    <w:rsid w:val="001B7663"/>
    <w:rsid w:val="001C5766"/>
    <w:rsid w:val="001D0079"/>
    <w:rsid w:val="001D26F6"/>
    <w:rsid w:val="001D3FCC"/>
    <w:rsid w:val="001D47CB"/>
    <w:rsid w:val="001D57F3"/>
    <w:rsid w:val="001D77AF"/>
    <w:rsid w:val="001E0663"/>
    <w:rsid w:val="001E0A0A"/>
    <w:rsid w:val="001E3211"/>
    <w:rsid w:val="001E399F"/>
    <w:rsid w:val="001E3FD9"/>
    <w:rsid w:val="001E42A8"/>
    <w:rsid w:val="001E7674"/>
    <w:rsid w:val="001F0DCA"/>
    <w:rsid w:val="001F17B3"/>
    <w:rsid w:val="001F1ADF"/>
    <w:rsid w:val="001F5EEE"/>
    <w:rsid w:val="001F7ADA"/>
    <w:rsid w:val="001F7BC9"/>
    <w:rsid w:val="002010CD"/>
    <w:rsid w:val="002014E9"/>
    <w:rsid w:val="00203270"/>
    <w:rsid w:val="00203C55"/>
    <w:rsid w:val="00204125"/>
    <w:rsid w:val="00205357"/>
    <w:rsid w:val="002058A6"/>
    <w:rsid w:val="00205F70"/>
    <w:rsid w:val="0020606C"/>
    <w:rsid w:val="0020726F"/>
    <w:rsid w:val="002076AE"/>
    <w:rsid w:val="00207CD7"/>
    <w:rsid w:val="002117E1"/>
    <w:rsid w:val="002120B5"/>
    <w:rsid w:val="0021365E"/>
    <w:rsid w:val="002147A2"/>
    <w:rsid w:val="00215C7A"/>
    <w:rsid w:val="002170B8"/>
    <w:rsid w:val="00217B46"/>
    <w:rsid w:val="002209E2"/>
    <w:rsid w:val="00220BC3"/>
    <w:rsid w:val="00226160"/>
    <w:rsid w:val="00230AAD"/>
    <w:rsid w:val="00230C3C"/>
    <w:rsid w:val="00231D10"/>
    <w:rsid w:val="002329FF"/>
    <w:rsid w:val="00235CB3"/>
    <w:rsid w:val="00240F68"/>
    <w:rsid w:val="0024172B"/>
    <w:rsid w:val="00241876"/>
    <w:rsid w:val="00241961"/>
    <w:rsid w:val="00243039"/>
    <w:rsid w:val="00243781"/>
    <w:rsid w:val="002441E3"/>
    <w:rsid w:val="002445D8"/>
    <w:rsid w:val="00244696"/>
    <w:rsid w:val="0024471B"/>
    <w:rsid w:val="00244C0E"/>
    <w:rsid w:val="00246AED"/>
    <w:rsid w:val="00250240"/>
    <w:rsid w:val="00250F60"/>
    <w:rsid w:val="00251447"/>
    <w:rsid w:val="00253526"/>
    <w:rsid w:val="002550B3"/>
    <w:rsid w:val="00255B3E"/>
    <w:rsid w:val="00257296"/>
    <w:rsid w:val="002576F8"/>
    <w:rsid w:val="0026052A"/>
    <w:rsid w:val="002619A6"/>
    <w:rsid w:val="00265095"/>
    <w:rsid w:val="00266100"/>
    <w:rsid w:val="002667BF"/>
    <w:rsid w:val="0027063D"/>
    <w:rsid w:val="0027459F"/>
    <w:rsid w:val="00274928"/>
    <w:rsid w:val="0027551C"/>
    <w:rsid w:val="00276A98"/>
    <w:rsid w:val="00277216"/>
    <w:rsid w:val="002777C7"/>
    <w:rsid w:val="00282046"/>
    <w:rsid w:val="002835E3"/>
    <w:rsid w:val="002839F5"/>
    <w:rsid w:val="002840C0"/>
    <w:rsid w:val="00285CB5"/>
    <w:rsid w:val="002866ED"/>
    <w:rsid w:val="00290302"/>
    <w:rsid w:val="00291A41"/>
    <w:rsid w:val="00291F82"/>
    <w:rsid w:val="002934DA"/>
    <w:rsid w:val="0029417A"/>
    <w:rsid w:val="002946A9"/>
    <w:rsid w:val="00295BA8"/>
    <w:rsid w:val="0029715B"/>
    <w:rsid w:val="00297E8D"/>
    <w:rsid w:val="002A0508"/>
    <w:rsid w:val="002A060B"/>
    <w:rsid w:val="002A3E33"/>
    <w:rsid w:val="002A4768"/>
    <w:rsid w:val="002A4FA4"/>
    <w:rsid w:val="002A689D"/>
    <w:rsid w:val="002A7C27"/>
    <w:rsid w:val="002B0622"/>
    <w:rsid w:val="002B4625"/>
    <w:rsid w:val="002B4991"/>
    <w:rsid w:val="002B5A1B"/>
    <w:rsid w:val="002B686C"/>
    <w:rsid w:val="002B76E6"/>
    <w:rsid w:val="002B798E"/>
    <w:rsid w:val="002B7D1C"/>
    <w:rsid w:val="002C2E2C"/>
    <w:rsid w:val="002C3949"/>
    <w:rsid w:val="002C43F4"/>
    <w:rsid w:val="002C5BE7"/>
    <w:rsid w:val="002C758E"/>
    <w:rsid w:val="002D120D"/>
    <w:rsid w:val="002D1821"/>
    <w:rsid w:val="002D1896"/>
    <w:rsid w:val="002D28DF"/>
    <w:rsid w:val="002D314C"/>
    <w:rsid w:val="002D5212"/>
    <w:rsid w:val="002D5223"/>
    <w:rsid w:val="002E06D9"/>
    <w:rsid w:val="002E24F0"/>
    <w:rsid w:val="002E4260"/>
    <w:rsid w:val="002E42B4"/>
    <w:rsid w:val="002E49D5"/>
    <w:rsid w:val="002E4CCE"/>
    <w:rsid w:val="002E7555"/>
    <w:rsid w:val="002E7578"/>
    <w:rsid w:val="002E7BA9"/>
    <w:rsid w:val="002F0E96"/>
    <w:rsid w:val="002F1C71"/>
    <w:rsid w:val="002F7696"/>
    <w:rsid w:val="0030088D"/>
    <w:rsid w:val="00300AB2"/>
    <w:rsid w:val="00300EED"/>
    <w:rsid w:val="00301438"/>
    <w:rsid w:val="0030169B"/>
    <w:rsid w:val="003028CF"/>
    <w:rsid w:val="00303978"/>
    <w:rsid w:val="00303A93"/>
    <w:rsid w:val="00304A0E"/>
    <w:rsid w:val="00304ED3"/>
    <w:rsid w:val="003067C9"/>
    <w:rsid w:val="00306EF2"/>
    <w:rsid w:val="003075DF"/>
    <w:rsid w:val="00310D48"/>
    <w:rsid w:val="003126C6"/>
    <w:rsid w:val="0031408D"/>
    <w:rsid w:val="0031413E"/>
    <w:rsid w:val="003159C8"/>
    <w:rsid w:val="00316BB5"/>
    <w:rsid w:val="003171E0"/>
    <w:rsid w:val="00317E8F"/>
    <w:rsid w:val="00322505"/>
    <w:rsid w:val="00323CF5"/>
    <w:rsid w:val="00327B0F"/>
    <w:rsid w:val="00330DA4"/>
    <w:rsid w:val="00335C70"/>
    <w:rsid w:val="0033712E"/>
    <w:rsid w:val="00340D85"/>
    <w:rsid w:val="00341BEB"/>
    <w:rsid w:val="00344748"/>
    <w:rsid w:val="0034680E"/>
    <w:rsid w:val="00346FA4"/>
    <w:rsid w:val="0035109F"/>
    <w:rsid w:val="00352CD5"/>
    <w:rsid w:val="00354B0A"/>
    <w:rsid w:val="00355760"/>
    <w:rsid w:val="003558F2"/>
    <w:rsid w:val="00355FF2"/>
    <w:rsid w:val="003568B7"/>
    <w:rsid w:val="00356C6E"/>
    <w:rsid w:val="00360118"/>
    <w:rsid w:val="00361565"/>
    <w:rsid w:val="00361F39"/>
    <w:rsid w:val="00365680"/>
    <w:rsid w:val="00367C15"/>
    <w:rsid w:val="00367D11"/>
    <w:rsid w:val="00370373"/>
    <w:rsid w:val="003713FB"/>
    <w:rsid w:val="0037157F"/>
    <w:rsid w:val="0037160C"/>
    <w:rsid w:val="00372EFE"/>
    <w:rsid w:val="00373E82"/>
    <w:rsid w:val="00383166"/>
    <w:rsid w:val="0038318A"/>
    <w:rsid w:val="003837FF"/>
    <w:rsid w:val="00385A5D"/>
    <w:rsid w:val="00386480"/>
    <w:rsid w:val="0038796E"/>
    <w:rsid w:val="003926B0"/>
    <w:rsid w:val="00392D2A"/>
    <w:rsid w:val="00393A7A"/>
    <w:rsid w:val="00395261"/>
    <w:rsid w:val="003965CA"/>
    <w:rsid w:val="00396A78"/>
    <w:rsid w:val="00396DB7"/>
    <w:rsid w:val="003970B6"/>
    <w:rsid w:val="0039760C"/>
    <w:rsid w:val="003A0827"/>
    <w:rsid w:val="003A13AE"/>
    <w:rsid w:val="003A23D4"/>
    <w:rsid w:val="003A2718"/>
    <w:rsid w:val="003A3830"/>
    <w:rsid w:val="003A47A7"/>
    <w:rsid w:val="003A5E0E"/>
    <w:rsid w:val="003A7591"/>
    <w:rsid w:val="003B1032"/>
    <w:rsid w:val="003B23CF"/>
    <w:rsid w:val="003B558B"/>
    <w:rsid w:val="003B5D98"/>
    <w:rsid w:val="003B7732"/>
    <w:rsid w:val="003C0EC3"/>
    <w:rsid w:val="003C2EFF"/>
    <w:rsid w:val="003C47CD"/>
    <w:rsid w:val="003C5983"/>
    <w:rsid w:val="003D24C6"/>
    <w:rsid w:val="003D381F"/>
    <w:rsid w:val="003D4171"/>
    <w:rsid w:val="003D439B"/>
    <w:rsid w:val="003D600E"/>
    <w:rsid w:val="003E1913"/>
    <w:rsid w:val="003E2075"/>
    <w:rsid w:val="003E3CFB"/>
    <w:rsid w:val="003E4285"/>
    <w:rsid w:val="003E5031"/>
    <w:rsid w:val="003F184A"/>
    <w:rsid w:val="003F1923"/>
    <w:rsid w:val="003F2F9E"/>
    <w:rsid w:val="003F5D75"/>
    <w:rsid w:val="003F5FBA"/>
    <w:rsid w:val="003F65C2"/>
    <w:rsid w:val="003F69B4"/>
    <w:rsid w:val="003F6AD7"/>
    <w:rsid w:val="003F7345"/>
    <w:rsid w:val="00400BD5"/>
    <w:rsid w:val="00401A80"/>
    <w:rsid w:val="00404A69"/>
    <w:rsid w:val="00404C11"/>
    <w:rsid w:val="00405BDD"/>
    <w:rsid w:val="00405EF1"/>
    <w:rsid w:val="004066DE"/>
    <w:rsid w:val="00407C3C"/>
    <w:rsid w:val="00407C5F"/>
    <w:rsid w:val="00407E04"/>
    <w:rsid w:val="00410C5B"/>
    <w:rsid w:val="00410F1F"/>
    <w:rsid w:val="00411F2E"/>
    <w:rsid w:val="00412ACE"/>
    <w:rsid w:val="00413AB2"/>
    <w:rsid w:val="00413F1B"/>
    <w:rsid w:val="00415B10"/>
    <w:rsid w:val="00415C48"/>
    <w:rsid w:val="00415DCA"/>
    <w:rsid w:val="00416075"/>
    <w:rsid w:val="004173EA"/>
    <w:rsid w:val="00417467"/>
    <w:rsid w:val="004211DA"/>
    <w:rsid w:val="00421B29"/>
    <w:rsid w:val="00425D53"/>
    <w:rsid w:val="00426442"/>
    <w:rsid w:val="00430C2D"/>
    <w:rsid w:val="00431422"/>
    <w:rsid w:val="004322A6"/>
    <w:rsid w:val="00433CD0"/>
    <w:rsid w:val="00434FE8"/>
    <w:rsid w:val="0043715E"/>
    <w:rsid w:val="004414B6"/>
    <w:rsid w:val="00441612"/>
    <w:rsid w:val="0044358D"/>
    <w:rsid w:val="00446490"/>
    <w:rsid w:val="00447B87"/>
    <w:rsid w:val="00450B50"/>
    <w:rsid w:val="00450CAC"/>
    <w:rsid w:val="004514D2"/>
    <w:rsid w:val="0045342C"/>
    <w:rsid w:val="00453579"/>
    <w:rsid w:val="00457D8D"/>
    <w:rsid w:val="004607D6"/>
    <w:rsid w:val="00461457"/>
    <w:rsid w:val="004618D0"/>
    <w:rsid w:val="00462543"/>
    <w:rsid w:val="00462DB5"/>
    <w:rsid w:val="00462E38"/>
    <w:rsid w:val="00464835"/>
    <w:rsid w:val="00464D06"/>
    <w:rsid w:val="00471FDB"/>
    <w:rsid w:val="004721F5"/>
    <w:rsid w:val="004747DF"/>
    <w:rsid w:val="004753BB"/>
    <w:rsid w:val="00475D56"/>
    <w:rsid w:val="00481BF0"/>
    <w:rsid w:val="00481C9C"/>
    <w:rsid w:val="00481F75"/>
    <w:rsid w:val="00482A46"/>
    <w:rsid w:val="004844B4"/>
    <w:rsid w:val="00491676"/>
    <w:rsid w:val="00491DAB"/>
    <w:rsid w:val="00492BA9"/>
    <w:rsid w:val="00493B36"/>
    <w:rsid w:val="00495C60"/>
    <w:rsid w:val="004A0386"/>
    <w:rsid w:val="004A0D36"/>
    <w:rsid w:val="004A0D76"/>
    <w:rsid w:val="004A1F59"/>
    <w:rsid w:val="004A4871"/>
    <w:rsid w:val="004A5069"/>
    <w:rsid w:val="004A6375"/>
    <w:rsid w:val="004B0EEB"/>
    <w:rsid w:val="004B450F"/>
    <w:rsid w:val="004B4B24"/>
    <w:rsid w:val="004B5993"/>
    <w:rsid w:val="004B67D0"/>
    <w:rsid w:val="004B6F65"/>
    <w:rsid w:val="004C2241"/>
    <w:rsid w:val="004C3E88"/>
    <w:rsid w:val="004C52CF"/>
    <w:rsid w:val="004C5B08"/>
    <w:rsid w:val="004C5E26"/>
    <w:rsid w:val="004C7FA2"/>
    <w:rsid w:val="004D15AA"/>
    <w:rsid w:val="004D181A"/>
    <w:rsid w:val="004D20F6"/>
    <w:rsid w:val="004D3C77"/>
    <w:rsid w:val="004D4391"/>
    <w:rsid w:val="004D579E"/>
    <w:rsid w:val="004D6245"/>
    <w:rsid w:val="004E0A1D"/>
    <w:rsid w:val="004E2247"/>
    <w:rsid w:val="004E4554"/>
    <w:rsid w:val="004E4B81"/>
    <w:rsid w:val="004E585A"/>
    <w:rsid w:val="004E6350"/>
    <w:rsid w:val="004E6928"/>
    <w:rsid w:val="004F1088"/>
    <w:rsid w:val="004F14B9"/>
    <w:rsid w:val="004F1C48"/>
    <w:rsid w:val="004F1FC3"/>
    <w:rsid w:val="004F62A5"/>
    <w:rsid w:val="004F67BB"/>
    <w:rsid w:val="004F72E6"/>
    <w:rsid w:val="005009CC"/>
    <w:rsid w:val="00502D8B"/>
    <w:rsid w:val="005030D5"/>
    <w:rsid w:val="005042B2"/>
    <w:rsid w:val="00505CC7"/>
    <w:rsid w:val="0051117A"/>
    <w:rsid w:val="0051243E"/>
    <w:rsid w:val="00513B0D"/>
    <w:rsid w:val="00514AF3"/>
    <w:rsid w:val="00514D9A"/>
    <w:rsid w:val="005164B5"/>
    <w:rsid w:val="00516752"/>
    <w:rsid w:val="005200BD"/>
    <w:rsid w:val="00520427"/>
    <w:rsid w:val="00522028"/>
    <w:rsid w:val="00523BDD"/>
    <w:rsid w:val="00523C6B"/>
    <w:rsid w:val="005247A6"/>
    <w:rsid w:val="00527D85"/>
    <w:rsid w:val="0053152C"/>
    <w:rsid w:val="00531E45"/>
    <w:rsid w:val="00533C35"/>
    <w:rsid w:val="005352DB"/>
    <w:rsid w:val="005357BF"/>
    <w:rsid w:val="005358CB"/>
    <w:rsid w:val="005368E2"/>
    <w:rsid w:val="0053766C"/>
    <w:rsid w:val="005379B9"/>
    <w:rsid w:val="00541CAA"/>
    <w:rsid w:val="00542445"/>
    <w:rsid w:val="005429BC"/>
    <w:rsid w:val="00542A6C"/>
    <w:rsid w:val="005436CC"/>
    <w:rsid w:val="00544055"/>
    <w:rsid w:val="00544A03"/>
    <w:rsid w:val="005455AB"/>
    <w:rsid w:val="00547C83"/>
    <w:rsid w:val="00551D36"/>
    <w:rsid w:val="00553476"/>
    <w:rsid w:val="00554F85"/>
    <w:rsid w:val="00555C1F"/>
    <w:rsid w:val="00557ACE"/>
    <w:rsid w:val="00557E00"/>
    <w:rsid w:val="00561F40"/>
    <w:rsid w:val="005624B0"/>
    <w:rsid w:val="005634E6"/>
    <w:rsid w:val="00564598"/>
    <w:rsid w:val="00564747"/>
    <w:rsid w:val="00566B59"/>
    <w:rsid w:val="0056724F"/>
    <w:rsid w:val="0056784D"/>
    <w:rsid w:val="00571A6C"/>
    <w:rsid w:val="00571EEF"/>
    <w:rsid w:val="00572D1C"/>
    <w:rsid w:val="00572EDC"/>
    <w:rsid w:val="005730AB"/>
    <w:rsid w:val="00573406"/>
    <w:rsid w:val="00573A02"/>
    <w:rsid w:val="00574A1A"/>
    <w:rsid w:val="00574DDE"/>
    <w:rsid w:val="00575D00"/>
    <w:rsid w:val="00576C4D"/>
    <w:rsid w:val="00582CDC"/>
    <w:rsid w:val="00583476"/>
    <w:rsid w:val="00583C6E"/>
    <w:rsid w:val="00583DB5"/>
    <w:rsid w:val="0058429C"/>
    <w:rsid w:val="00584497"/>
    <w:rsid w:val="005861D0"/>
    <w:rsid w:val="00587B2C"/>
    <w:rsid w:val="005900E3"/>
    <w:rsid w:val="00591525"/>
    <w:rsid w:val="00593851"/>
    <w:rsid w:val="00593AA7"/>
    <w:rsid w:val="00593BB2"/>
    <w:rsid w:val="00594348"/>
    <w:rsid w:val="00594A9D"/>
    <w:rsid w:val="005950A5"/>
    <w:rsid w:val="005A078A"/>
    <w:rsid w:val="005A1972"/>
    <w:rsid w:val="005A1DEF"/>
    <w:rsid w:val="005A4C7D"/>
    <w:rsid w:val="005A60F2"/>
    <w:rsid w:val="005A6D81"/>
    <w:rsid w:val="005A7D9F"/>
    <w:rsid w:val="005B1134"/>
    <w:rsid w:val="005B1597"/>
    <w:rsid w:val="005B1631"/>
    <w:rsid w:val="005B22A1"/>
    <w:rsid w:val="005B35C7"/>
    <w:rsid w:val="005B647D"/>
    <w:rsid w:val="005B67EE"/>
    <w:rsid w:val="005B7D12"/>
    <w:rsid w:val="005C25D6"/>
    <w:rsid w:val="005C3215"/>
    <w:rsid w:val="005C40E2"/>
    <w:rsid w:val="005C573E"/>
    <w:rsid w:val="005C7137"/>
    <w:rsid w:val="005D0491"/>
    <w:rsid w:val="005D0A8D"/>
    <w:rsid w:val="005D22DF"/>
    <w:rsid w:val="005D2699"/>
    <w:rsid w:val="005D2DEA"/>
    <w:rsid w:val="005D392D"/>
    <w:rsid w:val="005D5664"/>
    <w:rsid w:val="005D7F18"/>
    <w:rsid w:val="005E3659"/>
    <w:rsid w:val="005E76BD"/>
    <w:rsid w:val="005E7C5D"/>
    <w:rsid w:val="005E7CD3"/>
    <w:rsid w:val="005F2229"/>
    <w:rsid w:val="005F29DF"/>
    <w:rsid w:val="005F60AC"/>
    <w:rsid w:val="005F705E"/>
    <w:rsid w:val="005F746E"/>
    <w:rsid w:val="00601130"/>
    <w:rsid w:val="00601464"/>
    <w:rsid w:val="00604459"/>
    <w:rsid w:val="00611C6D"/>
    <w:rsid w:val="00611E4F"/>
    <w:rsid w:val="0061256C"/>
    <w:rsid w:val="006128EE"/>
    <w:rsid w:val="00615A94"/>
    <w:rsid w:val="00620614"/>
    <w:rsid w:val="006208EE"/>
    <w:rsid w:val="00622483"/>
    <w:rsid w:val="006231BB"/>
    <w:rsid w:val="00623664"/>
    <w:rsid w:val="0062394D"/>
    <w:rsid w:val="006242B9"/>
    <w:rsid w:val="00625276"/>
    <w:rsid w:val="00626865"/>
    <w:rsid w:val="00632218"/>
    <w:rsid w:val="0063244E"/>
    <w:rsid w:val="0063358C"/>
    <w:rsid w:val="00633A8B"/>
    <w:rsid w:val="0063421D"/>
    <w:rsid w:val="0063645E"/>
    <w:rsid w:val="00636CAC"/>
    <w:rsid w:val="00637352"/>
    <w:rsid w:val="006407DA"/>
    <w:rsid w:val="00640E38"/>
    <w:rsid w:val="00644ABF"/>
    <w:rsid w:val="00645EEA"/>
    <w:rsid w:val="00647CD4"/>
    <w:rsid w:val="00647CD5"/>
    <w:rsid w:val="00652D78"/>
    <w:rsid w:val="00653A5B"/>
    <w:rsid w:val="00655168"/>
    <w:rsid w:val="006565CF"/>
    <w:rsid w:val="00656B4F"/>
    <w:rsid w:val="00660869"/>
    <w:rsid w:val="00666048"/>
    <w:rsid w:val="006677B2"/>
    <w:rsid w:val="006677F0"/>
    <w:rsid w:val="00672B66"/>
    <w:rsid w:val="00673E8C"/>
    <w:rsid w:val="00677BDB"/>
    <w:rsid w:val="00677F71"/>
    <w:rsid w:val="00680B33"/>
    <w:rsid w:val="006813EB"/>
    <w:rsid w:val="0068321A"/>
    <w:rsid w:val="006841B9"/>
    <w:rsid w:val="00684A8F"/>
    <w:rsid w:val="00684BE6"/>
    <w:rsid w:val="0068514B"/>
    <w:rsid w:val="00685391"/>
    <w:rsid w:val="00686E12"/>
    <w:rsid w:val="00690922"/>
    <w:rsid w:val="006933E7"/>
    <w:rsid w:val="006950C6"/>
    <w:rsid w:val="006A0ABF"/>
    <w:rsid w:val="006A15CF"/>
    <w:rsid w:val="006A17E0"/>
    <w:rsid w:val="006A2031"/>
    <w:rsid w:val="006A24FD"/>
    <w:rsid w:val="006A2605"/>
    <w:rsid w:val="006A469B"/>
    <w:rsid w:val="006B0B27"/>
    <w:rsid w:val="006B347D"/>
    <w:rsid w:val="006B3CA5"/>
    <w:rsid w:val="006C032E"/>
    <w:rsid w:val="006C078D"/>
    <w:rsid w:val="006C11F9"/>
    <w:rsid w:val="006C4979"/>
    <w:rsid w:val="006C5959"/>
    <w:rsid w:val="006C5E1A"/>
    <w:rsid w:val="006D0BEC"/>
    <w:rsid w:val="006D10A0"/>
    <w:rsid w:val="006D1BB3"/>
    <w:rsid w:val="006D1FE7"/>
    <w:rsid w:val="006D2D7C"/>
    <w:rsid w:val="006D3002"/>
    <w:rsid w:val="006D33E5"/>
    <w:rsid w:val="006D42CF"/>
    <w:rsid w:val="006D5967"/>
    <w:rsid w:val="006D6122"/>
    <w:rsid w:val="006D616C"/>
    <w:rsid w:val="006D61B1"/>
    <w:rsid w:val="006D7355"/>
    <w:rsid w:val="006E370D"/>
    <w:rsid w:val="006E3ABC"/>
    <w:rsid w:val="006E4EAD"/>
    <w:rsid w:val="006E6F88"/>
    <w:rsid w:val="006E7DF4"/>
    <w:rsid w:val="006F1FB5"/>
    <w:rsid w:val="006F20E1"/>
    <w:rsid w:val="006F242C"/>
    <w:rsid w:val="006F2969"/>
    <w:rsid w:val="006F408B"/>
    <w:rsid w:val="006F56E7"/>
    <w:rsid w:val="006F5E5B"/>
    <w:rsid w:val="006F69B8"/>
    <w:rsid w:val="006F7EAB"/>
    <w:rsid w:val="0070031D"/>
    <w:rsid w:val="00703091"/>
    <w:rsid w:val="00703209"/>
    <w:rsid w:val="00706BE8"/>
    <w:rsid w:val="00710226"/>
    <w:rsid w:val="00710A6B"/>
    <w:rsid w:val="007110A1"/>
    <w:rsid w:val="00711ED6"/>
    <w:rsid w:val="00713440"/>
    <w:rsid w:val="007137C9"/>
    <w:rsid w:val="00713800"/>
    <w:rsid w:val="00714345"/>
    <w:rsid w:val="007151AD"/>
    <w:rsid w:val="0071598E"/>
    <w:rsid w:val="00715DCE"/>
    <w:rsid w:val="0071690C"/>
    <w:rsid w:val="00716DA9"/>
    <w:rsid w:val="00720A51"/>
    <w:rsid w:val="00721897"/>
    <w:rsid w:val="00721F4B"/>
    <w:rsid w:val="00722827"/>
    <w:rsid w:val="00723403"/>
    <w:rsid w:val="00723875"/>
    <w:rsid w:val="00724765"/>
    <w:rsid w:val="00727EA8"/>
    <w:rsid w:val="00730BA2"/>
    <w:rsid w:val="00730DFC"/>
    <w:rsid w:val="00731C2B"/>
    <w:rsid w:val="00733D9D"/>
    <w:rsid w:val="00734054"/>
    <w:rsid w:val="00734319"/>
    <w:rsid w:val="00734DA9"/>
    <w:rsid w:val="00735BB7"/>
    <w:rsid w:val="007364A5"/>
    <w:rsid w:val="00736F70"/>
    <w:rsid w:val="00737558"/>
    <w:rsid w:val="00737A28"/>
    <w:rsid w:val="00740D8E"/>
    <w:rsid w:val="00741272"/>
    <w:rsid w:val="00747328"/>
    <w:rsid w:val="00751A38"/>
    <w:rsid w:val="00752A36"/>
    <w:rsid w:val="0075725F"/>
    <w:rsid w:val="00762308"/>
    <w:rsid w:val="00762EB3"/>
    <w:rsid w:val="00763D0E"/>
    <w:rsid w:val="00767532"/>
    <w:rsid w:val="007702FA"/>
    <w:rsid w:val="00770D5E"/>
    <w:rsid w:val="00773FA6"/>
    <w:rsid w:val="00777283"/>
    <w:rsid w:val="00780098"/>
    <w:rsid w:val="0078110E"/>
    <w:rsid w:val="00781C8F"/>
    <w:rsid w:val="007821F9"/>
    <w:rsid w:val="007823D9"/>
    <w:rsid w:val="007833B1"/>
    <w:rsid w:val="00784941"/>
    <w:rsid w:val="00784E04"/>
    <w:rsid w:val="007865A0"/>
    <w:rsid w:val="007868C0"/>
    <w:rsid w:val="00786ABD"/>
    <w:rsid w:val="00793C11"/>
    <w:rsid w:val="00796710"/>
    <w:rsid w:val="007A2593"/>
    <w:rsid w:val="007A5129"/>
    <w:rsid w:val="007A645E"/>
    <w:rsid w:val="007B1938"/>
    <w:rsid w:val="007B5F86"/>
    <w:rsid w:val="007B5F90"/>
    <w:rsid w:val="007B60B2"/>
    <w:rsid w:val="007B6C0C"/>
    <w:rsid w:val="007B741D"/>
    <w:rsid w:val="007B76B1"/>
    <w:rsid w:val="007C039F"/>
    <w:rsid w:val="007C0405"/>
    <w:rsid w:val="007C044C"/>
    <w:rsid w:val="007C0713"/>
    <w:rsid w:val="007C0E30"/>
    <w:rsid w:val="007C1244"/>
    <w:rsid w:val="007C520E"/>
    <w:rsid w:val="007C562B"/>
    <w:rsid w:val="007C6071"/>
    <w:rsid w:val="007C6EF9"/>
    <w:rsid w:val="007D06A6"/>
    <w:rsid w:val="007D07AE"/>
    <w:rsid w:val="007D4B55"/>
    <w:rsid w:val="007D550D"/>
    <w:rsid w:val="007D7CD5"/>
    <w:rsid w:val="007E0AD4"/>
    <w:rsid w:val="007E220B"/>
    <w:rsid w:val="007E2FAA"/>
    <w:rsid w:val="007E34B5"/>
    <w:rsid w:val="007E5440"/>
    <w:rsid w:val="007E618A"/>
    <w:rsid w:val="007E6647"/>
    <w:rsid w:val="007E748E"/>
    <w:rsid w:val="007F0B21"/>
    <w:rsid w:val="007F192E"/>
    <w:rsid w:val="007F2843"/>
    <w:rsid w:val="007F2E57"/>
    <w:rsid w:val="007F50D8"/>
    <w:rsid w:val="007F77D7"/>
    <w:rsid w:val="007F7E2B"/>
    <w:rsid w:val="00803EF1"/>
    <w:rsid w:val="00803FC2"/>
    <w:rsid w:val="00807D34"/>
    <w:rsid w:val="008108CC"/>
    <w:rsid w:val="00812DA9"/>
    <w:rsid w:val="00813AFE"/>
    <w:rsid w:val="00813D60"/>
    <w:rsid w:val="00814303"/>
    <w:rsid w:val="00817B0E"/>
    <w:rsid w:val="0082099E"/>
    <w:rsid w:val="0082333E"/>
    <w:rsid w:val="0083280A"/>
    <w:rsid w:val="0083319D"/>
    <w:rsid w:val="008334B8"/>
    <w:rsid w:val="00833919"/>
    <w:rsid w:val="0083549E"/>
    <w:rsid w:val="00840B3D"/>
    <w:rsid w:val="00840F76"/>
    <w:rsid w:val="00841764"/>
    <w:rsid w:val="008454F6"/>
    <w:rsid w:val="00845F0A"/>
    <w:rsid w:val="008501EB"/>
    <w:rsid w:val="00852485"/>
    <w:rsid w:val="008524C9"/>
    <w:rsid w:val="00853143"/>
    <w:rsid w:val="008533A1"/>
    <w:rsid w:val="00853CF4"/>
    <w:rsid w:val="008552F1"/>
    <w:rsid w:val="00856A07"/>
    <w:rsid w:val="00861D1D"/>
    <w:rsid w:val="00862671"/>
    <w:rsid w:val="00862934"/>
    <w:rsid w:val="00864433"/>
    <w:rsid w:val="00865695"/>
    <w:rsid w:val="00870200"/>
    <w:rsid w:val="00871368"/>
    <w:rsid w:val="00873F93"/>
    <w:rsid w:val="008741AD"/>
    <w:rsid w:val="0087494F"/>
    <w:rsid w:val="00875C9D"/>
    <w:rsid w:val="008761AE"/>
    <w:rsid w:val="00882327"/>
    <w:rsid w:val="00882615"/>
    <w:rsid w:val="00882B10"/>
    <w:rsid w:val="008839CE"/>
    <w:rsid w:val="0088469A"/>
    <w:rsid w:val="008857CE"/>
    <w:rsid w:val="00885F78"/>
    <w:rsid w:val="008862E5"/>
    <w:rsid w:val="008870D7"/>
    <w:rsid w:val="00890F81"/>
    <w:rsid w:val="008916D4"/>
    <w:rsid w:val="00891B0B"/>
    <w:rsid w:val="0089577C"/>
    <w:rsid w:val="00895B52"/>
    <w:rsid w:val="0089622F"/>
    <w:rsid w:val="00897A33"/>
    <w:rsid w:val="008A210C"/>
    <w:rsid w:val="008A2EE4"/>
    <w:rsid w:val="008A42DC"/>
    <w:rsid w:val="008A43D8"/>
    <w:rsid w:val="008B0222"/>
    <w:rsid w:val="008B0405"/>
    <w:rsid w:val="008B0528"/>
    <w:rsid w:val="008B1506"/>
    <w:rsid w:val="008B207B"/>
    <w:rsid w:val="008B215C"/>
    <w:rsid w:val="008B2938"/>
    <w:rsid w:val="008B38EA"/>
    <w:rsid w:val="008B3F99"/>
    <w:rsid w:val="008B7225"/>
    <w:rsid w:val="008B73CC"/>
    <w:rsid w:val="008C1233"/>
    <w:rsid w:val="008C1B4C"/>
    <w:rsid w:val="008C1FD6"/>
    <w:rsid w:val="008C2ED8"/>
    <w:rsid w:val="008C4BBE"/>
    <w:rsid w:val="008C5BAA"/>
    <w:rsid w:val="008C605A"/>
    <w:rsid w:val="008C7E9C"/>
    <w:rsid w:val="008D02DC"/>
    <w:rsid w:val="008D1316"/>
    <w:rsid w:val="008D2AB6"/>
    <w:rsid w:val="008D3013"/>
    <w:rsid w:val="008D6BD8"/>
    <w:rsid w:val="008D6E04"/>
    <w:rsid w:val="008D73F8"/>
    <w:rsid w:val="008D7CB4"/>
    <w:rsid w:val="008E1332"/>
    <w:rsid w:val="008E1D2D"/>
    <w:rsid w:val="008E2CB1"/>
    <w:rsid w:val="008E4E84"/>
    <w:rsid w:val="008E5494"/>
    <w:rsid w:val="008E5637"/>
    <w:rsid w:val="008E62CD"/>
    <w:rsid w:val="008E6C3C"/>
    <w:rsid w:val="008E7FB3"/>
    <w:rsid w:val="008F00FE"/>
    <w:rsid w:val="008F2239"/>
    <w:rsid w:val="008F2345"/>
    <w:rsid w:val="008F2364"/>
    <w:rsid w:val="008F42CC"/>
    <w:rsid w:val="008F5DC9"/>
    <w:rsid w:val="008F703D"/>
    <w:rsid w:val="008F7C8D"/>
    <w:rsid w:val="00904B46"/>
    <w:rsid w:val="00904F53"/>
    <w:rsid w:val="00904FD0"/>
    <w:rsid w:val="009056D1"/>
    <w:rsid w:val="00905D04"/>
    <w:rsid w:val="00914C78"/>
    <w:rsid w:val="0091592D"/>
    <w:rsid w:val="009161CB"/>
    <w:rsid w:val="009169E2"/>
    <w:rsid w:val="00920599"/>
    <w:rsid w:val="00920C36"/>
    <w:rsid w:val="009215B6"/>
    <w:rsid w:val="009218AC"/>
    <w:rsid w:val="00921BAD"/>
    <w:rsid w:val="00921E0E"/>
    <w:rsid w:val="00922FCD"/>
    <w:rsid w:val="0092309B"/>
    <w:rsid w:val="00923BC3"/>
    <w:rsid w:val="0092573D"/>
    <w:rsid w:val="0092604E"/>
    <w:rsid w:val="00927C67"/>
    <w:rsid w:val="0093003C"/>
    <w:rsid w:val="00931BDC"/>
    <w:rsid w:val="00931E0E"/>
    <w:rsid w:val="0093362D"/>
    <w:rsid w:val="009373F9"/>
    <w:rsid w:val="009376DD"/>
    <w:rsid w:val="009377F9"/>
    <w:rsid w:val="00937B28"/>
    <w:rsid w:val="00937E3B"/>
    <w:rsid w:val="00940311"/>
    <w:rsid w:val="009417B9"/>
    <w:rsid w:val="00943971"/>
    <w:rsid w:val="0094436A"/>
    <w:rsid w:val="00945239"/>
    <w:rsid w:val="00946231"/>
    <w:rsid w:val="00946315"/>
    <w:rsid w:val="00952F9E"/>
    <w:rsid w:val="00954D33"/>
    <w:rsid w:val="00960177"/>
    <w:rsid w:val="0096166C"/>
    <w:rsid w:val="00964583"/>
    <w:rsid w:val="00964724"/>
    <w:rsid w:val="00965AC5"/>
    <w:rsid w:val="00971EE2"/>
    <w:rsid w:val="009729A0"/>
    <w:rsid w:val="009755EA"/>
    <w:rsid w:val="0097601E"/>
    <w:rsid w:val="00976E58"/>
    <w:rsid w:val="00977B5B"/>
    <w:rsid w:val="009801B8"/>
    <w:rsid w:val="009828D2"/>
    <w:rsid w:val="0098491C"/>
    <w:rsid w:val="009855F8"/>
    <w:rsid w:val="00985E3D"/>
    <w:rsid w:val="0098703D"/>
    <w:rsid w:val="009873E9"/>
    <w:rsid w:val="00990DC9"/>
    <w:rsid w:val="00993DE7"/>
    <w:rsid w:val="00993F3E"/>
    <w:rsid w:val="00996E14"/>
    <w:rsid w:val="00997078"/>
    <w:rsid w:val="009A043D"/>
    <w:rsid w:val="009A08FF"/>
    <w:rsid w:val="009A1322"/>
    <w:rsid w:val="009A1909"/>
    <w:rsid w:val="009A21F2"/>
    <w:rsid w:val="009A618A"/>
    <w:rsid w:val="009B5B3F"/>
    <w:rsid w:val="009C04A1"/>
    <w:rsid w:val="009C04D0"/>
    <w:rsid w:val="009C1BE8"/>
    <w:rsid w:val="009C2A11"/>
    <w:rsid w:val="009C2F27"/>
    <w:rsid w:val="009C37A6"/>
    <w:rsid w:val="009C417C"/>
    <w:rsid w:val="009C44ED"/>
    <w:rsid w:val="009C4E31"/>
    <w:rsid w:val="009C5476"/>
    <w:rsid w:val="009D09AB"/>
    <w:rsid w:val="009D17A3"/>
    <w:rsid w:val="009D20ED"/>
    <w:rsid w:val="009E0616"/>
    <w:rsid w:val="009E1D32"/>
    <w:rsid w:val="009E28E8"/>
    <w:rsid w:val="009E2BD2"/>
    <w:rsid w:val="009E351F"/>
    <w:rsid w:val="009E53C2"/>
    <w:rsid w:val="009E544E"/>
    <w:rsid w:val="009E6236"/>
    <w:rsid w:val="009E68E5"/>
    <w:rsid w:val="009E69DA"/>
    <w:rsid w:val="009F057A"/>
    <w:rsid w:val="009F06A7"/>
    <w:rsid w:val="009F1EB6"/>
    <w:rsid w:val="009F3560"/>
    <w:rsid w:val="009F40EF"/>
    <w:rsid w:val="009F5CC9"/>
    <w:rsid w:val="009F66C6"/>
    <w:rsid w:val="00A006D7"/>
    <w:rsid w:val="00A00DEB"/>
    <w:rsid w:val="00A013E6"/>
    <w:rsid w:val="00A0376D"/>
    <w:rsid w:val="00A0612A"/>
    <w:rsid w:val="00A067AE"/>
    <w:rsid w:val="00A110F7"/>
    <w:rsid w:val="00A115A8"/>
    <w:rsid w:val="00A11E2D"/>
    <w:rsid w:val="00A13776"/>
    <w:rsid w:val="00A137D2"/>
    <w:rsid w:val="00A145BC"/>
    <w:rsid w:val="00A176A2"/>
    <w:rsid w:val="00A20586"/>
    <w:rsid w:val="00A20732"/>
    <w:rsid w:val="00A2179A"/>
    <w:rsid w:val="00A2208D"/>
    <w:rsid w:val="00A223B0"/>
    <w:rsid w:val="00A236F2"/>
    <w:rsid w:val="00A25274"/>
    <w:rsid w:val="00A2639F"/>
    <w:rsid w:val="00A2660C"/>
    <w:rsid w:val="00A27FF3"/>
    <w:rsid w:val="00A37256"/>
    <w:rsid w:val="00A37438"/>
    <w:rsid w:val="00A403C9"/>
    <w:rsid w:val="00A41FCE"/>
    <w:rsid w:val="00A42363"/>
    <w:rsid w:val="00A42730"/>
    <w:rsid w:val="00A42F23"/>
    <w:rsid w:val="00A43339"/>
    <w:rsid w:val="00A43558"/>
    <w:rsid w:val="00A45AE8"/>
    <w:rsid w:val="00A471C2"/>
    <w:rsid w:val="00A471CF"/>
    <w:rsid w:val="00A47C18"/>
    <w:rsid w:val="00A51100"/>
    <w:rsid w:val="00A52501"/>
    <w:rsid w:val="00A53D3F"/>
    <w:rsid w:val="00A543E8"/>
    <w:rsid w:val="00A56177"/>
    <w:rsid w:val="00A614F7"/>
    <w:rsid w:val="00A6211A"/>
    <w:rsid w:val="00A6306A"/>
    <w:rsid w:val="00A66581"/>
    <w:rsid w:val="00A666FD"/>
    <w:rsid w:val="00A667CD"/>
    <w:rsid w:val="00A66BA1"/>
    <w:rsid w:val="00A67AE0"/>
    <w:rsid w:val="00A704A6"/>
    <w:rsid w:val="00A71DC6"/>
    <w:rsid w:val="00A73475"/>
    <w:rsid w:val="00A73B7E"/>
    <w:rsid w:val="00A744C5"/>
    <w:rsid w:val="00A75AAD"/>
    <w:rsid w:val="00A7650F"/>
    <w:rsid w:val="00A769CF"/>
    <w:rsid w:val="00A76A1F"/>
    <w:rsid w:val="00A81184"/>
    <w:rsid w:val="00A81373"/>
    <w:rsid w:val="00A8178D"/>
    <w:rsid w:val="00A8386C"/>
    <w:rsid w:val="00A838AD"/>
    <w:rsid w:val="00A8584C"/>
    <w:rsid w:val="00A8793D"/>
    <w:rsid w:val="00A91474"/>
    <w:rsid w:val="00A91C22"/>
    <w:rsid w:val="00A91D3F"/>
    <w:rsid w:val="00A92166"/>
    <w:rsid w:val="00A922B8"/>
    <w:rsid w:val="00A92D2C"/>
    <w:rsid w:val="00A93481"/>
    <w:rsid w:val="00A94FBA"/>
    <w:rsid w:val="00A95495"/>
    <w:rsid w:val="00AA39A6"/>
    <w:rsid w:val="00AA490F"/>
    <w:rsid w:val="00AA4E6F"/>
    <w:rsid w:val="00AB4797"/>
    <w:rsid w:val="00AB5842"/>
    <w:rsid w:val="00AC0E30"/>
    <w:rsid w:val="00AC1E19"/>
    <w:rsid w:val="00AC24F3"/>
    <w:rsid w:val="00AC2F99"/>
    <w:rsid w:val="00AC3672"/>
    <w:rsid w:val="00AC5897"/>
    <w:rsid w:val="00AC5DA1"/>
    <w:rsid w:val="00AC6CB3"/>
    <w:rsid w:val="00AC7DBA"/>
    <w:rsid w:val="00AD19CB"/>
    <w:rsid w:val="00AD2784"/>
    <w:rsid w:val="00AD3438"/>
    <w:rsid w:val="00AD36E3"/>
    <w:rsid w:val="00AD3D0E"/>
    <w:rsid w:val="00AD3DC4"/>
    <w:rsid w:val="00AD4EF5"/>
    <w:rsid w:val="00AD6C40"/>
    <w:rsid w:val="00AE0060"/>
    <w:rsid w:val="00AE08D0"/>
    <w:rsid w:val="00AE222F"/>
    <w:rsid w:val="00AE31E2"/>
    <w:rsid w:val="00AE53F6"/>
    <w:rsid w:val="00AE6725"/>
    <w:rsid w:val="00AE680B"/>
    <w:rsid w:val="00AF18AE"/>
    <w:rsid w:val="00AF1B6C"/>
    <w:rsid w:val="00AF38E0"/>
    <w:rsid w:val="00AF405D"/>
    <w:rsid w:val="00AF424E"/>
    <w:rsid w:val="00AF449A"/>
    <w:rsid w:val="00AF458F"/>
    <w:rsid w:val="00AF5B98"/>
    <w:rsid w:val="00AF68A5"/>
    <w:rsid w:val="00AF7BCD"/>
    <w:rsid w:val="00AF7CEF"/>
    <w:rsid w:val="00B008AE"/>
    <w:rsid w:val="00B00B23"/>
    <w:rsid w:val="00B0107A"/>
    <w:rsid w:val="00B0207A"/>
    <w:rsid w:val="00B0214C"/>
    <w:rsid w:val="00B03302"/>
    <w:rsid w:val="00B042A7"/>
    <w:rsid w:val="00B04827"/>
    <w:rsid w:val="00B05EAA"/>
    <w:rsid w:val="00B077AD"/>
    <w:rsid w:val="00B07C7A"/>
    <w:rsid w:val="00B10D44"/>
    <w:rsid w:val="00B12853"/>
    <w:rsid w:val="00B14A59"/>
    <w:rsid w:val="00B1646E"/>
    <w:rsid w:val="00B2038F"/>
    <w:rsid w:val="00B20C22"/>
    <w:rsid w:val="00B25401"/>
    <w:rsid w:val="00B2558E"/>
    <w:rsid w:val="00B266FD"/>
    <w:rsid w:val="00B26C87"/>
    <w:rsid w:val="00B27390"/>
    <w:rsid w:val="00B310D9"/>
    <w:rsid w:val="00B35824"/>
    <w:rsid w:val="00B36796"/>
    <w:rsid w:val="00B36BCF"/>
    <w:rsid w:val="00B373BB"/>
    <w:rsid w:val="00B37AB9"/>
    <w:rsid w:val="00B40495"/>
    <w:rsid w:val="00B41D35"/>
    <w:rsid w:val="00B42653"/>
    <w:rsid w:val="00B43672"/>
    <w:rsid w:val="00B45344"/>
    <w:rsid w:val="00B500C1"/>
    <w:rsid w:val="00B53BDF"/>
    <w:rsid w:val="00B57401"/>
    <w:rsid w:val="00B60AFB"/>
    <w:rsid w:val="00B60FCD"/>
    <w:rsid w:val="00B62269"/>
    <w:rsid w:val="00B62765"/>
    <w:rsid w:val="00B63B80"/>
    <w:rsid w:val="00B661A0"/>
    <w:rsid w:val="00B71B23"/>
    <w:rsid w:val="00B71E46"/>
    <w:rsid w:val="00B739BD"/>
    <w:rsid w:val="00B74D9A"/>
    <w:rsid w:val="00B75453"/>
    <w:rsid w:val="00B755AC"/>
    <w:rsid w:val="00B76148"/>
    <w:rsid w:val="00B76B99"/>
    <w:rsid w:val="00B76E36"/>
    <w:rsid w:val="00B76FE4"/>
    <w:rsid w:val="00B77C05"/>
    <w:rsid w:val="00B80ADE"/>
    <w:rsid w:val="00B80CC8"/>
    <w:rsid w:val="00B84FA5"/>
    <w:rsid w:val="00B917F4"/>
    <w:rsid w:val="00B91ADE"/>
    <w:rsid w:val="00B922AB"/>
    <w:rsid w:val="00B92344"/>
    <w:rsid w:val="00B926E7"/>
    <w:rsid w:val="00B957AA"/>
    <w:rsid w:val="00B97B09"/>
    <w:rsid w:val="00BA1142"/>
    <w:rsid w:val="00BA1D03"/>
    <w:rsid w:val="00BA309F"/>
    <w:rsid w:val="00BA34D4"/>
    <w:rsid w:val="00BA39DB"/>
    <w:rsid w:val="00BA4C90"/>
    <w:rsid w:val="00BA7603"/>
    <w:rsid w:val="00BA76A8"/>
    <w:rsid w:val="00BB0EA0"/>
    <w:rsid w:val="00BB2096"/>
    <w:rsid w:val="00BB444F"/>
    <w:rsid w:val="00BB57D5"/>
    <w:rsid w:val="00BB58A8"/>
    <w:rsid w:val="00BB60C9"/>
    <w:rsid w:val="00BC06D4"/>
    <w:rsid w:val="00BC116D"/>
    <w:rsid w:val="00BC15D4"/>
    <w:rsid w:val="00BC34FE"/>
    <w:rsid w:val="00BC57CA"/>
    <w:rsid w:val="00BC7324"/>
    <w:rsid w:val="00BC7CA2"/>
    <w:rsid w:val="00BD0DE6"/>
    <w:rsid w:val="00BD24E9"/>
    <w:rsid w:val="00BD2DBF"/>
    <w:rsid w:val="00BD2EBE"/>
    <w:rsid w:val="00BD42C0"/>
    <w:rsid w:val="00BD57C6"/>
    <w:rsid w:val="00BD5CA7"/>
    <w:rsid w:val="00BD5FD3"/>
    <w:rsid w:val="00BE0F00"/>
    <w:rsid w:val="00BE1C8B"/>
    <w:rsid w:val="00BE2219"/>
    <w:rsid w:val="00BE2879"/>
    <w:rsid w:val="00BE687A"/>
    <w:rsid w:val="00BE794B"/>
    <w:rsid w:val="00BF134A"/>
    <w:rsid w:val="00BF1AB6"/>
    <w:rsid w:val="00BF1E47"/>
    <w:rsid w:val="00BF2516"/>
    <w:rsid w:val="00BF2EBC"/>
    <w:rsid w:val="00BF31A6"/>
    <w:rsid w:val="00BF3CF6"/>
    <w:rsid w:val="00BF4081"/>
    <w:rsid w:val="00BF432A"/>
    <w:rsid w:val="00BF576E"/>
    <w:rsid w:val="00BF5A28"/>
    <w:rsid w:val="00BF61AA"/>
    <w:rsid w:val="00BF674C"/>
    <w:rsid w:val="00BF6D06"/>
    <w:rsid w:val="00BF6E49"/>
    <w:rsid w:val="00BF7D55"/>
    <w:rsid w:val="00C006E9"/>
    <w:rsid w:val="00C03288"/>
    <w:rsid w:val="00C03D3D"/>
    <w:rsid w:val="00C042E3"/>
    <w:rsid w:val="00C05A39"/>
    <w:rsid w:val="00C06D21"/>
    <w:rsid w:val="00C06F33"/>
    <w:rsid w:val="00C07071"/>
    <w:rsid w:val="00C073F1"/>
    <w:rsid w:val="00C0753C"/>
    <w:rsid w:val="00C0754B"/>
    <w:rsid w:val="00C07762"/>
    <w:rsid w:val="00C07E09"/>
    <w:rsid w:val="00C11DCD"/>
    <w:rsid w:val="00C12CB8"/>
    <w:rsid w:val="00C14A42"/>
    <w:rsid w:val="00C150C4"/>
    <w:rsid w:val="00C244EB"/>
    <w:rsid w:val="00C3205B"/>
    <w:rsid w:val="00C324AE"/>
    <w:rsid w:val="00C33401"/>
    <w:rsid w:val="00C34683"/>
    <w:rsid w:val="00C37629"/>
    <w:rsid w:val="00C37F95"/>
    <w:rsid w:val="00C40334"/>
    <w:rsid w:val="00C403F6"/>
    <w:rsid w:val="00C40AB2"/>
    <w:rsid w:val="00C42702"/>
    <w:rsid w:val="00C43C1B"/>
    <w:rsid w:val="00C458BB"/>
    <w:rsid w:val="00C469C6"/>
    <w:rsid w:val="00C477B6"/>
    <w:rsid w:val="00C50574"/>
    <w:rsid w:val="00C51101"/>
    <w:rsid w:val="00C51838"/>
    <w:rsid w:val="00C530C7"/>
    <w:rsid w:val="00C548DA"/>
    <w:rsid w:val="00C55367"/>
    <w:rsid w:val="00C558FB"/>
    <w:rsid w:val="00C56597"/>
    <w:rsid w:val="00C5761B"/>
    <w:rsid w:val="00C619E5"/>
    <w:rsid w:val="00C61BD4"/>
    <w:rsid w:val="00C61EAD"/>
    <w:rsid w:val="00C620C7"/>
    <w:rsid w:val="00C625F7"/>
    <w:rsid w:val="00C637B0"/>
    <w:rsid w:val="00C65DFE"/>
    <w:rsid w:val="00C66E72"/>
    <w:rsid w:val="00C71D9A"/>
    <w:rsid w:val="00C71E03"/>
    <w:rsid w:val="00C72482"/>
    <w:rsid w:val="00C73689"/>
    <w:rsid w:val="00C74AC8"/>
    <w:rsid w:val="00C7576B"/>
    <w:rsid w:val="00C770E5"/>
    <w:rsid w:val="00C80D22"/>
    <w:rsid w:val="00C819DA"/>
    <w:rsid w:val="00C85CC7"/>
    <w:rsid w:val="00C8622B"/>
    <w:rsid w:val="00C907FA"/>
    <w:rsid w:val="00C90B01"/>
    <w:rsid w:val="00C92DB4"/>
    <w:rsid w:val="00C95D3A"/>
    <w:rsid w:val="00CA0788"/>
    <w:rsid w:val="00CA1319"/>
    <w:rsid w:val="00CA2593"/>
    <w:rsid w:val="00CA2D7C"/>
    <w:rsid w:val="00CA38BC"/>
    <w:rsid w:val="00CA4152"/>
    <w:rsid w:val="00CA49A7"/>
    <w:rsid w:val="00CA4E14"/>
    <w:rsid w:val="00CA58DD"/>
    <w:rsid w:val="00CA64CA"/>
    <w:rsid w:val="00CA7EC4"/>
    <w:rsid w:val="00CB42AA"/>
    <w:rsid w:val="00CB44E4"/>
    <w:rsid w:val="00CB57C6"/>
    <w:rsid w:val="00CB58EE"/>
    <w:rsid w:val="00CC08B3"/>
    <w:rsid w:val="00CC6556"/>
    <w:rsid w:val="00CC6BCC"/>
    <w:rsid w:val="00CC6CB5"/>
    <w:rsid w:val="00CC7680"/>
    <w:rsid w:val="00CD0F66"/>
    <w:rsid w:val="00CD25E6"/>
    <w:rsid w:val="00CD2E75"/>
    <w:rsid w:val="00CD34CF"/>
    <w:rsid w:val="00CD602F"/>
    <w:rsid w:val="00CE19BF"/>
    <w:rsid w:val="00CE2F0D"/>
    <w:rsid w:val="00CE3F95"/>
    <w:rsid w:val="00CE495C"/>
    <w:rsid w:val="00CE4C19"/>
    <w:rsid w:val="00CE50AB"/>
    <w:rsid w:val="00CE7A5B"/>
    <w:rsid w:val="00CF16C1"/>
    <w:rsid w:val="00CF21CB"/>
    <w:rsid w:val="00CF34AF"/>
    <w:rsid w:val="00CF40D1"/>
    <w:rsid w:val="00CF4440"/>
    <w:rsid w:val="00CF785E"/>
    <w:rsid w:val="00D002A1"/>
    <w:rsid w:val="00D0101A"/>
    <w:rsid w:val="00D02BE5"/>
    <w:rsid w:val="00D03959"/>
    <w:rsid w:val="00D0443D"/>
    <w:rsid w:val="00D04D7E"/>
    <w:rsid w:val="00D04E61"/>
    <w:rsid w:val="00D053C7"/>
    <w:rsid w:val="00D061C5"/>
    <w:rsid w:val="00D06FB2"/>
    <w:rsid w:val="00D10CFE"/>
    <w:rsid w:val="00D113CF"/>
    <w:rsid w:val="00D120A1"/>
    <w:rsid w:val="00D1234B"/>
    <w:rsid w:val="00D13494"/>
    <w:rsid w:val="00D13C6D"/>
    <w:rsid w:val="00D15757"/>
    <w:rsid w:val="00D17DBD"/>
    <w:rsid w:val="00D22C5B"/>
    <w:rsid w:val="00D2325F"/>
    <w:rsid w:val="00D23620"/>
    <w:rsid w:val="00D2530E"/>
    <w:rsid w:val="00D27C5C"/>
    <w:rsid w:val="00D31325"/>
    <w:rsid w:val="00D3139A"/>
    <w:rsid w:val="00D3164B"/>
    <w:rsid w:val="00D31F85"/>
    <w:rsid w:val="00D32EB9"/>
    <w:rsid w:val="00D37CAF"/>
    <w:rsid w:val="00D407AB"/>
    <w:rsid w:val="00D40DB9"/>
    <w:rsid w:val="00D4156F"/>
    <w:rsid w:val="00D427B9"/>
    <w:rsid w:val="00D42818"/>
    <w:rsid w:val="00D46014"/>
    <w:rsid w:val="00D4798B"/>
    <w:rsid w:val="00D51A57"/>
    <w:rsid w:val="00D54B9C"/>
    <w:rsid w:val="00D56A61"/>
    <w:rsid w:val="00D57956"/>
    <w:rsid w:val="00D57CDD"/>
    <w:rsid w:val="00D606C1"/>
    <w:rsid w:val="00D60B92"/>
    <w:rsid w:val="00D6153A"/>
    <w:rsid w:val="00D6329A"/>
    <w:rsid w:val="00D637B0"/>
    <w:rsid w:val="00D63D93"/>
    <w:rsid w:val="00D647E9"/>
    <w:rsid w:val="00D65AF6"/>
    <w:rsid w:val="00D66697"/>
    <w:rsid w:val="00D72331"/>
    <w:rsid w:val="00D7250E"/>
    <w:rsid w:val="00D72B32"/>
    <w:rsid w:val="00D72FE2"/>
    <w:rsid w:val="00D736DB"/>
    <w:rsid w:val="00D7452B"/>
    <w:rsid w:val="00D74D2B"/>
    <w:rsid w:val="00D7503E"/>
    <w:rsid w:val="00D76983"/>
    <w:rsid w:val="00D8260E"/>
    <w:rsid w:val="00D83D50"/>
    <w:rsid w:val="00D878B6"/>
    <w:rsid w:val="00D9002D"/>
    <w:rsid w:val="00D90ACA"/>
    <w:rsid w:val="00D90E9C"/>
    <w:rsid w:val="00D9180B"/>
    <w:rsid w:val="00D919C0"/>
    <w:rsid w:val="00D939ED"/>
    <w:rsid w:val="00D93B8D"/>
    <w:rsid w:val="00D95B03"/>
    <w:rsid w:val="00D95CFC"/>
    <w:rsid w:val="00D97260"/>
    <w:rsid w:val="00DA1085"/>
    <w:rsid w:val="00DA16C5"/>
    <w:rsid w:val="00DA2133"/>
    <w:rsid w:val="00DA320B"/>
    <w:rsid w:val="00DA668A"/>
    <w:rsid w:val="00DA6EAD"/>
    <w:rsid w:val="00DB0BF0"/>
    <w:rsid w:val="00DB0E92"/>
    <w:rsid w:val="00DB1769"/>
    <w:rsid w:val="00DB1AEE"/>
    <w:rsid w:val="00DB2DEC"/>
    <w:rsid w:val="00DB3007"/>
    <w:rsid w:val="00DB6ED0"/>
    <w:rsid w:val="00DC0D6E"/>
    <w:rsid w:val="00DC17B1"/>
    <w:rsid w:val="00DC3688"/>
    <w:rsid w:val="00DC3DB1"/>
    <w:rsid w:val="00DC4549"/>
    <w:rsid w:val="00DC5695"/>
    <w:rsid w:val="00DC5877"/>
    <w:rsid w:val="00DC5DAB"/>
    <w:rsid w:val="00DD05C2"/>
    <w:rsid w:val="00DD1C8C"/>
    <w:rsid w:val="00DD4C3E"/>
    <w:rsid w:val="00DD6354"/>
    <w:rsid w:val="00DE083D"/>
    <w:rsid w:val="00DE08C9"/>
    <w:rsid w:val="00DE0B4B"/>
    <w:rsid w:val="00DE1734"/>
    <w:rsid w:val="00DE1B43"/>
    <w:rsid w:val="00DE1C10"/>
    <w:rsid w:val="00DE2939"/>
    <w:rsid w:val="00DE7A81"/>
    <w:rsid w:val="00DF254C"/>
    <w:rsid w:val="00DF2CD6"/>
    <w:rsid w:val="00DF358F"/>
    <w:rsid w:val="00DF5CA4"/>
    <w:rsid w:val="00DF6208"/>
    <w:rsid w:val="00DF6E0A"/>
    <w:rsid w:val="00DF7177"/>
    <w:rsid w:val="00E00D19"/>
    <w:rsid w:val="00E01EA6"/>
    <w:rsid w:val="00E0227C"/>
    <w:rsid w:val="00E0248C"/>
    <w:rsid w:val="00E0322E"/>
    <w:rsid w:val="00E0505A"/>
    <w:rsid w:val="00E07432"/>
    <w:rsid w:val="00E10E74"/>
    <w:rsid w:val="00E110E1"/>
    <w:rsid w:val="00E11C69"/>
    <w:rsid w:val="00E1280F"/>
    <w:rsid w:val="00E12882"/>
    <w:rsid w:val="00E129EE"/>
    <w:rsid w:val="00E130F6"/>
    <w:rsid w:val="00E17ACC"/>
    <w:rsid w:val="00E20811"/>
    <w:rsid w:val="00E2237A"/>
    <w:rsid w:val="00E24739"/>
    <w:rsid w:val="00E25BCF"/>
    <w:rsid w:val="00E26324"/>
    <w:rsid w:val="00E26D2B"/>
    <w:rsid w:val="00E27C8C"/>
    <w:rsid w:val="00E31641"/>
    <w:rsid w:val="00E36F32"/>
    <w:rsid w:val="00E37EB9"/>
    <w:rsid w:val="00E418EF"/>
    <w:rsid w:val="00E42F2D"/>
    <w:rsid w:val="00E433BD"/>
    <w:rsid w:val="00E43A57"/>
    <w:rsid w:val="00E43DEF"/>
    <w:rsid w:val="00E45D9F"/>
    <w:rsid w:val="00E475B7"/>
    <w:rsid w:val="00E5210C"/>
    <w:rsid w:val="00E522CA"/>
    <w:rsid w:val="00E564FD"/>
    <w:rsid w:val="00E57672"/>
    <w:rsid w:val="00E57F93"/>
    <w:rsid w:val="00E57FC2"/>
    <w:rsid w:val="00E60DF9"/>
    <w:rsid w:val="00E60FB3"/>
    <w:rsid w:val="00E61585"/>
    <w:rsid w:val="00E62326"/>
    <w:rsid w:val="00E6548E"/>
    <w:rsid w:val="00E676DC"/>
    <w:rsid w:val="00E7072C"/>
    <w:rsid w:val="00E708AC"/>
    <w:rsid w:val="00E70D90"/>
    <w:rsid w:val="00E7137B"/>
    <w:rsid w:val="00E719EF"/>
    <w:rsid w:val="00E71AFA"/>
    <w:rsid w:val="00E75140"/>
    <w:rsid w:val="00E7564C"/>
    <w:rsid w:val="00E7694D"/>
    <w:rsid w:val="00E77CD9"/>
    <w:rsid w:val="00E77F3A"/>
    <w:rsid w:val="00E80D9C"/>
    <w:rsid w:val="00E815FD"/>
    <w:rsid w:val="00E82A9B"/>
    <w:rsid w:val="00E85E4D"/>
    <w:rsid w:val="00E8633C"/>
    <w:rsid w:val="00E8657D"/>
    <w:rsid w:val="00E86C28"/>
    <w:rsid w:val="00E87A10"/>
    <w:rsid w:val="00E903A3"/>
    <w:rsid w:val="00E9098A"/>
    <w:rsid w:val="00E90C7C"/>
    <w:rsid w:val="00E925F7"/>
    <w:rsid w:val="00E931DB"/>
    <w:rsid w:val="00E9368A"/>
    <w:rsid w:val="00E9515B"/>
    <w:rsid w:val="00E956AC"/>
    <w:rsid w:val="00E976CB"/>
    <w:rsid w:val="00E97E19"/>
    <w:rsid w:val="00EA0295"/>
    <w:rsid w:val="00EA0601"/>
    <w:rsid w:val="00EA1ACA"/>
    <w:rsid w:val="00EA4E45"/>
    <w:rsid w:val="00EA5CE9"/>
    <w:rsid w:val="00EA6240"/>
    <w:rsid w:val="00EA67E0"/>
    <w:rsid w:val="00EA692F"/>
    <w:rsid w:val="00EA6AF2"/>
    <w:rsid w:val="00EB2F3C"/>
    <w:rsid w:val="00EB3887"/>
    <w:rsid w:val="00EB4D03"/>
    <w:rsid w:val="00EB4DF0"/>
    <w:rsid w:val="00EB574F"/>
    <w:rsid w:val="00EB628C"/>
    <w:rsid w:val="00EC0565"/>
    <w:rsid w:val="00EC274E"/>
    <w:rsid w:val="00EC2894"/>
    <w:rsid w:val="00EC3EE0"/>
    <w:rsid w:val="00EC4D80"/>
    <w:rsid w:val="00ED0222"/>
    <w:rsid w:val="00ED0B2A"/>
    <w:rsid w:val="00ED0CD5"/>
    <w:rsid w:val="00ED3A0A"/>
    <w:rsid w:val="00ED3A69"/>
    <w:rsid w:val="00ED4E75"/>
    <w:rsid w:val="00ED4F0A"/>
    <w:rsid w:val="00ED5B23"/>
    <w:rsid w:val="00ED6999"/>
    <w:rsid w:val="00ED773C"/>
    <w:rsid w:val="00ED7AB8"/>
    <w:rsid w:val="00ED7EE7"/>
    <w:rsid w:val="00EE049B"/>
    <w:rsid w:val="00EE0E87"/>
    <w:rsid w:val="00EE18FA"/>
    <w:rsid w:val="00EE1B2F"/>
    <w:rsid w:val="00EE201F"/>
    <w:rsid w:val="00EE204E"/>
    <w:rsid w:val="00EE2B2E"/>
    <w:rsid w:val="00EE6186"/>
    <w:rsid w:val="00EF0F3B"/>
    <w:rsid w:val="00EF1608"/>
    <w:rsid w:val="00EF2280"/>
    <w:rsid w:val="00EF2C3A"/>
    <w:rsid w:val="00EF2CDD"/>
    <w:rsid w:val="00EF3FFC"/>
    <w:rsid w:val="00EF47B5"/>
    <w:rsid w:val="00EF4F04"/>
    <w:rsid w:val="00EF61A9"/>
    <w:rsid w:val="00F019D1"/>
    <w:rsid w:val="00F038C3"/>
    <w:rsid w:val="00F04032"/>
    <w:rsid w:val="00F043B5"/>
    <w:rsid w:val="00F05921"/>
    <w:rsid w:val="00F076CB"/>
    <w:rsid w:val="00F10E02"/>
    <w:rsid w:val="00F13719"/>
    <w:rsid w:val="00F140DA"/>
    <w:rsid w:val="00F1414A"/>
    <w:rsid w:val="00F143A4"/>
    <w:rsid w:val="00F14F25"/>
    <w:rsid w:val="00F153B6"/>
    <w:rsid w:val="00F172D6"/>
    <w:rsid w:val="00F1763A"/>
    <w:rsid w:val="00F200F6"/>
    <w:rsid w:val="00F206AA"/>
    <w:rsid w:val="00F24A19"/>
    <w:rsid w:val="00F259A9"/>
    <w:rsid w:val="00F2706A"/>
    <w:rsid w:val="00F30863"/>
    <w:rsid w:val="00F309BA"/>
    <w:rsid w:val="00F35971"/>
    <w:rsid w:val="00F35EA4"/>
    <w:rsid w:val="00F360EE"/>
    <w:rsid w:val="00F37077"/>
    <w:rsid w:val="00F46E6D"/>
    <w:rsid w:val="00F4781D"/>
    <w:rsid w:val="00F50273"/>
    <w:rsid w:val="00F51B41"/>
    <w:rsid w:val="00F51BDC"/>
    <w:rsid w:val="00F5454F"/>
    <w:rsid w:val="00F54D32"/>
    <w:rsid w:val="00F610A2"/>
    <w:rsid w:val="00F633EB"/>
    <w:rsid w:val="00F63F21"/>
    <w:rsid w:val="00F64E36"/>
    <w:rsid w:val="00F64FAD"/>
    <w:rsid w:val="00F703B2"/>
    <w:rsid w:val="00F706E6"/>
    <w:rsid w:val="00F71B9F"/>
    <w:rsid w:val="00F74E1A"/>
    <w:rsid w:val="00F764D6"/>
    <w:rsid w:val="00F80338"/>
    <w:rsid w:val="00F803E4"/>
    <w:rsid w:val="00F84C34"/>
    <w:rsid w:val="00F865F1"/>
    <w:rsid w:val="00F86918"/>
    <w:rsid w:val="00F877EC"/>
    <w:rsid w:val="00F919E0"/>
    <w:rsid w:val="00F9624A"/>
    <w:rsid w:val="00F9665E"/>
    <w:rsid w:val="00F97F48"/>
    <w:rsid w:val="00FA15EC"/>
    <w:rsid w:val="00FA1B17"/>
    <w:rsid w:val="00FA48EF"/>
    <w:rsid w:val="00FA4B01"/>
    <w:rsid w:val="00FA7E19"/>
    <w:rsid w:val="00FB0349"/>
    <w:rsid w:val="00FB0601"/>
    <w:rsid w:val="00FB06EE"/>
    <w:rsid w:val="00FB26A5"/>
    <w:rsid w:val="00FB796F"/>
    <w:rsid w:val="00FB7CCD"/>
    <w:rsid w:val="00FC0283"/>
    <w:rsid w:val="00FC25C9"/>
    <w:rsid w:val="00FC352A"/>
    <w:rsid w:val="00FC5449"/>
    <w:rsid w:val="00FC5F13"/>
    <w:rsid w:val="00FC6850"/>
    <w:rsid w:val="00FC698D"/>
    <w:rsid w:val="00FD06BA"/>
    <w:rsid w:val="00FD0BAF"/>
    <w:rsid w:val="00FD0FA9"/>
    <w:rsid w:val="00FD3D3D"/>
    <w:rsid w:val="00FD545E"/>
    <w:rsid w:val="00FD6BE1"/>
    <w:rsid w:val="00FE22C8"/>
    <w:rsid w:val="00FE3564"/>
    <w:rsid w:val="00FE69B3"/>
    <w:rsid w:val="00FE7D5A"/>
    <w:rsid w:val="00FF029B"/>
    <w:rsid w:val="00FF0B90"/>
    <w:rsid w:val="00FF1117"/>
    <w:rsid w:val="00FF1311"/>
    <w:rsid w:val="00FF173C"/>
    <w:rsid w:val="00FF26D8"/>
    <w:rsid w:val="00FF284B"/>
    <w:rsid w:val="00FF2D2A"/>
    <w:rsid w:val="00FF7496"/>
    <w:rsid w:val="00F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  <w14:docId w14:val="61B9AA5E"/>
  <w15:docId w15:val="{512FE178-84A1-4EB7-BCF6-7C5DEB40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142"/>
    <w:pPr>
      <w:jc w:val="both"/>
    </w:pPr>
    <w:rPr>
      <w:rFonts w:asciiTheme="minorHAnsi" w:hAnsiTheme="minorHAnsi"/>
      <w:spacing w:val="-5"/>
      <w:sz w:val="24"/>
      <w:szCs w:val="24"/>
      <w:lang w:val="en-US" w:eastAsia="en-US"/>
    </w:rPr>
  </w:style>
  <w:style w:type="paragraph" w:styleId="Titre1">
    <w:name w:val="heading 1"/>
    <w:aliases w:val="h1"/>
    <w:basedOn w:val="Normal"/>
    <w:next w:val="Normal"/>
    <w:autoRedefine/>
    <w:qFormat/>
    <w:rsid w:val="00D17DBD"/>
    <w:pPr>
      <w:keepNext/>
      <w:keepLines/>
      <w:pageBreakBefore/>
      <w:numPr>
        <w:numId w:val="19"/>
      </w:numPr>
      <w:shd w:val="clear" w:color="auto" w:fill="1F497D" w:themeFill="text2"/>
      <w:tabs>
        <w:tab w:val="left" w:pos="567"/>
      </w:tabs>
      <w:spacing w:before="360" w:after="160" w:line="259" w:lineRule="auto"/>
      <w:mirrorIndents/>
      <w:jc w:val="left"/>
      <w:outlineLvl w:val="0"/>
    </w:pPr>
    <w:rPr>
      <w:rFonts w:cs="Arial"/>
      <w:b/>
      <w:bCs/>
      <w:color w:val="FFFFFF"/>
      <w:spacing w:val="0"/>
      <w:sz w:val="32"/>
      <w:szCs w:val="36"/>
    </w:rPr>
  </w:style>
  <w:style w:type="paragraph" w:styleId="Titre2">
    <w:name w:val="heading 2"/>
    <w:aliases w:val="h2,T2,h21,T21,h22,T22,h23,T23,h24,T24,h211,T211,h25,T25,h212,T212,h26,T26,h27,T27,h28,T28,h213,T213,h29,T29,h214,T214,h221,T221,h231,T231,h241,T241,h2111,T2111,h251,T251,h2121,T2121,h261,T261,h271,T271,h281,T281,h2131,T2131,h210,T210,h215,T215,h"/>
    <w:basedOn w:val="Titre20"/>
    <w:next w:val="Normal"/>
    <w:link w:val="Titre2Car"/>
    <w:qFormat/>
    <w:rsid w:val="00D17DBD"/>
    <w:pPr>
      <w:keepNext/>
      <w:keepLines/>
      <w:numPr>
        <w:numId w:val="19"/>
      </w:numPr>
      <w:pBdr>
        <w:bottom w:val="single" w:sz="4" w:space="1" w:color="2BAFD8"/>
      </w:pBdr>
      <w:spacing w:line="259" w:lineRule="auto"/>
      <w:outlineLvl w:val="1"/>
    </w:pPr>
    <w:rPr>
      <w:b w:val="0"/>
      <w:bCs/>
      <w:color w:val="414141"/>
      <w:szCs w:val="28"/>
    </w:rPr>
  </w:style>
  <w:style w:type="paragraph" w:styleId="Titre3">
    <w:name w:val="heading 3"/>
    <w:aliases w:val="h3"/>
    <w:basedOn w:val="Titre30"/>
    <w:next w:val="Normal"/>
    <w:link w:val="Titre3Car"/>
    <w:autoRedefine/>
    <w:qFormat/>
    <w:rsid w:val="00F05921"/>
    <w:pPr>
      <w:keepNext/>
      <w:numPr>
        <w:numId w:val="19"/>
      </w:numPr>
      <w:spacing w:before="280" w:after="140"/>
      <w:jc w:val="left"/>
      <w:outlineLvl w:val="2"/>
    </w:pPr>
    <w:rPr>
      <w:b w:val="0"/>
      <w:color w:val="414141"/>
      <w:spacing w:val="-10"/>
      <w:kern w:val="28"/>
      <w:u w:val="none"/>
    </w:rPr>
  </w:style>
  <w:style w:type="paragraph" w:styleId="Titre4">
    <w:name w:val="heading 4"/>
    <w:aliases w:val="H4"/>
    <w:basedOn w:val="Normal"/>
    <w:next w:val="Normal"/>
    <w:qFormat/>
    <w:rsid w:val="00D17DBD"/>
    <w:pPr>
      <w:keepNext/>
      <w:keepLines/>
      <w:numPr>
        <w:ilvl w:val="3"/>
        <w:numId w:val="19"/>
      </w:numPr>
      <w:spacing w:after="240" w:line="240" w:lineRule="atLeast"/>
      <w:outlineLvl w:val="3"/>
    </w:pPr>
    <w:rPr>
      <w:i/>
      <w:spacing w:val="-4"/>
      <w:kern w:val="28"/>
      <w:lang w:eastAsia="fr-FR"/>
    </w:rPr>
  </w:style>
  <w:style w:type="paragraph" w:styleId="Titre5">
    <w:name w:val="heading 5"/>
    <w:basedOn w:val="Titre4"/>
    <w:next w:val="Normal"/>
    <w:qFormat/>
    <w:rsid w:val="00415B10"/>
    <w:pPr>
      <w:numPr>
        <w:ilvl w:val="4"/>
      </w:numPr>
      <w:spacing w:before="240" w:after="60"/>
      <w:outlineLvl w:val="4"/>
    </w:pPr>
    <w:rPr>
      <w:bCs/>
      <w:i w:val="0"/>
      <w:iCs/>
      <w:szCs w:val="26"/>
    </w:rPr>
  </w:style>
  <w:style w:type="paragraph" w:styleId="Titre6">
    <w:name w:val="heading 6"/>
    <w:basedOn w:val="Normal"/>
    <w:next w:val="Normal"/>
    <w:qFormat/>
    <w:rsid w:val="00B917F4"/>
    <w:pPr>
      <w:numPr>
        <w:ilvl w:val="5"/>
        <w:numId w:val="1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B917F4"/>
    <w:pPr>
      <w:numPr>
        <w:ilvl w:val="6"/>
        <w:numId w:val="19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B917F4"/>
    <w:pPr>
      <w:numPr>
        <w:ilvl w:val="7"/>
        <w:numId w:val="19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B917F4"/>
    <w:pPr>
      <w:numPr>
        <w:ilvl w:val="8"/>
        <w:numId w:val="1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rsid w:val="00B917F4"/>
    <w:rPr>
      <w:rFonts w:ascii="Arial" w:hAnsi="Arial"/>
      <w:spacing w:val="-4"/>
      <w:kern w:val="28"/>
      <w:sz w:val="22"/>
      <w:lang w:val="fr-FR" w:eastAsia="en-US" w:bidi="ar-SA"/>
    </w:rPr>
  </w:style>
  <w:style w:type="paragraph" w:customStyle="1" w:styleId="Partitiontiquette">
    <w:name w:val="Partition (Étiquette)"/>
    <w:basedOn w:val="Normal"/>
    <w:rsid w:val="00B917F4"/>
    <w:pPr>
      <w:shd w:val="solid" w:color="auto" w:fill="auto"/>
      <w:spacing w:line="360" w:lineRule="exact"/>
      <w:jc w:val="center"/>
    </w:pPr>
    <w:rPr>
      <w:color w:val="FFFFFF"/>
      <w:spacing w:val="-16"/>
      <w:sz w:val="26"/>
    </w:rPr>
  </w:style>
  <w:style w:type="paragraph" w:customStyle="1" w:styleId="Nomdesocit">
    <w:name w:val="Nom de société"/>
    <w:basedOn w:val="Normal"/>
    <w:rsid w:val="00B917F4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</w:rPr>
  </w:style>
  <w:style w:type="paragraph" w:customStyle="1" w:styleId="TitrePagedegarde">
    <w:name w:val="Titre (Page de garde)"/>
    <w:basedOn w:val="Normal"/>
    <w:next w:val="Normal"/>
    <w:rsid w:val="00B917F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pacing w:val="-48"/>
      <w:kern w:val="28"/>
      <w:sz w:val="64"/>
    </w:rPr>
  </w:style>
  <w:style w:type="paragraph" w:styleId="Pieddepage">
    <w:name w:val="footer"/>
    <w:basedOn w:val="Normal"/>
    <w:link w:val="PieddepageCar"/>
    <w:uiPriority w:val="99"/>
    <w:qFormat/>
    <w:rsid w:val="00B917F4"/>
    <w:pPr>
      <w:keepLines/>
      <w:tabs>
        <w:tab w:val="center" w:pos="4320"/>
        <w:tab w:val="right" w:pos="8640"/>
      </w:tabs>
      <w:spacing w:line="190" w:lineRule="atLeast"/>
    </w:pPr>
    <w:rPr>
      <w:caps/>
      <w:sz w:val="15"/>
    </w:rPr>
  </w:style>
  <w:style w:type="paragraph" w:styleId="En-tte">
    <w:name w:val="header"/>
    <w:basedOn w:val="Normal"/>
    <w:semiHidden/>
    <w:rsid w:val="00B917F4"/>
    <w:pPr>
      <w:keepLines/>
      <w:tabs>
        <w:tab w:val="center" w:pos="4320"/>
        <w:tab w:val="right" w:pos="8640"/>
      </w:tabs>
      <w:spacing w:line="190" w:lineRule="atLeast"/>
    </w:pPr>
    <w:rPr>
      <w:caps/>
      <w:sz w:val="15"/>
    </w:rPr>
  </w:style>
  <w:style w:type="paragraph" w:styleId="Listepuces2">
    <w:name w:val="List Bullet 2"/>
    <w:basedOn w:val="Listepuces"/>
    <w:autoRedefine/>
    <w:semiHidden/>
    <w:rsid w:val="00B917F4"/>
    <w:pPr>
      <w:numPr>
        <w:numId w:val="3"/>
      </w:numPr>
      <w:tabs>
        <w:tab w:val="clear" w:pos="900"/>
        <w:tab w:val="num" w:pos="2880"/>
      </w:tabs>
      <w:spacing w:after="240" w:line="240" w:lineRule="atLeast"/>
      <w:ind w:left="2880"/>
    </w:pPr>
    <w:rPr>
      <w:bCs/>
    </w:rPr>
  </w:style>
  <w:style w:type="paragraph" w:styleId="Listepuces">
    <w:name w:val="List Bullet"/>
    <w:basedOn w:val="Normal"/>
    <w:autoRedefine/>
    <w:semiHidden/>
    <w:rsid w:val="00B917F4"/>
    <w:pPr>
      <w:tabs>
        <w:tab w:val="num" w:pos="1800"/>
      </w:tabs>
      <w:ind w:left="1800" w:hanging="360"/>
    </w:pPr>
  </w:style>
  <w:style w:type="character" w:styleId="Numrodepage">
    <w:name w:val="page number"/>
    <w:semiHidden/>
    <w:rsid w:val="00B917F4"/>
    <w:rPr>
      <w:rFonts w:ascii="Arial Black" w:hAnsi="Arial Black"/>
      <w:spacing w:val="-10"/>
      <w:sz w:val="18"/>
      <w:lang w:bidi="ar-SA"/>
    </w:rPr>
  </w:style>
  <w:style w:type="paragraph" w:styleId="TM1">
    <w:name w:val="toc 1"/>
    <w:basedOn w:val="Normal"/>
    <w:autoRedefine/>
    <w:uiPriority w:val="39"/>
    <w:rsid w:val="00B917F4"/>
    <w:pPr>
      <w:spacing w:before="120" w:after="120"/>
    </w:pPr>
    <w:rPr>
      <w:rFonts w:ascii="Times New Roman" w:hAnsi="Times New Roman"/>
      <w:b/>
      <w:bCs/>
      <w:caps/>
    </w:rPr>
  </w:style>
  <w:style w:type="paragraph" w:styleId="TM2">
    <w:name w:val="toc 2"/>
    <w:basedOn w:val="Normal"/>
    <w:autoRedefine/>
    <w:uiPriority w:val="39"/>
    <w:rsid w:val="00B917F4"/>
    <w:pPr>
      <w:ind w:left="200"/>
    </w:pPr>
    <w:rPr>
      <w:rFonts w:ascii="Times New Roman" w:hAnsi="Times New Roman"/>
      <w:smallCaps/>
    </w:rPr>
  </w:style>
  <w:style w:type="paragraph" w:styleId="TM3">
    <w:name w:val="toc 3"/>
    <w:basedOn w:val="Normal"/>
    <w:autoRedefine/>
    <w:uiPriority w:val="39"/>
    <w:rsid w:val="00B917F4"/>
    <w:pPr>
      <w:ind w:left="400"/>
    </w:pPr>
    <w:rPr>
      <w:rFonts w:ascii="Times New Roman" w:hAnsi="Times New Roman"/>
      <w:i/>
      <w:iCs/>
    </w:rPr>
  </w:style>
  <w:style w:type="paragraph" w:styleId="TM4">
    <w:name w:val="toc 4"/>
    <w:basedOn w:val="Normal"/>
    <w:autoRedefine/>
    <w:uiPriority w:val="39"/>
    <w:rsid w:val="00B917F4"/>
    <w:pPr>
      <w:ind w:left="600"/>
    </w:pPr>
    <w:rPr>
      <w:rFonts w:ascii="Times New Roman" w:hAnsi="Times New Roman"/>
      <w:szCs w:val="21"/>
    </w:rPr>
  </w:style>
  <w:style w:type="character" w:styleId="Lienhypertexte">
    <w:name w:val="Hyperlink"/>
    <w:basedOn w:val="Policepardfaut"/>
    <w:uiPriority w:val="99"/>
    <w:rsid w:val="00B917F4"/>
    <w:rPr>
      <w:rFonts w:ascii="Century Gothic" w:hAnsi="Century Gothic"/>
      <w:color w:val="0000FF"/>
      <w:sz w:val="20"/>
      <w:u w:val="single"/>
      <w:lang w:val="fr-FR" w:bidi="ar-SA"/>
    </w:rPr>
  </w:style>
  <w:style w:type="paragraph" w:customStyle="1" w:styleId="En-ttedemessageDernier">
    <w:name w:val="En-tête de message (Dernier)"/>
    <w:basedOn w:val="En-ttedemessage"/>
    <w:next w:val="Normal"/>
    <w:rsid w:val="00B917F4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2102"/>
        <w:tab w:val="left" w:pos="3773"/>
        <w:tab w:val="left" w:pos="5875"/>
        <w:tab w:val="left" w:pos="7675"/>
      </w:tabs>
      <w:spacing w:before="120" w:after="120" w:line="440" w:lineRule="atLeast"/>
      <w:ind w:left="835" w:firstLine="0"/>
    </w:pPr>
    <w:rPr>
      <w:rFonts w:cs="Times New Roman"/>
      <w:sz w:val="20"/>
      <w:szCs w:val="20"/>
    </w:rPr>
  </w:style>
  <w:style w:type="paragraph" w:styleId="En-ttedemessage">
    <w:name w:val="Message Header"/>
    <w:basedOn w:val="Normal"/>
    <w:semiHidden/>
    <w:rsid w:val="00B917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SignatureNom">
    <w:name w:val="Signature (Nom)"/>
    <w:basedOn w:val="Normal"/>
    <w:next w:val="Normal"/>
    <w:rsid w:val="00B917F4"/>
    <w:pPr>
      <w:keepNext/>
      <w:keepLines/>
      <w:spacing w:before="660" w:line="180" w:lineRule="atLeast"/>
      <w:ind w:left="835"/>
    </w:pPr>
  </w:style>
  <w:style w:type="paragraph" w:styleId="Textedebulles">
    <w:name w:val="Balloon Text"/>
    <w:basedOn w:val="Normal"/>
    <w:semiHidden/>
    <w:rsid w:val="00B917F4"/>
    <w:rPr>
      <w:rFonts w:ascii="Tahoma" w:hAnsi="Tahoma" w:cs="Tahoma"/>
      <w:sz w:val="16"/>
      <w:szCs w:val="16"/>
    </w:rPr>
  </w:style>
  <w:style w:type="paragraph" w:styleId="Lgende">
    <w:name w:val="caption"/>
    <w:aliases w:val="topic,Legend,c,C,&gt;fig:title,&gt;tab:title,&gt;fig: title,Figure Caption,Figure-caption,CAPTION, Figure Caption,Figure-caption1,CAPTION1, Figure Caption1,Figure-caption2,CAPTION2, Figure Caption2,Figure-caption3,CAPTION3, Figure Caption3"/>
    <w:basedOn w:val="Normal"/>
    <w:next w:val="Normal"/>
    <w:qFormat/>
    <w:rsid w:val="00B917F4"/>
    <w:pPr>
      <w:spacing w:before="120" w:after="120"/>
      <w:jc w:val="center"/>
    </w:pPr>
    <w:rPr>
      <w:b/>
      <w:bCs/>
    </w:rPr>
  </w:style>
  <w:style w:type="character" w:styleId="Marquedecommentaire">
    <w:name w:val="annotation reference"/>
    <w:basedOn w:val="Policepardfaut"/>
    <w:semiHidden/>
    <w:rsid w:val="00B917F4"/>
    <w:rPr>
      <w:sz w:val="16"/>
      <w:szCs w:val="16"/>
    </w:rPr>
  </w:style>
  <w:style w:type="paragraph" w:styleId="Commentaire">
    <w:name w:val="annotation text"/>
    <w:basedOn w:val="Normal"/>
    <w:semiHidden/>
    <w:rsid w:val="00B917F4"/>
  </w:style>
  <w:style w:type="paragraph" w:styleId="Objetducommentaire">
    <w:name w:val="annotation subject"/>
    <w:basedOn w:val="Commentaire"/>
    <w:next w:val="Commentaire"/>
    <w:semiHidden/>
    <w:rsid w:val="00B917F4"/>
    <w:rPr>
      <w:b/>
      <w:bCs/>
    </w:rPr>
  </w:style>
  <w:style w:type="paragraph" w:customStyle="1" w:styleId="PAR2">
    <w:name w:val="PAR2"/>
    <w:rsid w:val="00B917F4"/>
    <w:pPr>
      <w:numPr>
        <w:numId w:val="4"/>
      </w:numPr>
      <w:tabs>
        <w:tab w:val="clear" w:pos="360"/>
      </w:tabs>
      <w:spacing w:after="240"/>
      <w:ind w:left="567" w:firstLine="0"/>
    </w:pPr>
    <w:rPr>
      <w:rFonts w:ascii="Arial" w:hAnsi="Arial"/>
    </w:rPr>
  </w:style>
  <w:style w:type="paragraph" w:customStyle="1" w:styleId="pointNumrot">
    <w:name w:val="pointNuméroté"/>
    <w:basedOn w:val="Normal"/>
    <w:autoRedefine/>
    <w:rsid w:val="00B917F4"/>
    <w:pPr>
      <w:widowControl w:val="0"/>
      <w:numPr>
        <w:numId w:val="1"/>
      </w:numPr>
      <w:tabs>
        <w:tab w:val="left" w:pos="10064"/>
      </w:tabs>
      <w:spacing w:before="120" w:after="80"/>
      <w:ind w:right="-1"/>
    </w:pPr>
    <w:rPr>
      <w:spacing w:val="0"/>
      <w:lang w:eastAsia="fr-FR"/>
    </w:rPr>
  </w:style>
  <w:style w:type="paragraph" w:customStyle="1" w:styleId="Blocdecitation">
    <w:name w:val="Bloc de citation"/>
    <w:basedOn w:val="Normal"/>
    <w:rsid w:val="00B917F4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</w:pPr>
    <w:rPr>
      <w:rFonts w:ascii="Arial Narrow" w:hAnsi="Arial Narrow"/>
    </w:rPr>
  </w:style>
  <w:style w:type="paragraph" w:customStyle="1" w:styleId="listepuces1">
    <w:name w:val="liste puces 1"/>
    <w:basedOn w:val="Normal"/>
    <w:rsid w:val="00B917F4"/>
    <w:pPr>
      <w:numPr>
        <w:numId w:val="5"/>
      </w:numPr>
      <w:tabs>
        <w:tab w:val="clear" w:pos="1800"/>
      </w:tabs>
      <w:ind w:left="1208" w:hanging="357"/>
    </w:pPr>
  </w:style>
  <w:style w:type="paragraph" w:styleId="Retraitcorpsdetexte2">
    <w:name w:val="Body Text Indent 2"/>
    <w:basedOn w:val="Normal"/>
    <w:semiHidden/>
    <w:rsid w:val="00B917F4"/>
    <w:pPr>
      <w:ind w:firstLine="709"/>
    </w:pPr>
    <w:rPr>
      <w:rFonts w:ascii="Times New Roman" w:hAnsi="Times New Roman"/>
      <w:spacing w:val="0"/>
      <w:sz w:val="22"/>
      <w:lang w:eastAsia="fr-FR"/>
    </w:rPr>
  </w:style>
  <w:style w:type="paragraph" w:customStyle="1" w:styleId="TexteEnum1">
    <w:name w:val="Texte Enumé .. 1"/>
    <w:basedOn w:val="Normal"/>
    <w:rsid w:val="00B917F4"/>
    <w:pPr>
      <w:numPr>
        <w:numId w:val="6"/>
      </w:numPr>
      <w:tabs>
        <w:tab w:val="left" w:pos="1418"/>
      </w:tabs>
      <w:spacing w:after="120"/>
      <w:jc w:val="left"/>
    </w:pPr>
    <w:rPr>
      <w:rFonts w:ascii="Times New Roman" w:hAnsi="Times New Roman"/>
      <w:spacing w:val="0"/>
      <w:sz w:val="22"/>
      <w:lang w:eastAsia="fr-FR"/>
    </w:rPr>
  </w:style>
  <w:style w:type="paragraph" w:customStyle="1" w:styleId="cvfonction">
    <w:name w:val="cv_fonction"/>
    <w:basedOn w:val="Normal"/>
    <w:rsid w:val="00B917F4"/>
    <w:pPr>
      <w:keepLines/>
      <w:spacing w:before="600" w:after="600"/>
      <w:jc w:val="center"/>
    </w:pPr>
    <w:rPr>
      <w:rFonts w:ascii="Times New Roman" w:hAnsi="Times New Roman"/>
      <w:b/>
      <w:caps/>
      <w:spacing w:val="0"/>
      <w:sz w:val="28"/>
    </w:rPr>
  </w:style>
  <w:style w:type="paragraph" w:customStyle="1" w:styleId="Tableau">
    <w:name w:val="Tableau"/>
    <w:basedOn w:val="Normal"/>
    <w:rsid w:val="00B917F4"/>
    <w:pPr>
      <w:keepNext/>
      <w:keepLines/>
    </w:pPr>
    <w:rPr>
      <w:rFonts w:ascii="Helvetica" w:hAnsi="Helvetica"/>
      <w:spacing w:val="0"/>
      <w:lang w:eastAsia="fr-FR"/>
    </w:rPr>
  </w:style>
  <w:style w:type="paragraph" w:customStyle="1" w:styleId="cvtitre">
    <w:name w:val="cv_titre"/>
    <w:basedOn w:val="Normal"/>
    <w:rsid w:val="00B917F4"/>
    <w:pPr>
      <w:keepNext/>
      <w:keepLines/>
      <w:spacing w:before="160"/>
      <w:ind w:left="1985" w:hanging="1985"/>
    </w:pPr>
    <w:rPr>
      <w:rFonts w:ascii="Times New Roman" w:hAnsi="Times New Roman"/>
      <w:b/>
      <w:spacing w:val="0"/>
      <w:sz w:val="22"/>
    </w:rPr>
  </w:style>
  <w:style w:type="paragraph" w:customStyle="1" w:styleId="cvtoutesrubriques">
    <w:name w:val="cv_toutes_rubriques"/>
    <w:basedOn w:val="Normal"/>
    <w:rsid w:val="00B917F4"/>
    <w:pPr>
      <w:keepLines/>
      <w:spacing w:before="240"/>
      <w:ind w:left="15" w:hanging="15"/>
    </w:pPr>
    <w:rPr>
      <w:rFonts w:ascii="Times New Roman" w:hAnsi="Times New Roman"/>
      <w:spacing w:val="0"/>
      <w:sz w:val="22"/>
    </w:rPr>
  </w:style>
  <w:style w:type="paragraph" w:customStyle="1" w:styleId="cvexprience">
    <w:name w:val="cv_expérience"/>
    <w:basedOn w:val="Normal"/>
    <w:rsid w:val="00B917F4"/>
    <w:pPr>
      <w:keepNext/>
      <w:keepLines/>
      <w:tabs>
        <w:tab w:val="left" w:pos="3880"/>
      </w:tabs>
      <w:spacing w:before="240"/>
      <w:ind w:left="1985" w:hanging="1985"/>
    </w:pPr>
    <w:rPr>
      <w:rFonts w:ascii="Times New Roman" w:hAnsi="Times New Roman"/>
      <w:spacing w:val="0"/>
      <w:sz w:val="22"/>
    </w:rPr>
  </w:style>
  <w:style w:type="paragraph" w:styleId="Retraitcorpsdetexte">
    <w:name w:val="Body Text Indent"/>
    <w:basedOn w:val="Normal"/>
    <w:semiHidden/>
    <w:rsid w:val="00B917F4"/>
    <w:pPr>
      <w:spacing w:after="120"/>
      <w:ind w:left="283"/>
    </w:pPr>
  </w:style>
  <w:style w:type="paragraph" w:styleId="Sous-titre">
    <w:name w:val="Subtitle"/>
    <w:basedOn w:val="Normal"/>
    <w:link w:val="Sous-titreCar"/>
    <w:qFormat/>
    <w:rsid w:val="00B917F4"/>
    <w:pPr>
      <w:widowControl w:val="0"/>
      <w:jc w:val="left"/>
    </w:pPr>
    <w:rPr>
      <w:b/>
      <w:spacing w:val="0"/>
      <w:sz w:val="36"/>
      <w:lang w:eastAsia="fr-FR"/>
    </w:rPr>
  </w:style>
  <w:style w:type="character" w:styleId="Appelnotedebasdep">
    <w:name w:val="footnote reference"/>
    <w:basedOn w:val="Policepardfaut"/>
    <w:semiHidden/>
    <w:rsid w:val="00B917F4"/>
    <w:rPr>
      <w:position w:val="6"/>
      <w:sz w:val="16"/>
    </w:rPr>
  </w:style>
  <w:style w:type="paragraph" w:styleId="Notedebasdepage">
    <w:name w:val="footnote text"/>
    <w:basedOn w:val="Normal"/>
    <w:semiHidden/>
    <w:rsid w:val="00B917F4"/>
    <w:pPr>
      <w:spacing w:after="110" w:line="312" w:lineRule="atLeast"/>
    </w:pPr>
    <w:rPr>
      <w:rFonts w:ascii="Times New Roman" w:hAnsi="Times New Roman"/>
      <w:spacing w:val="0"/>
      <w:lang w:eastAsia="fr-FR"/>
    </w:rPr>
  </w:style>
  <w:style w:type="paragraph" w:styleId="Explorateurdedocuments">
    <w:name w:val="Document Map"/>
    <w:basedOn w:val="Normal"/>
    <w:semiHidden/>
    <w:rsid w:val="00B917F4"/>
    <w:pPr>
      <w:shd w:val="clear" w:color="auto" w:fill="000080"/>
    </w:pPr>
    <w:rPr>
      <w:rFonts w:ascii="Tahoma" w:hAnsi="Tahoma" w:cs="Tahoma"/>
    </w:rPr>
  </w:style>
  <w:style w:type="paragraph" w:customStyle="1" w:styleId="StyleComplexeTahomaComplexeItaliqueAvant0cmMotif">
    <w:name w:val="Style (Complexe) Tahoma (Complexe) Italique Avant : 0 cm Motif :..."/>
    <w:basedOn w:val="Normal"/>
    <w:rsid w:val="00B917F4"/>
    <w:rPr>
      <w:rFonts w:cs="Tahoma"/>
      <w:iCs/>
    </w:rPr>
  </w:style>
  <w:style w:type="character" w:styleId="Accentuation">
    <w:name w:val="Emphasis"/>
    <w:qFormat/>
    <w:rsid w:val="00B917F4"/>
    <w:rPr>
      <w:rFonts w:ascii="Century Gothic" w:hAnsi="Century Gothic"/>
      <w:spacing w:val="-4"/>
      <w:sz w:val="18"/>
      <w:lang w:bidi="ar-SA"/>
    </w:rPr>
  </w:style>
  <w:style w:type="paragraph" w:styleId="Retraitcorpsdetexte3">
    <w:name w:val="Body Text Indent 3"/>
    <w:basedOn w:val="Normal"/>
    <w:semiHidden/>
    <w:rsid w:val="00B917F4"/>
    <w:pPr>
      <w:ind w:left="48"/>
    </w:pPr>
  </w:style>
  <w:style w:type="paragraph" w:styleId="Corpsdetexte">
    <w:name w:val="Body Text"/>
    <w:basedOn w:val="Normal"/>
    <w:link w:val="CorpsdetexteCar"/>
    <w:semiHidden/>
    <w:rsid w:val="00B917F4"/>
    <w:pPr>
      <w:spacing w:after="240" w:line="240" w:lineRule="atLeast"/>
      <w:ind w:left="1080"/>
    </w:pPr>
  </w:style>
  <w:style w:type="character" w:styleId="Lienhypertextesuivivisit">
    <w:name w:val="FollowedHyperlink"/>
    <w:basedOn w:val="Policepardfaut"/>
    <w:semiHidden/>
    <w:rsid w:val="00B917F4"/>
    <w:rPr>
      <w:color w:val="800080"/>
      <w:u w:val="single"/>
    </w:rPr>
  </w:style>
  <w:style w:type="paragraph" w:customStyle="1" w:styleId="fleche">
    <w:name w:val="fleche"/>
    <w:basedOn w:val="PAR2"/>
    <w:rsid w:val="00B917F4"/>
    <w:pPr>
      <w:keepLines/>
      <w:numPr>
        <w:numId w:val="7"/>
      </w:numPr>
      <w:tabs>
        <w:tab w:val="clear" w:pos="360"/>
        <w:tab w:val="num" w:pos="1068"/>
      </w:tabs>
      <w:ind w:left="1068"/>
      <w:jc w:val="both"/>
    </w:pPr>
  </w:style>
  <w:style w:type="paragraph" w:customStyle="1" w:styleId="Alinea1">
    <w:name w:val="Alinea1"/>
    <w:basedOn w:val="Normal"/>
    <w:rsid w:val="00B917F4"/>
    <w:pPr>
      <w:widowControl w:val="0"/>
      <w:tabs>
        <w:tab w:val="left" w:pos="1985"/>
        <w:tab w:val="left" w:pos="7230"/>
      </w:tabs>
      <w:spacing w:after="120"/>
      <w:ind w:left="142"/>
    </w:pPr>
    <w:rPr>
      <w:rFonts w:ascii="Times New Roman" w:hAnsi="Times New Roman"/>
      <w:spacing w:val="0"/>
    </w:rPr>
  </w:style>
  <w:style w:type="paragraph" w:styleId="TM8">
    <w:name w:val="toc 8"/>
    <w:basedOn w:val="Normal"/>
    <w:next w:val="Normal"/>
    <w:autoRedefine/>
    <w:uiPriority w:val="39"/>
    <w:rsid w:val="00B917F4"/>
    <w:pPr>
      <w:ind w:left="1680"/>
      <w:jc w:val="left"/>
    </w:pPr>
    <w:rPr>
      <w:rFonts w:ascii="Times New Roman" w:hAnsi="Times New Roman"/>
      <w:spacing w:val="0"/>
      <w:lang w:eastAsia="fr-FR"/>
    </w:rPr>
  </w:style>
  <w:style w:type="paragraph" w:styleId="TM5">
    <w:name w:val="toc 5"/>
    <w:basedOn w:val="Normal"/>
    <w:next w:val="Normal"/>
    <w:autoRedefine/>
    <w:uiPriority w:val="39"/>
    <w:rsid w:val="00B917F4"/>
    <w:pPr>
      <w:ind w:left="960"/>
      <w:jc w:val="left"/>
    </w:pPr>
    <w:rPr>
      <w:rFonts w:ascii="Times New Roman" w:hAnsi="Times New Roman"/>
      <w:spacing w:val="0"/>
      <w:lang w:eastAsia="fr-FR"/>
    </w:rPr>
  </w:style>
  <w:style w:type="paragraph" w:styleId="TM6">
    <w:name w:val="toc 6"/>
    <w:basedOn w:val="Normal"/>
    <w:next w:val="Normal"/>
    <w:autoRedefine/>
    <w:uiPriority w:val="39"/>
    <w:rsid w:val="00B917F4"/>
    <w:pPr>
      <w:ind w:left="1200"/>
      <w:jc w:val="left"/>
    </w:pPr>
    <w:rPr>
      <w:rFonts w:ascii="Times New Roman" w:hAnsi="Times New Roman"/>
      <w:spacing w:val="0"/>
      <w:lang w:eastAsia="fr-FR"/>
    </w:rPr>
  </w:style>
  <w:style w:type="paragraph" w:styleId="TM7">
    <w:name w:val="toc 7"/>
    <w:basedOn w:val="Normal"/>
    <w:next w:val="Normal"/>
    <w:autoRedefine/>
    <w:uiPriority w:val="39"/>
    <w:rsid w:val="00B917F4"/>
    <w:pPr>
      <w:ind w:left="1440"/>
      <w:jc w:val="left"/>
    </w:pPr>
    <w:rPr>
      <w:rFonts w:ascii="Times New Roman" w:hAnsi="Times New Roman"/>
      <w:spacing w:val="0"/>
      <w:lang w:eastAsia="fr-FR"/>
    </w:rPr>
  </w:style>
  <w:style w:type="paragraph" w:customStyle="1" w:styleId="Separation">
    <w:name w:val="Separation"/>
    <w:basedOn w:val="Normal"/>
    <w:rsid w:val="00B917F4"/>
    <w:pPr>
      <w:overflowPunct w:val="0"/>
      <w:autoSpaceDE w:val="0"/>
      <w:autoSpaceDN w:val="0"/>
      <w:adjustRightInd w:val="0"/>
      <w:spacing w:line="140" w:lineRule="exact"/>
      <w:jc w:val="left"/>
      <w:textAlignment w:val="baseline"/>
    </w:pPr>
    <w:rPr>
      <w:rFonts w:ascii="Times New Roman" w:hAnsi="Times New Roman"/>
      <w:spacing w:val="0"/>
      <w:lang w:eastAsia="fr-FR"/>
    </w:rPr>
  </w:style>
  <w:style w:type="paragraph" w:customStyle="1" w:styleId="Suite">
    <w:name w:val="Suite"/>
    <w:basedOn w:val="Normal"/>
    <w:rsid w:val="00B917F4"/>
    <w:pPr>
      <w:tabs>
        <w:tab w:val="left" w:pos="6804"/>
      </w:tabs>
      <w:overflowPunct w:val="0"/>
      <w:autoSpaceDE w:val="0"/>
      <w:autoSpaceDN w:val="0"/>
      <w:adjustRightInd w:val="0"/>
      <w:jc w:val="left"/>
      <w:textAlignment w:val="baseline"/>
    </w:pPr>
    <w:rPr>
      <w:rFonts w:ascii="Times New Roman" w:hAnsi="Times New Roman"/>
      <w:spacing w:val="0"/>
      <w:lang w:eastAsia="fr-FR"/>
    </w:rPr>
  </w:style>
  <w:style w:type="paragraph" w:customStyle="1" w:styleId="StyleTitrePagedegardeGauche">
    <w:name w:val="Style Titre (Page de garde) + Gauche"/>
    <w:basedOn w:val="TitrePagedegarde"/>
    <w:rsid w:val="00B917F4"/>
    <w:pPr>
      <w:jc w:val="left"/>
    </w:pPr>
    <w:rPr>
      <w:rFonts w:ascii="Century Gothic" w:hAnsi="Century Gothic"/>
      <w:sz w:val="52"/>
    </w:rPr>
  </w:style>
  <w:style w:type="paragraph" w:customStyle="1" w:styleId="Style18ptLatinGrasCentr">
    <w:name w:val="Style 18 pt (Latin) Gras Centré"/>
    <w:basedOn w:val="Normal"/>
    <w:rsid w:val="00B917F4"/>
    <w:pPr>
      <w:jc w:val="center"/>
    </w:pPr>
    <w:rPr>
      <w:b/>
      <w:sz w:val="36"/>
      <w:szCs w:val="36"/>
    </w:rPr>
  </w:style>
  <w:style w:type="paragraph" w:customStyle="1" w:styleId="StyleAvant063cmAprs074cm">
    <w:name w:val="Style Avant : 063 cm Après : 074 cm"/>
    <w:basedOn w:val="Normal"/>
    <w:rsid w:val="00B917F4"/>
    <w:pPr>
      <w:ind w:left="360" w:right="420"/>
    </w:pPr>
  </w:style>
  <w:style w:type="paragraph" w:customStyle="1" w:styleId="Retraitcorpsdetexte1">
    <w:name w:val="Retrait corps de texte 1"/>
    <w:basedOn w:val="Normal"/>
    <w:rsid w:val="00B917F4"/>
    <w:pPr>
      <w:spacing w:after="110" w:line="312" w:lineRule="atLeast"/>
      <w:ind w:left="284" w:firstLine="283"/>
    </w:pPr>
    <w:rPr>
      <w:spacing w:val="0"/>
      <w:lang w:eastAsia="fr-FR"/>
    </w:rPr>
  </w:style>
  <w:style w:type="paragraph" w:customStyle="1" w:styleId="StyleRetraitcorpsdetexte1Aprs0pt">
    <w:name w:val="Style Retrait corps de texte 1 + Après : 0 pt"/>
    <w:basedOn w:val="Retraitcorpsdetexte1"/>
    <w:rsid w:val="00B917F4"/>
    <w:pPr>
      <w:numPr>
        <w:numId w:val="8"/>
      </w:numPr>
      <w:spacing w:after="0"/>
    </w:pPr>
    <w:rPr>
      <w:rFonts w:ascii="Century Gothic" w:hAnsi="Century Gothic"/>
    </w:rPr>
  </w:style>
  <w:style w:type="paragraph" w:customStyle="1" w:styleId="Alinea1CarCarCarCarCarCar">
    <w:name w:val="Alinea1 Car Car Car Car Car Car"/>
    <w:basedOn w:val="Normal"/>
    <w:rsid w:val="00B917F4"/>
    <w:pPr>
      <w:widowControl w:val="0"/>
      <w:tabs>
        <w:tab w:val="left" w:pos="1985"/>
        <w:tab w:val="left" w:pos="7230"/>
      </w:tabs>
      <w:spacing w:after="120"/>
      <w:ind w:left="142"/>
    </w:pPr>
  </w:style>
  <w:style w:type="character" w:customStyle="1" w:styleId="Alinea1CarCarCarCarCarCarCar">
    <w:name w:val="Alinea1 Car Car Car Car Car Car Car"/>
    <w:basedOn w:val="Policepardfaut"/>
    <w:rsid w:val="00B917F4"/>
    <w:rPr>
      <w:rFonts w:ascii="Century Gothic" w:hAnsi="Century Gothic"/>
      <w:spacing w:val="-5"/>
      <w:lang w:val="fr-FR" w:eastAsia="en-US" w:bidi="ar-SA"/>
    </w:rPr>
  </w:style>
  <w:style w:type="paragraph" w:customStyle="1" w:styleId="Alinea1CarCar">
    <w:name w:val="Alinea1 Car Car"/>
    <w:basedOn w:val="Normal"/>
    <w:rsid w:val="00B917F4"/>
    <w:pPr>
      <w:widowControl w:val="0"/>
      <w:tabs>
        <w:tab w:val="left" w:pos="1985"/>
        <w:tab w:val="left" w:pos="7230"/>
      </w:tabs>
      <w:spacing w:after="120"/>
      <w:ind w:left="142"/>
    </w:pPr>
    <w:rPr>
      <w:spacing w:val="0"/>
    </w:rPr>
  </w:style>
  <w:style w:type="paragraph" w:styleId="Listecontinue">
    <w:name w:val="List Continue"/>
    <w:basedOn w:val="Normal"/>
    <w:semiHidden/>
    <w:rsid w:val="00B917F4"/>
    <w:pPr>
      <w:spacing w:after="120"/>
      <w:ind w:left="283"/>
      <w:jc w:val="left"/>
    </w:pPr>
    <w:rPr>
      <w:rFonts w:ascii="Times New Roman" w:hAnsi="Times New Roman"/>
      <w:spacing w:val="0"/>
      <w:lang w:eastAsia="fr-FR"/>
    </w:rPr>
  </w:style>
  <w:style w:type="paragraph" w:customStyle="1" w:styleId="StyleComplexeArialInterligne15ligne">
    <w:name w:val="Style (Complexe) Arial Interligne : 15 ligne"/>
    <w:basedOn w:val="Normal"/>
    <w:rsid w:val="00B917F4"/>
    <w:rPr>
      <w:rFonts w:cs="Arial"/>
    </w:rPr>
  </w:style>
  <w:style w:type="paragraph" w:customStyle="1" w:styleId="PAR3">
    <w:name w:val="PAR3"/>
    <w:rsid w:val="00B917F4"/>
    <w:pPr>
      <w:spacing w:after="240"/>
      <w:ind w:left="1276"/>
    </w:pPr>
    <w:rPr>
      <w:rFonts w:ascii="Arial" w:hAnsi="Arial"/>
    </w:rPr>
  </w:style>
  <w:style w:type="paragraph" w:customStyle="1" w:styleId="Figure">
    <w:name w:val="Figure"/>
    <w:basedOn w:val="Normal"/>
    <w:next w:val="Lgende"/>
    <w:rsid w:val="00B917F4"/>
    <w:pPr>
      <w:keepNext/>
      <w:jc w:val="center"/>
    </w:pPr>
  </w:style>
  <w:style w:type="paragraph" w:customStyle="1" w:styleId="Normal1">
    <w:name w:val="Normal1"/>
    <w:basedOn w:val="Normal"/>
    <w:rsid w:val="00B917F4"/>
    <w:pPr>
      <w:spacing w:before="40" w:after="40"/>
      <w:jc w:val="left"/>
    </w:pPr>
    <w:rPr>
      <w:spacing w:val="0"/>
      <w:sz w:val="22"/>
      <w:lang w:val="en-AU" w:eastAsia="de-DE"/>
    </w:rPr>
  </w:style>
  <w:style w:type="character" w:customStyle="1" w:styleId="StyleTimesNewRoman">
    <w:name w:val="Style Times New Roman"/>
    <w:basedOn w:val="Policepardfaut"/>
    <w:rsid w:val="00B917F4"/>
    <w:rPr>
      <w:rFonts w:ascii="Century Gothic" w:hAnsi="Century Gothic"/>
    </w:rPr>
  </w:style>
  <w:style w:type="paragraph" w:customStyle="1" w:styleId="StyleTitre4">
    <w:name w:val="Style Titre 4"/>
    <w:basedOn w:val="Normal"/>
    <w:rsid w:val="00B917F4"/>
    <w:pPr>
      <w:tabs>
        <w:tab w:val="num" w:pos="864"/>
      </w:tabs>
      <w:ind w:left="864" w:hanging="864"/>
    </w:pPr>
  </w:style>
  <w:style w:type="paragraph" w:customStyle="1" w:styleId="Page">
    <w:name w:val="Page"/>
    <w:basedOn w:val="Normal"/>
    <w:next w:val="Normal"/>
    <w:rsid w:val="00B917F4"/>
    <w:pPr>
      <w:pageBreakBefore/>
      <w:spacing w:after="240"/>
      <w:jc w:val="center"/>
    </w:pPr>
    <w:rPr>
      <w:rFonts w:ascii="FuturaA Bk BT" w:hAnsi="FuturaA Bk BT"/>
      <w:b/>
      <w:bCs/>
      <w:spacing w:val="0"/>
      <w:sz w:val="32"/>
      <w:szCs w:val="32"/>
      <w:lang w:eastAsia="fr-FR"/>
    </w:rPr>
  </w:style>
  <w:style w:type="paragraph" w:customStyle="1" w:styleId="FLECH3">
    <w:name w:val="FLECH3"/>
    <w:rsid w:val="00B917F4"/>
    <w:pPr>
      <w:numPr>
        <w:numId w:val="2"/>
      </w:numPr>
      <w:tabs>
        <w:tab w:val="left" w:pos="1701"/>
      </w:tabs>
      <w:spacing w:after="240"/>
    </w:pPr>
    <w:rPr>
      <w:rFonts w:ascii="Arial" w:hAnsi="Arial"/>
      <w:lang w:eastAsia="en-US"/>
    </w:rPr>
  </w:style>
  <w:style w:type="paragraph" w:customStyle="1" w:styleId="tiret3">
    <w:name w:val="tiret3"/>
    <w:rsid w:val="00B917F4"/>
    <w:pPr>
      <w:numPr>
        <w:numId w:val="9"/>
      </w:numPr>
      <w:tabs>
        <w:tab w:val="left" w:pos="1701"/>
      </w:tabs>
      <w:spacing w:after="240"/>
      <w:ind w:left="1701" w:hanging="425"/>
    </w:pPr>
    <w:rPr>
      <w:rFonts w:ascii="Arial" w:hAnsi="Arial"/>
      <w:lang w:eastAsia="en-US"/>
    </w:rPr>
  </w:style>
  <w:style w:type="paragraph" w:customStyle="1" w:styleId="PAR1">
    <w:name w:val="PAR1"/>
    <w:rsid w:val="00B917F4"/>
    <w:pPr>
      <w:spacing w:after="120"/>
      <w:jc w:val="both"/>
    </w:pPr>
    <w:rPr>
      <w:rFonts w:ascii="Arial" w:hAnsi="Arial" w:cs="Arial"/>
    </w:rPr>
  </w:style>
  <w:style w:type="paragraph" w:customStyle="1" w:styleId="FLECH2">
    <w:name w:val="FLECH2"/>
    <w:rsid w:val="00B917F4"/>
    <w:pPr>
      <w:tabs>
        <w:tab w:val="left" w:pos="992"/>
        <w:tab w:val="num" w:pos="1800"/>
      </w:tabs>
      <w:spacing w:after="240"/>
      <w:ind w:left="992" w:hanging="425"/>
    </w:pPr>
    <w:rPr>
      <w:rFonts w:ascii="Arial" w:hAnsi="Arial"/>
      <w:lang w:eastAsia="en-US"/>
    </w:rPr>
  </w:style>
  <w:style w:type="paragraph" w:customStyle="1" w:styleId="Appendix">
    <w:name w:val="Appendix"/>
    <w:basedOn w:val="Titre1"/>
    <w:next w:val="Normal"/>
    <w:rsid w:val="00B917F4"/>
    <w:pPr>
      <w:keepLines w:val="0"/>
      <w:pageBreakBefore w:val="0"/>
      <w:tabs>
        <w:tab w:val="num" w:pos="360"/>
      </w:tabs>
      <w:spacing w:before="320" w:line="240" w:lineRule="auto"/>
      <w:ind w:left="2268" w:hanging="1361"/>
      <w:outlineLvl w:val="8"/>
    </w:pPr>
    <w:rPr>
      <w:rFonts w:ascii="Times New Roman" w:hAnsi="Times New Roman"/>
      <w:lang w:val="en-GB"/>
    </w:rPr>
  </w:style>
  <w:style w:type="paragraph" w:customStyle="1" w:styleId="Appdoc">
    <w:name w:val="App doc"/>
    <w:basedOn w:val="Normal"/>
    <w:rsid w:val="00B917F4"/>
    <w:pPr>
      <w:numPr>
        <w:numId w:val="10"/>
      </w:numPr>
      <w:jc w:val="left"/>
    </w:pPr>
    <w:rPr>
      <w:rFonts w:ascii="Times New Roman" w:hAnsi="Times New Roman"/>
      <w:spacing w:val="0"/>
      <w:lang w:val="en-GB"/>
    </w:rPr>
  </w:style>
  <w:style w:type="paragraph" w:customStyle="1" w:styleId="PAR4">
    <w:name w:val="PAR4"/>
    <w:basedOn w:val="PAR3"/>
    <w:rsid w:val="00B917F4"/>
    <w:pPr>
      <w:ind w:left="1985"/>
      <w:jc w:val="both"/>
    </w:pPr>
    <w:rPr>
      <w:rFonts w:ascii="Times New Roman" w:hAnsi="Times New Roman"/>
    </w:rPr>
  </w:style>
  <w:style w:type="paragraph" w:customStyle="1" w:styleId="StyleCorpsdetexteTimesNewRomanGaucheAvant0cm">
    <w:name w:val="Style Corps de texte + Times New Roman Gauche Avant : 0 cm"/>
    <w:basedOn w:val="Corpsdetexte"/>
    <w:rsid w:val="00B917F4"/>
    <w:pPr>
      <w:ind w:left="0"/>
      <w:jc w:val="left"/>
    </w:pPr>
  </w:style>
  <w:style w:type="paragraph" w:customStyle="1" w:styleId="Normal2">
    <w:name w:val="Normal 2"/>
    <w:basedOn w:val="Normal"/>
    <w:rsid w:val="00B917F4"/>
    <w:pPr>
      <w:spacing w:after="110" w:line="312" w:lineRule="atLeast"/>
      <w:ind w:left="426"/>
    </w:pPr>
    <w:rPr>
      <w:rFonts w:ascii="Times New Roman" w:hAnsi="Times New Roman"/>
      <w:spacing w:val="0"/>
      <w:sz w:val="22"/>
      <w:lang w:eastAsia="fr-FR"/>
    </w:rPr>
  </w:style>
  <w:style w:type="character" w:customStyle="1" w:styleId="h2Car">
    <w:name w:val="h2 Car"/>
    <w:aliases w:val="T2 Car,h21 Car,T21 Car,h22 Car,T22 Car,h23 Car,T23 Car,h24 Car,T24 Car,h211 Car,T211 Car,h25 Car,T25 Car,h212 Car,T212 Car,h26 Car,T26 Car,h27 Car,T27 Car,h28 Car,T28 Car,h213 Car,T213 Car,h29 Car,T29 Car,h214 Car,T214 Car,h221 Car,T221 Car,h Car"/>
    <w:basedOn w:val="Policepardfaut"/>
    <w:rsid w:val="00B917F4"/>
    <w:rPr>
      <w:rFonts w:ascii="Arial" w:hAnsi="Arial"/>
      <w:b/>
      <w:spacing w:val="-15"/>
      <w:kern w:val="28"/>
      <w:sz w:val="22"/>
      <w:lang w:val="fr-FR" w:eastAsia="en-US" w:bidi="ar-SA"/>
    </w:rPr>
  </w:style>
  <w:style w:type="character" w:customStyle="1" w:styleId="Titre2h2T2h21T21h22T22h23T23h24T24h211T211h25T25h212T212h26T26h27T27h28T28h213T213h29T29h214T214h221T221h231T231h241T241h2111T2111h251T251h2121T2121h261T261h271T271h281T281h2131T2131h210T210h215T2Car">
    <w:name w:val="Titre 2;h2;T2;h21;T21;h22;T22;h23;T23;h24;T24;h211;T211;h25;T25;h212;T212;h26;T26;h27;T27;h28;T28;h213;T213;h29;T29;h214;T214;h221;T221;h231;T231;h241;T241;h2111;T2111;h251;T251;h2121;T2121;h261;T261;h271;T271;h281;T281;h2131;T2131;h210;T210;h215;T2 Car"/>
    <w:basedOn w:val="Policepardfaut"/>
    <w:rsid w:val="00B917F4"/>
    <w:rPr>
      <w:rFonts w:ascii="Century Gothic" w:hAnsi="Century Gothic"/>
      <w:b/>
      <w:spacing w:val="-15"/>
      <w:kern w:val="28"/>
      <w:sz w:val="22"/>
      <w:lang w:val="fr-FR" w:eastAsia="en-US" w:bidi="ar-SA"/>
    </w:rPr>
  </w:style>
  <w:style w:type="paragraph" w:customStyle="1" w:styleId="Default">
    <w:name w:val="Default"/>
    <w:rsid w:val="00B917F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tylePAR3ComplexeArial">
    <w:name w:val="Style PAR3 + (Complexe) Arial"/>
    <w:basedOn w:val="PAR3"/>
    <w:rsid w:val="00B917F4"/>
    <w:pPr>
      <w:ind w:left="851"/>
    </w:pPr>
    <w:rPr>
      <w:rFonts w:cs="Arial"/>
    </w:rPr>
  </w:style>
  <w:style w:type="paragraph" w:customStyle="1" w:styleId="List1">
    <w:name w:val="List1"/>
    <w:basedOn w:val="Normal"/>
    <w:rsid w:val="00B917F4"/>
    <w:pPr>
      <w:numPr>
        <w:numId w:val="11"/>
      </w:numPr>
    </w:pPr>
  </w:style>
  <w:style w:type="paragraph" w:customStyle="1" w:styleId="Text">
    <w:name w:val="Text"/>
    <w:basedOn w:val="Normal"/>
    <w:rsid w:val="00B917F4"/>
    <w:pPr>
      <w:spacing w:before="120" w:after="120"/>
      <w:ind w:left="425"/>
    </w:pPr>
    <w:rPr>
      <w:spacing w:val="0"/>
      <w:sz w:val="22"/>
    </w:rPr>
  </w:style>
  <w:style w:type="paragraph" w:customStyle="1" w:styleId="Bouton">
    <w:name w:val="Bouton"/>
    <w:basedOn w:val="Normal"/>
    <w:rsid w:val="00B917F4"/>
    <w:pPr>
      <w:jc w:val="center"/>
    </w:pPr>
    <w:rPr>
      <w:rFonts w:ascii="New York" w:hAnsi="New York"/>
      <w:spacing w:val="0"/>
      <w:lang w:eastAsia="fr-FR"/>
    </w:rPr>
  </w:style>
  <w:style w:type="paragraph" w:customStyle="1" w:styleId="Cost">
    <w:name w:val="Cost"/>
    <w:basedOn w:val="Normal"/>
    <w:rsid w:val="00B917F4"/>
    <w:pPr>
      <w:tabs>
        <w:tab w:val="left" w:pos="3402"/>
        <w:tab w:val="left" w:pos="3742"/>
      </w:tabs>
      <w:ind w:left="567"/>
    </w:pPr>
  </w:style>
  <w:style w:type="character" w:customStyle="1" w:styleId="CostCar">
    <w:name w:val="Cost Car"/>
    <w:basedOn w:val="Policepardfaut"/>
    <w:rsid w:val="00B917F4"/>
    <w:rPr>
      <w:rFonts w:ascii="Arial" w:hAnsi="Arial"/>
      <w:spacing w:val="-5"/>
      <w:lang w:val="fr-FR" w:eastAsia="en-US" w:bidi="ar-SA"/>
    </w:rPr>
  </w:style>
  <w:style w:type="paragraph" w:customStyle="1" w:styleId="Cost0">
    <w:name w:val="Cost$"/>
    <w:basedOn w:val="Normal"/>
    <w:rsid w:val="00B917F4"/>
  </w:style>
  <w:style w:type="paragraph" w:customStyle="1" w:styleId="Cosrt">
    <w:name w:val="Cosrt"/>
    <w:basedOn w:val="Normal"/>
    <w:rsid w:val="00B917F4"/>
  </w:style>
  <w:style w:type="paragraph" w:customStyle="1" w:styleId="ost">
    <w:name w:val="ost"/>
    <w:basedOn w:val="Normal"/>
    <w:rsid w:val="00B917F4"/>
  </w:style>
  <w:style w:type="paragraph" w:customStyle="1" w:styleId="TableText">
    <w:name w:val="Table Text"/>
    <w:basedOn w:val="Normal"/>
    <w:rsid w:val="00B917F4"/>
    <w:pPr>
      <w:ind w:left="23"/>
      <w:jc w:val="left"/>
    </w:pPr>
    <w:rPr>
      <w:spacing w:val="0"/>
      <w:sz w:val="22"/>
    </w:rPr>
  </w:style>
  <w:style w:type="paragraph" w:customStyle="1" w:styleId="Enum">
    <w:name w:val="Enum"/>
    <w:basedOn w:val="Text"/>
    <w:rsid w:val="00B917F4"/>
    <w:pPr>
      <w:tabs>
        <w:tab w:val="left" w:pos="425"/>
        <w:tab w:val="left" w:pos="851"/>
        <w:tab w:val="num" w:pos="1778"/>
      </w:tabs>
      <w:spacing w:before="0" w:after="0"/>
      <w:ind w:left="850" w:hanging="360"/>
      <w:jc w:val="left"/>
    </w:pPr>
  </w:style>
  <w:style w:type="paragraph" w:customStyle="1" w:styleId="RemarkEnum-Ind3">
    <w:name w:val="Remark Enum- Ind 3"/>
    <w:basedOn w:val="Normal"/>
    <w:rsid w:val="00B917F4"/>
    <w:pPr>
      <w:numPr>
        <w:numId w:val="12"/>
      </w:numPr>
      <w:shd w:val="pct15" w:color="auto" w:fill="auto"/>
      <w:tabs>
        <w:tab w:val="clear" w:pos="425"/>
        <w:tab w:val="left" w:pos="2126"/>
        <w:tab w:val="left" w:pos="2552"/>
      </w:tabs>
      <w:ind w:left="2551"/>
      <w:jc w:val="left"/>
    </w:pPr>
    <w:rPr>
      <w:i/>
      <w:spacing w:val="0"/>
      <w:sz w:val="22"/>
    </w:rPr>
  </w:style>
  <w:style w:type="paragraph" w:styleId="PrformatHTML">
    <w:name w:val="HTML Preformatted"/>
    <w:basedOn w:val="Normal"/>
    <w:link w:val="PrformatHTMLCar"/>
    <w:uiPriority w:val="99"/>
    <w:semiHidden/>
    <w:rsid w:val="00B91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spacing w:val="0"/>
      <w:lang w:eastAsia="fr-FR"/>
    </w:rPr>
  </w:style>
  <w:style w:type="paragraph" w:customStyle="1" w:styleId="SeparationLatinArial">
    <w:name w:val="Separation + (Latin) Arial"/>
    <w:aliases w:val="Condensé de 0,25 pt,Interligne : simple"/>
    <w:basedOn w:val="TableText"/>
    <w:rsid w:val="00B917F4"/>
    <w:rPr>
      <w:spacing w:val="-5"/>
      <w:lang w:val="en-GB"/>
    </w:rPr>
  </w:style>
  <w:style w:type="paragraph" w:customStyle="1" w:styleId="code">
    <w:name w:val="code"/>
    <w:basedOn w:val="Normal"/>
    <w:rsid w:val="00B917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CCCC"/>
      <w:overflowPunct w:val="0"/>
      <w:autoSpaceDE w:val="0"/>
      <w:autoSpaceDN w:val="0"/>
      <w:adjustRightInd w:val="0"/>
      <w:textAlignment w:val="baseline"/>
    </w:pPr>
    <w:rPr>
      <w:rFonts w:ascii="Courier New" w:hAnsi="Courier New"/>
      <w:spacing w:val="0"/>
      <w:lang w:val="en-GB" w:eastAsia="fr-FR"/>
    </w:rPr>
  </w:style>
  <w:style w:type="paragraph" w:customStyle="1" w:styleId="StyleAlinea1Avant069cm">
    <w:name w:val="Style Alinea1 + Avant : 069 cm"/>
    <w:basedOn w:val="Normal"/>
    <w:rsid w:val="00B917F4"/>
    <w:pPr>
      <w:widowControl w:val="0"/>
      <w:tabs>
        <w:tab w:val="left" w:pos="1985"/>
        <w:tab w:val="left" w:pos="7230"/>
      </w:tabs>
      <w:spacing w:after="120"/>
      <w:ind w:left="390"/>
    </w:pPr>
    <w:rPr>
      <w:rFonts w:ascii="Century Gothic" w:hAnsi="Century Gothic"/>
      <w:spacing w:val="0"/>
    </w:rPr>
  </w:style>
  <w:style w:type="paragraph" w:styleId="TM9">
    <w:name w:val="toc 9"/>
    <w:basedOn w:val="Normal"/>
    <w:next w:val="Normal"/>
    <w:autoRedefine/>
    <w:uiPriority w:val="39"/>
    <w:rsid w:val="00B917F4"/>
    <w:pPr>
      <w:ind w:left="1920"/>
      <w:jc w:val="left"/>
    </w:pPr>
    <w:rPr>
      <w:rFonts w:ascii="Times New Roman" w:hAnsi="Times New Roman"/>
      <w:spacing w:val="0"/>
      <w:lang w:eastAsia="fr-FR"/>
    </w:rPr>
  </w:style>
  <w:style w:type="paragraph" w:customStyle="1" w:styleId="tite3">
    <w:name w:val="tite 3"/>
    <w:basedOn w:val="Titre2"/>
    <w:rsid w:val="00B917F4"/>
  </w:style>
  <w:style w:type="paragraph" w:customStyle="1" w:styleId="tite4">
    <w:name w:val="tite 4"/>
    <w:basedOn w:val="Titre3"/>
    <w:rsid w:val="00B917F4"/>
  </w:style>
  <w:style w:type="character" w:customStyle="1" w:styleId="style2copie">
    <w:name w:val="style2copie"/>
    <w:basedOn w:val="Policepardfaut"/>
    <w:rsid w:val="00B917F4"/>
  </w:style>
  <w:style w:type="paragraph" w:customStyle="1" w:styleId="titre31">
    <w:name w:val="titr e3"/>
    <w:basedOn w:val="Commentaire"/>
    <w:rsid w:val="00B917F4"/>
    <w:rPr>
      <w:rFonts w:cs="Arial"/>
    </w:rPr>
  </w:style>
  <w:style w:type="paragraph" w:customStyle="1" w:styleId="Arial">
    <w:name w:val="Arial"/>
    <w:basedOn w:val="Normal"/>
    <w:rsid w:val="00B917F4"/>
    <w:pPr>
      <w:numPr>
        <w:ilvl w:val="1"/>
        <w:numId w:val="13"/>
      </w:numPr>
    </w:pPr>
    <w:rPr>
      <w:rFonts w:cs="Arial"/>
    </w:rPr>
  </w:style>
  <w:style w:type="paragraph" w:styleId="Listepuces3">
    <w:name w:val="List Bullet 3"/>
    <w:basedOn w:val="Normal"/>
    <w:autoRedefine/>
    <w:semiHidden/>
    <w:rsid w:val="00B917F4"/>
    <w:pPr>
      <w:numPr>
        <w:numId w:val="14"/>
      </w:numPr>
      <w:tabs>
        <w:tab w:val="clear" w:pos="926"/>
        <w:tab w:val="num" w:pos="1068"/>
      </w:tabs>
      <w:ind w:left="1068"/>
    </w:pPr>
    <w:rPr>
      <w:rFonts w:ascii="Century Gothic" w:hAnsi="Century Gothic"/>
    </w:rPr>
  </w:style>
  <w:style w:type="paragraph" w:customStyle="1" w:styleId="xl24">
    <w:name w:val="xl24"/>
    <w:basedOn w:val="Normal"/>
    <w:rsid w:val="00B917F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pacing w:val="0"/>
      <w:lang w:eastAsia="fr-FR"/>
    </w:rPr>
  </w:style>
  <w:style w:type="paragraph" w:customStyle="1" w:styleId="xl25">
    <w:name w:val="xl25"/>
    <w:basedOn w:val="Normal"/>
    <w:rsid w:val="00B917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pacing w:val="0"/>
      <w:lang w:eastAsia="fr-FR"/>
    </w:rPr>
  </w:style>
  <w:style w:type="paragraph" w:customStyle="1" w:styleId="xl26">
    <w:name w:val="xl26"/>
    <w:basedOn w:val="Normal"/>
    <w:rsid w:val="00B917F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pacing w:val="0"/>
      <w:lang w:eastAsia="fr-FR"/>
    </w:rPr>
  </w:style>
  <w:style w:type="paragraph" w:customStyle="1" w:styleId="xl27">
    <w:name w:val="xl27"/>
    <w:basedOn w:val="Normal"/>
    <w:rsid w:val="00B917F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pacing w:val="0"/>
      <w:lang w:eastAsia="fr-FR"/>
    </w:rPr>
  </w:style>
  <w:style w:type="paragraph" w:customStyle="1" w:styleId="xl28">
    <w:name w:val="xl28"/>
    <w:basedOn w:val="Normal"/>
    <w:rsid w:val="00B917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pacing w:val="0"/>
      <w:lang w:eastAsia="fr-FR"/>
    </w:rPr>
  </w:style>
  <w:style w:type="paragraph" w:customStyle="1" w:styleId="xl29">
    <w:name w:val="xl29"/>
    <w:basedOn w:val="Normal"/>
    <w:rsid w:val="00B917F4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pacing w:val="0"/>
      <w:lang w:eastAsia="fr-FR"/>
    </w:rPr>
  </w:style>
  <w:style w:type="paragraph" w:customStyle="1" w:styleId="xl30">
    <w:name w:val="xl30"/>
    <w:basedOn w:val="Normal"/>
    <w:rsid w:val="00B917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pacing w:val="0"/>
      <w:lang w:eastAsia="fr-FR"/>
    </w:rPr>
  </w:style>
  <w:style w:type="paragraph" w:customStyle="1" w:styleId="xl31">
    <w:name w:val="xl31"/>
    <w:basedOn w:val="Normal"/>
    <w:rsid w:val="00B917F4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pacing w:val="0"/>
      <w:lang w:eastAsia="fr-FR"/>
    </w:rPr>
  </w:style>
  <w:style w:type="paragraph" w:customStyle="1" w:styleId="xl32">
    <w:name w:val="xl32"/>
    <w:basedOn w:val="Normal"/>
    <w:rsid w:val="00B917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pacing w:val="0"/>
      <w:lang w:eastAsia="fr-FR"/>
    </w:rPr>
  </w:style>
  <w:style w:type="paragraph" w:customStyle="1" w:styleId="xl33">
    <w:name w:val="xl33"/>
    <w:basedOn w:val="Normal"/>
    <w:rsid w:val="00B917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pacing w:val="0"/>
      <w:lang w:eastAsia="fr-FR"/>
    </w:rPr>
  </w:style>
  <w:style w:type="paragraph" w:customStyle="1" w:styleId="xl34">
    <w:name w:val="xl34"/>
    <w:basedOn w:val="Normal"/>
    <w:rsid w:val="00B917F4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pacing w:val="0"/>
      <w:lang w:eastAsia="fr-FR"/>
    </w:rPr>
  </w:style>
  <w:style w:type="paragraph" w:customStyle="1" w:styleId="xl35">
    <w:name w:val="xl35"/>
    <w:basedOn w:val="Normal"/>
    <w:rsid w:val="00B917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pacing w:val="0"/>
      <w:lang w:eastAsia="fr-FR"/>
    </w:rPr>
  </w:style>
  <w:style w:type="paragraph" w:customStyle="1" w:styleId="xl36">
    <w:name w:val="xl36"/>
    <w:basedOn w:val="Normal"/>
    <w:rsid w:val="00B917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pacing w:val="0"/>
      <w:lang w:eastAsia="fr-FR"/>
    </w:rPr>
  </w:style>
  <w:style w:type="paragraph" w:customStyle="1" w:styleId="xl37">
    <w:name w:val="xl37"/>
    <w:basedOn w:val="Normal"/>
    <w:rsid w:val="00B917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Arial"/>
      <w:b/>
      <w:bCs/>
      <w:spacing w:val="0"/>
      <w:lang w:eastAsia="fr-FR"/>
    </w:rPr>
  </w:style>
  <w:style w:type="paragraph" w:customStyle="1" w:styleId="xl38">
    <w:name w:val="xl38"/>
    <w:basedOn w:val="Normal"/>
    <w:rsid w:val="00B917F4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pacing w:val="0"/>
      <w:lang w:eastAsia="fr-FR"/>
    </w:rPr>
  </w:style>
  <w:style w:type="paragraph" w:customStyle="1" w:styleId="xl39">
    <w:name w:val="xl39"/>
    <w:basedOn w:val="Normal"/>
    <w:rsid w:val="00B917F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pacing w:val="0"/>
      <w:lang w:eastAsia="fr-FR"/>
    </w:rPr>
  </w:style>
  <w:style w:type="paragraph" w:customStyle="1" w:styleId="TableHeader">
    <w:name w:val="Table Header"/>
    <w:basedOn w:val="Normal"/>
    <w:rsid w:val="00B917F4"/>
    <w:pPr>
      <w:spacing w:before="60"/>
      <w:jc w:val="center"/>
    </w:pPr>
    <w:rPr>
      <w:rFonts w:ascii="Arial Black" w:hAnsi="Arial Black"/>
      <w:sz w:val="16"/>
      <w:szCs w:val="16"/>
    </w:rPr>
  </w:style>
  <w:style w:type="paragraph" w:customStyle="1" w:styleId="table">
    <w:name w:val="table"/>
    <w:basedOn w:val="Normal"/>
    <w:rsid w:val="00B917F4"/>
    <w:pPr>
      <w:tabs>
        <w:tab w:val="left" w:pos="2283"/>
      </w:tabs>
      <w:spacing w:before="60" w:after="60"/>
      <w:jc w:val="center"/>
    </w:pPr>
    <w:rPr>
      <w:spacing w:val="0"/>
      <w:sz w:val="22"/>
      <w:lang w:val="en-GB"/>
    </w:rPr>
  </w:style>
  <w:style w:type="paragraph" w:customStyle="1" w:styleId="Normal5">
    <w:name w:val="Normal5"/>
    <w:basedOn w:val="Normal1"/>
    <w:rsid w:val="00B917F4"/>
    <w:rPr>
      <w:i/>
      <w:color w:val="0000FF"/>
      <w:sz w:val="20"/>
      <w:lang w:eastAsia="fr-FR"/>
    </w:rPr>
  </w:style>
  <w:style w:type="paragraph" w:styleId="NormalWeb">
    <w:name w:val="Normal (Web)"/>
    <w:basedOn w:val="Normal"/>
    <w:uiPriority w:val="99"/>
    <w:semiHidden/>
    <w:rsid w:val="00B917F4"/>
    <w:pPr>
      <w:spacing w:before="100" w:beforeAutospacing="1" w:after="100" w:afterAutospacing="1"/>
      <w:jc w:val="left"/>
    </w:pPr>
    <w:rPr>
      <w:rFonts w:ascii="Times New Roman" w:hAnsi="Times New Roman"/>
      <w:spacing w:val="0"/>
      <w:lang w:eastAsia="fr-FR"/>
    </w:rPr>
  </w:style>
  <w:style w:type="character" w:customStyle="1" w:styleId="mw-headline">
    <w:name w:val="mw-headline"/>
    <w:basedOn w:val="Policepardfaut"/>
    <w:rsid w:val="00B917F4"/>
  </w:style>
  <w:style w:type="paragraph" w:customStyle="1" w:styleId="titre21">
    <w:name w:val="titr e2"/>
    <w:basedOn w:val="Titre2"/>
    <w:rsid w:val="00B917F4"/>
    <w:rPr>
      <w:rFonts w:cs="Arial"/>
    </w:rPr>
  </w:style>
  <w:style w:type="character" w:customStyle="1" w:styleId="h3Car">
    <w:name w:val="h3 Car"/>
    <w:aliases w:val="3 Car,T3 Car,h31 Car,T31 Car,h32 Car,T32 Car,h311 Car,T311 Car,h33 Car,T33 Car,h312 Car,T312 Car,h34 Car,T34 Car,h313 Car,T313 Car,h321 Car,T321 Car,h3111 Car,T3111 Car,h331 Car,T331 Car,h3121 Car,T3121 Car,h35 Car,T35 Car,h314 Car,T314 Car"/>
    <w:basedOn w:val="Policepardfaut"/>
    <w:rsid w:val="00B917F4"/>
    <w:rPr>
      <w:rFonts w:ascii="Arial" w:hAnsi="Arial"/>
      <w:b/>
      <w:spacing w:val="-10"/>
      <w:kern w:val="28"/>
      <w:lang w:eastAsia="en-US"/>
    </w:rPr>
  </w:style>
  <w:style w:type="paragraph" w:styleId="Rvision">
    <w:name w:val="Revision"/>
    <w:hidden/>
    <w:uiPriority w:val="99"/>
    <w:semiHidden/>
    <w:rsid w:val="00B76B99"/>
    <w:rPr>
      <w:rFonts w:ascii="Arial" w:hAnsi="Arial"/>
      <w:spacing w:val="-5"/>
      <w:lang w:eastAsia="en-US"/>
    </w:rPr>
  </w:style>
  <w:style w:type="table" w:styleId="Grillemoyenne3-Accent1">
    <w:name w:val="Medium Grid 3 Accent 1"/>
    <w:basedOn w:val="TableauNormal"/>
    <w:uiPriority w:val="69"/>
    <w:rsid w:val="00276A9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Grilledutableau">
    <w:name w:val="Table Grid"/>
    <w:basedOn w:val="TableauNormal"/>
    <w:uiPriority w:val="39"/>
    <w:rsid w:val="00B97B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3Car">
    <w:name w:val="Titre 3 Car"/>
    <w:aliases w:val="h3 Car1"/>
    <w:basedOn w:val="Policepardfaut"/>
    <w:link w:val="Titre3"/>
    <w:rsid w:val="00F05921"/>
    <w:rPr>
      <w:rFonts w:asciiTheme="minorHAnsi" w:hAnsiTheme="minorHAnsi"/>
      <w:color w:val="414141"/>
      <w:spacing w:val="-10"/>
      <w:kern w:val="28"/>
      <w:sz w:val="28"/>
      <w:szCs w:val="28"/>
      <w:lang w:val="en-US"/>
    </w:rPr>
  </w:style>
  <w:style w:type="paragraph" w:customStyle="1" w:styleId="Titre2bis">
    <w:name w:val="Titre 2 bis"/>
    <w:basedOn w:val="Titre2"/>
    <w:link w:val="Titre2bisCar"/>
    <w:qFormat/>
    <w:rsid w:val="00840B3D"/>
  </w:style>
  <w:style w:type="paragraph" w:customStyle="1" w:styleId="TP3">
    <w:name w:val="TP3"/>
    <w:basedOn w:val="Normal"/>
    <w:rsid w:val="00F200F6"/>
    <w:pPr>
      <w:jc w:val="center"/>
    </w:pPr>
    <w:rPr>
      <w:b/>
      <w:color w:val="1C5E9E"/>
      <w:spacing w:val="0"/>
      <w:sz w:val="56"/>
      <w:lang w:eastAsia="fr-FR"/>
    </w:rPr>
  </w:style>
  <w:style w:type="character" w:customStyle="1" w:styleId="Titre2Car">
    <w:name w:val="Titre 2 Car"/>
    <w:aliases w:val="h2 Car1,T2 Car1,h21 Car1,T21 Car1,h22 Car1,T22 Car1,h23 Car1,T23 Car1,h24 Car1,T24 Car1,h211 Car1,T211 Car1,h25 Car1,T25 Car1,h212 Car1,T212 Car1,h26 Car1,T26 Car1,h27 Car1,T27 Car1,h28 Car1,T28 Car1,h213 Car1,T213 Car1,h29 Car1,T29 Car1"/>
    <w:basedOn w:val="Policepardfaut"/>
    <w:link w:val="Titre2"/>
    <w:rsid w:val="00D17DBD"/>
    <w:rPr>
      <w:rFonts w:asciiTheme="minorHAnsi" w:hAnsiTheme="minorHAnsi"/>
      <w:bCs/>
      <w:color w:val="414141"/>
      <w:sz w:val="32"/>
      <w:szCs w:val="28"/>
      <w:lang w:val="en-US"/>
    </w:rPr>
  </w:style>
  <w:style w:type="character" w:customStyle="1" w:styleId="Titre2bisCar">
    <w:name w:val="Titre 2 bis Car"/>
    <w:basedOn w:val="Titre2Car"/>
    <w:link w:val="Titre2bis"/>
    <w:rsid w:val="00840B3D"/>
    <w:rPr>
      <w:rFonts w:asciiTheme="minorHAnsi" w:hAnsiTheme="minorHAnsi"/>
      <w:bCs/>
      <w:color w:val="414141"/>
      <w:sz w:val="32"/>
      <w:szCs w:val="28"/>
      <w:lang w:val="en-US"/>
    </w:rPr>
  </w:style>
  <w:style w:type="paragraph" w:customStyle="1" w:styleId="StyleStyleTitrePagedegardeGaucheArialAccent1">
    <w:name w:val="Style Style Titre (Page de garde) + Gauche + Arial Accent 1"/>
    <w:basedOn w:val="StyleTitrePagedegardeGauche"/>
    <w:qFormat/>
    <w:rsid w:val="00F200F6"/>
    <w:pPr>
      <w:pBdr>
        <w:top w:val="single" w:sz="48" w:space="31" w:color="365F91"/>
      </w:pBdr>
    </w:pPr>
    <w:rPr>
      <w:rFonts w:ascii="Arial" w:hAnsi="Arial"/>
      <w:bCs/>
      <w:color w:val="365F91"/>
      <w:lang w:val="en-GB"/>
    </w:rPr>
  </w:style>
  <w:style w:type="paragraph" w:customStyle="1" w:styleId="Note">
    <w:name w:val="Note"/>
    <w:basedOn w:val="Normal"/>
    <w:link w:val="NoteCar"/>
    <w:qFormat/>
    <w:rsid w:val="00E2473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1DD"/>
    </w:pPr>
    <w:rPr>
      <w:i/>
    </w:rPr>
  </w:style>
  <w:style w:type="character" w:customStyle="1" w:styleId="NoteCar">
    <w:name w:val="Note Car"/>
    <w:basedOn w:val="Policepardfaut"/>
    <w:link w:val="Note"/>
    <w:rsid w:val="00E24739"/>
    <w:rPr>
      <w:rFonts w:ascii="Arial" w:hAnsi="Arial"/>
      <w:i/>
      <w:spacing w:val="-5"/>
      <w:shd w:val="clear" w:color="auto" w:fill="EAF1DD"/>
      <w:lang w:eastAsia="en-US"/>
    </w:rPr>
  </w:style>
  <w:style w:type="paragraph" w:customStyle="1" w:styleId="WUTemplate">
    <w:name w:val="WUTemplate"/>
    <w:basedOn w:val="Normal"/>
    <w:link w:val="WUTemplateCar"/>
    <w:qFormat/>
    <w:rsid w:val="00E01EA6"/>
    <w:pPr>
      <w:jc w:val="left"/>
    </w:pPr>
    <w:rPr>
      <w:rFonts w:ascii="Calibri" w:hAnsi="Calibri"/>
      <w:b/>
      <w:bCs/>
      <w:color w:val="4F6228"/>
      <w:spacing w:val="0"/>
      <w:sz w:val="22"/>
      <w:szCs w:val="22"/>
      <w:lang w:eastAsia="fr-FR"/>
    </w:rPr>
  </w:style>
  <w:style w:type="paragraph" w:styleId="Paragraphedeliste">
    <w:name w:val="List Paragraph"/>
    <w:basedOn w:val="Normal"/>
    <w:uiPriority w:val="34"/>
    <w:qFormat/>
    <w:rsid w:val="00135BC5"/>
    <w:pPr>
      <w:ind w:left="708"/>
    </w:pPr>
  </w:style>
  <w:style w:type="character" w:customStyle="1" w:styleId="WUTemplateCar">
    <w:name w:val="WUTemplate Car"/>
    <w:basedOn w:val="Policepardfaut"/>
    <w:link w:val="WUTemplate"/>
    <w:rsid w:val="00E01EA6"/>
    <w:rPr>
      <w:rFonts w:ascii="Calibri" w:hAnsi="Calibri"/>
      <w:b/>
      <w:bCs/>
      <w:color w:val="4F6228"/>
      <w:sz w:val="22"/>
      <w:szCs w:val="22"/>
    </w:rPr>
  </w:style>
  <w:style w:type="character" w:customStyle="1" w:styleId="CorpsdetexteCar">
    <w:name w:val="Corps de texte Car"/>
    <w:basedOn w:val="Policepardfaut"/>
    <w:link w:val="Corpsdetexte"/>
    <w:semiHidden/>
    <w:rsid w:val="007D06A6"/>
    <w:rPr>
      <w:rFonts w:ascii="Arial" w:hAnsi="Arial"/>
      <w:spacing w:val="-5"/>
      <w:lang w:eastAsia="en-US"/>
    </w:rPr>
  </w:style>
  <w:style w:type="paragraph" w:customStyle="1" w:styleId="Question">
    <w:name w:val="Question"/>
    <w:basedOn w:val="Note"/>
    <w:link w:val="QuestionCar"/>
    <w:qFormat/>
    <w:rsid w:val="005F746E"/>
    <w:pPr>
      <w:numPr>
        <w:numId w:val="15"/>
      </w:numPr>
      <w:shd w:val="clear" w:color="auto" w:fill="C6D9F1"/>
    </w:p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6166C"/>
    <w:rPr>
      <w:rFonts w:ascii="Arial Unicode MS" w:eastAsia="Arial Unicode MS" w:hAnsi="Arial Unicode MS" w:cs="Arial Unicode MS"/>
    </w:rPr>
  </w:style>
  <w:style w:type="character" w:customStyle="1" w:styleId="QuestionCar">
    <w:name w:val="Question Car"/>
    <w:basedOn w:val="NoteCar"/>
    <w:link w:val="Question"/>
    <w:rsid w:val="005F746E"/>
    <w:rPr>
      <w:rFonts w:asciiTheme="minorHAnsi" w:hAnsiTheme="minorHAnsi"/>
      <w:i/>
      <w:spacing w:val="-5"/>
      <w:sz w:val="24"/>
      <w:szCs w:val="24"/>
      <w:shd w:val="clear" w:color="auto" w:fill="C6D9F1"/>
      <w:lang w:val="en-US" w:eastAsia="en-US"/>
    </w:rPr>
  </w:style>
  <w:style w:type="character" w:styleId="Rfrenceple">
    <w:name w:val="Subtle Reference"/>
    <w:basedOn w:val="Policepardfaut"/>
    <w:uiPriority w:val="31"/>
    <w:qFormat/>
    <w:rsid w:val="00DB2DEC"/>
    <w:rPr>
      <w:smallCaps/>
      <w:color w:val="C0504D"/>
      <w:u w:val="single"/>
    </w:rPr>
  </w:style>
  <w:style w:type="character" w:styleId="Rfrenceintense">
    <w:name w:val="Intense Reference"/>
    <w:basedOn w:val="Policepardfaut"/>
    <w:uiPriority w:val="32"/>
    <w:qFormat/>
    <w:rsid w:val="00DB2DEC"/>
    <w:rPr>
      <w:b/>
      <w:bCs/>
      <w:smallCaps/>
      <w:color w:val="C0504D"/>
      <w:spacing w:val="5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647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647E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Sous-titreCar">
    <w:name w:val="Sous-titre Car"/>
    <w:basedOn w:val="Policepardfaut"/>
    <w:link w:val="Sous-titre"/>
    <w:rsid w:val="00D647E9"/>
    <w:rPr>
      <w:rFonts w:ascii="Arial" w:hAnsi="Arial"/>
      <w:b/>
      <w:sz w:val="36"/>
    </w:rPr>
  </w:style>
  <w:style w:type="paragraph" w:customStyle="1" w:styleId="Sansinterligne1">
    <w:name w:val="Sans interligne1"/>
    <w:basedOn w:val="Normal"/>
    <w:next w:val="Sansinterligne"/>
    <w:link w:val="SansinterligneCar"/>
    <w:uiPriority w:val="11"/>
    <w:unhideWhenUsed/>
    <w:qFormat/>
    <w:rsid w:val="00D647E9"/>
    <w:rPr>
      <w:rFonts w:ascii="Century Gothic" w:hAnsi="Century Gothic"/>
      <w:spacing w:val="0"/>
      <w:szCs w:val="22"/>
    </w:rPr>
  </w:style>
  <w:style w:type="character" w:styleId="Emphaseintense">
    <w:name w:val="Intense Emphasis"/>
    <w:basedOn w:val="Policepardfaut"/>
    <w:uiPriority w:val="21"/>
    <w:unhideWhenUsed/>
    <w:qFormat/>
    <w:rsid w:val="00D647E9"/>
    <w:rPr>
      <w:b/>
      <w:bCs/>
      <w:i/>
      <w:iCs/>
      <w:caps w:val="0"/>
      <w:smallCaps w:val="0"/>
    </w:rPr>
  </w:style>
  <w:style w:type="character" w:customStyle="1" w:styleId="SansinterligneCar">
    <w:name w:val="Sans interligne Car"/>
    <w:basedOn w:val="Policepardfaut"/>
    <w:link w:val="Sansinterligne1"/>
    <w:uiPriority w:val="11"/>
    <w:rsid w:val="00D647E9"/>
    <w:rPr>
      <w:sz w:val="20"/>
    </w:rPr>
  </w:style>
  <w:style w:type="paragraph" w:customStyle="1" w:styleId="ListePuces0">
    <w:name w:val="ListePuces"/>
    <w:basedOn w:val="Titre5"/>
    <w:uiPriority w:val="9"/>
    <w:qFormat/>
    <w:rsid w:val="00D647E9"/>
    <w:pPr>
      <w:numPr>
        <w:ilvl w:val="0"/>
        <w:numId w:val="0"/>
      </w:numPr>
      <w:spacing w:before="0" w:after="0" w:line="252" w:lineRule="auto"/>
      <w:ind w:left="720" w:hanging="360"/>
    </w:pPr>
    <w:rPr>
      <w:rFonts w:ascii="Century Gothic" w:hAnsi="Century Gothic"/>
      <w:b/>
      <w:bCs w:val="0"/>
      <w:i/>
      <w:iCs w:val="0"/>
      <w:color w:val="2BAFD8"/>
      <w:spacing w:val="10"/>
      <w:szCs w:val="18"/>
    </w:rPr>
  </w:style>
  <w:style w:type="paragraph" w:customStyle="1" w:styleId="Ppblanc">
    <w:name w:val="Pp blanc"/>
    <w:basedOn w:val="Pieddepage"/>
    <w:qFormat/>
    <w:rsid w:val="00D647E9"/>
    <w:pPr>
      <w:keepLines w:val="0"/>
      <w:tabs>
        <w:tab w:val="clear" w:pos="4320"/>
        <w:tab w:val="clear" w:pos="8640"/>
        <w:tab w:val="center" w:pos="4536"/>
        <w:tab w:val="right" w:pos="9072"/>
      </w:tabs>
      <w:spacing w:line="240" w:lineRule="auto"/>
    </w:pPr>
    <w:rPr>
      <w:rFonts w:ascii="Century Gothic" w:hAnsi="Century Gothic"/>
      <w:caps w:val="0"/>
      <w:color w:val="FFFFFF"/>
      <w:spacing w:val="0"/>
      <w:sz w:val="14"/>
      <w:szCs w:val="22"/>
    </w:rPr>
  </w:style>
  <w:style w:type="paragraph" w:customStyle="1" w:styleId="Texte">
    <w:name w:val="Texte"/>
    <w:basedOn w:val="Normal"/>
    <w:link w:val="TexteCar"/>
    <w:qFormat/>
    <w:rsid w:val="00D647E9"/>
    <w:pPr>
      <w:spacing w:before="120"/>
    </w:pPr>
    <w:rPr>
      <w:rFonts w:ascii="Franklin Gothic Medium" w:hAnsi="Franklin Gothic Medium"/>
      <w:iCs/>
      <w:spacing w:val="0"/>
      <w:sz w:val="22"/>
      <w:lang w:val="fr-CA" w:eastAsia="ar-SA"/>
    </w:rPr>
  </w:style>
  <w:style w:type="character" w:customStyle="1" w:styleId="TexteCar">
    <w:name w:val="Texte Car"/>
    <w:basedOn w:val="Policepardfaut"/>
    <w:link w:val="Texte"/>
    <w:rsid w:val="00D647E9"/>
    <w:rPr>
      <w:rFonts w:ascii="Franklin Gothic Medium" w:hAnsi="Franklin Gothic Medium"/>
      <w:iCs/>
      <w:sz w:val="22"/>
      <w:szCs w:val="24"/>
      <w:lang w:val="fr-CA" w:eastAsia="ar-SA"/>
    </w:rPr>
  </w:style>
  <w:style w:type="paragraph" w:styleId="Sansinterligne">
    <w:name w:val="No Spacing"/>
    <w:uiPriority w:val="1"/>
    <w:qFormat/>
    <w:rsid w:val="00D647E9"/>
    <w:pPr>
      <w:jc w:val="both"/>
    </w:pPr>
    <w:rPr>
      <w:rFonts w:ascii="Arial" w:hAnsi="Arial"/>
      <w:spacing w:val="-5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2777C7"/>
    <w:rPr>
      <w:rFonts w:ascii="Arial" w:hAnsi="Arial"/>
      <w:caps/>
      <w:spacing w:val="-5"/>
      <w:sz w:val="15"/>
      <w:lang w:eastAsia="en-US"/>
    </w:rPr>
  </w:style>
  <w:style w:type="paragraph" w:customStyle="1" w:styleId="PiedPageTitreDocument">
    <w:name w:val="PiedPage_TitreDocument"/>
    <w:basedOn w:val="Titre"/>
    <w:next w:val="Normal"/>
    <w:link w:val="PiedPageTitreDocumentCar"/>
    <w:uiPriority w:val="10"/>
    <w:qFormat/>
    <w:rsid w:val="002777C7"/>
    <w:rPr>
      <w:rFonts w:asciiTheme="minorHAnsi" w:hAnsiTheme="minorHAnsi"/>
      <w:color w:val="000000" w:themeColor="text1"/>
      <w:spacing w:val="0"/>
      <w:kern w:val="0"/>
      <w:sz w:val="14"/>
    </w:rPr>
  </w:style>
  <w:style w:type="character" w:customStyle="1" w:styleId="PiedPageTitreDocumentCar">
    <w:name w:val="PiedPage_TitreDocument Car"/>
    <w:basedOn w:val="Policepardfaut"/>
    <w:link w:val="PiedPageTitreDocument"/>
    <w:uiPriority w:val="10"/>
    <w:rsid w:val="002777C7"/>
    <w:rPr>
      <w:rFonts w:asciiTheme="minorHAnsi" w:eastAsiaTheme="majorEastAsia" w:hAnsiTheme="minorHAnsi" w:cstheme="majorBidi"/>
      <w:color w:val="000000" w:themeColor="text1"/>
      <w:sz w:val="14"/>
      <w:szCs w:val="56"/>
      <w:lang w:eastAsia="en-US"/>
    </w:rPr>
  </w:style>
  <w:style w:type="character" w:styleId="Textedelespacerserv">
    <w:name w:val="Placeholder Text"/>
    <w:basedOn w:val="Policepardfaut"/>
    <w:uiPriority w:val="99"/>
    <w:semiHidden/>
    <w:rsid w:val="00E925F7"/>
    <w:rPr>
      <w:color w:val="808080"/>
    </w:rPr>
  </w:style>
  <w:style w:type="paragraph" w:customStyle="1" w:styleId="Titre20">
    <w:name w:val="Titre  2"/>
    <w:basedOn w:val="Normal"/>
    <w:next w:val="Normal"/>
    <w:rsid w:val="00645EEA"/>
    <w:pPr>
      <w:numPr>
        <w:ilvl w:val="1"/>
        <w:numId w:val="16"/>
      </w:numPr>
      <w:pBdr>
        <w:bottom w:val="single" w:sz="8" w:space="1" w:color="0070C0"/>
      </w:pBdr>
      <w:spacing w:before="360" w:after="240"/>
      <w:jc w:val="left"/>
    </w:pPr>
    <w:rPr>
      <w:b/>
      <w:color w:val="0070C0"/>
      <w:spacing w:val="0"/>
      <w:sz w:val="32"/>
      <w:szCs w:val="32"/>
      <w:lang w:eastAsia="fr-FR"/>
    </w:rPr>
  </w:style>
  <w:style w:type="paragraph" w:customStyle="1" w:styleId="Titre10">
    <w:name w:val="Titre  1"/>
    <w:basedOn w:val="Normal"/>
    <w:next w:val="Normal"/>
    <w:rsid w:val="00645EEA"/>
    <w:pPr>
      <w:pageBreakBefore/>
      <w:numPr>
        <w:numId w:val="16"/>
      </w:numPr>
      <w:pBdr>
        <w:bottom w:val="single" w:sz="12" w:space="1" w:color="0070C0"/>
      </w:pBdr>
      <w:shd w:val="clear" w:color="auto" w:fill="00B0F0"/>
      <w:spacing w:before="360" w:after="240"/>
      <w:jc w:val="left"/>
    </w:pPr>
    <w:rPr>
      <w:b/>
      <w:bCs/>
      <w:color w:val="0070C0"/>
      <w:spacing w:val="0"/>
      <w:sz w:val="32"/>
      <w:lang w:eastAsia="fr-FR"/>
    </w:rPr>
  </w:style>
  <w:style w:type="paragraph" w:customStyle="1" w:styleId="Titre30">
    <w:name w:val="Titre   3"/>
    <w:basedOn w:val="Normal"/>
    <w:next w:val="Normal"/>
    <w:rsid w:val="00645EEA"/>
    <w:pPr>
      <w:numPr>
        <w:ilvl w:val="2"/>
        <w:numId w:val="16"/>
      </w:numPr>
      <w:spacing w:before="360" w:after="240"/>
    </w:pPr>
    <w:rPr>
      <w:b/>
      <w:color w:val="0070C0"/>
      <w:spacing w:val="0"/>
      <w:sz w:val="28"/>
      <w:szCs w:val="28"/>
      <w:u w:val="single"/>
      <w:lang w:eastAsia="fr-FR"/>
    </w:rPr>
  </w:style>
  <w:style w:type="table" w:customStyle="1" w:styleId="Tableaustandard">
    <w:name w:val="Tableau standard"/>
    <w:basedOn w:val="Grilledutableau"/>
    <w:uiPriority w:val="99"/>
    <w:rsid w:val="00EE2B2E"/>
    <w:rPr>
      <w:rFonts w:asciiTheme="minorHAnsi" w:eastAsiaTheme="minorEastAsia" w:hAnsiTheme="minorHAnsi" w:cstheme="minorBidi"/>
      <w:color w:val="595959" w:themeColor="text1" w:themeTint="A6"/>
    </w:rPr>
    <w:tblPr>
      <w:tblStyleRow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cPr>
      <w:vAlign w:val="center"/>
    </w:tcPr>
    <w:tblStylePr w:type="firstRow">
      <w:pPr>
        <w:wordWrap/>
        <w:contextualSpacing w:val="0"/>
        <w:mirrorIndents w:val="0"/>
        <w:jc w:val="center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FFFFFF" w:themeColor="background1"/>
        <w:kern w:val="0"/>
        <w:sz w:val="22"/>
        <w:vertAlign w:val="baseline"/>
      </w:rPr>
      <w:tblPr/>
      <w:tcPr>
        <w:shd w:val="clear" w:color="auto" w:fill="1F497D" w:themeFill="text2"/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rPr>
        <w:rFonts w:asciiTheme="minorHAnsi" w:hAnsiTheme="minorHAnsi"/>
        <w:color w:val="auto"/>
        <w:sz w:val="16"/>
      </w:rPr>
      <w:tblPr/>
      <w:tcPr>
        <w:shd w:val="clear" w:color="auto" w:fill="FFFFFF" w:themeFill="background1"/>
      </w:tcPr>
    </w:tblStylePr>
    <w:tblStylePr w:type="band2Horz">
      <w:rPr>
        <w:rFonts w:asciiTheme="minorHAnsi" w:hAnsiTheme="minorHAnsi"/>
        <w:color w:val="auto"/>
        <w:sz w:val="16"/>
      </w:rPr>
    </w:tblStylePr>
  </w:style>
  <w:style w:type="paragraph" w:customStyle="1" w:styleId="h5">
    <w:name w:val="h5"/>
    <w:basedOn w:val="Normal"/>
    <w:link w:val="h5Car"/>
    <w:qFormat/>
    <w:rsid w:val="002E7BA9"/>
    <w:pPr>
      <w:spacing w:after="120"/>
      <w:ind w:left="284"/>
    </w:pPr>
    <w:rPr>
      <w:i/>
      <w:u w:val="single"/>
    </w:rPr>
  </w:style>
  <w:style w:type="character" w:customStyle="1" w:styleId="h5Car">
    <w:name w:val="h5 Car"/>
    <w:basedOn w:val="Policepardfaut"/>
    <w:link w:val="h5"/>
    <w:rsid w:val="002E7BA9"/>
    <w:rPr>
      <w:rFonts w:ascii="Arial" w:hAnsi="Arial"/>
      <w:i/>
      <w:spacing w:val="-5"/>
      <w:u w:val="single"/>
      <w:lang w:eastAsia="en-US"/>
    </w:rPr>
  </w:style>
  <w:style w:type="table" w:styleId="Tableausimple1">
    <w:name w:val="Plain Table 1"/>
    <w:basedOn w:val="TableauNormal"/>
    <w:uiPriority w:val="41"/>
    <w:rsid w:val="008D73F8"/>
    <w:rPr>
      <w:rFonts w:ascii="Arial" w:hAnsi="Arial" w:cs="Arial"/>
      <w:lang w:val="en-GB"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99"/>
    <w:rsid w:val="001F0D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eqTitle">
    <w:name w:val="ReqTitle"/>
    <w:basedOn w:val="Normal"/>
    <w:next w:val="ReqBody"/>
    <w:qFormat/>
    <w:rsid w:val="00D0443D"/>
    <w:pPr>
      <w:spacing w:before="120" w:line="276" w:lineRule="auto"/>
    </w:pPr>
    <w:rPr>
      <w:rFonts w:eastAsiaTheme="minorHAnsi" w:cstheme="minorBidi"/>
      <w:b/>
      <w:color w:val="548DD4" w:themeColor="text2" w:themeTint="99"/>
      <w:spacing w:val="0"/>
      <w:szCs w:val="22"/>
    </w:rPr>
  </w:style>
  <w:style w:type="paragraph" w:customStyle="1" w:styleId="ReqBody">
    <w:name w:val="ReqBody"/>
    <w:basedOn w:val="Normal"/>
    <w:qFormat/>
    <w:rsid w:val="00D0443D"/>
    <w:pPr>
      <w:spacing w:line="276" w:lineRule="auto"/>
      <w:ind w:left="284"/>
    </w:pPr>
    <w:rPr>
      <w:rFonts w:eastAsiaTheme="minorHAnsi" w:cstheme="minorBidi"/>
      <w:spacing w:val="0"/>
      <w:szCs w:val="22"/>
    </w:rPr>
  </w:style>
  <w:style w:type="paragraph" w:customStyle="1" w:styleId="ReqAttributes">
    <w:name w:val="ReqAttributes"/>
    <w:basedOn w:val="ReqBody"/>
    <w:qFormat/>
    <w:rsid w:val="00D0443D"/>
    <w:pPr>
      <w:spacing w:line="240" w:lineRule="auto"/>
    </w:pPr>
    <w:rPr>
      <w:i/>
      <w:sz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33A8B"/>
    <w:pPr>
      <w:pageBreakBefore w:val="0"/>
      <w:numPr>
        <w:numId w:val="0"/>
      </w:numPr>
      <w:shd w:val="clear" w:color="auto" w:fill="auto"/>
      <w:tabs>
        <w:tab w:val="clear" w:pos="567"/>
      </w:tabs>
      <w:spacing w:before="240" w:after="0"/>
      <w:mirrorIndents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val="en-GB" w:eastAsia="fr-FR"/>
    </w:rPr>
  </w:style>
  <w:style w:type="paragraph" w:customStyle="1" w:styleId="Paragraphe">
    <w:name w:val="Paragraphe"/>
    <w:basedOn w:val="Normal"/>
    <w:link w:val="ParagrapheCar"/>
    <w:qFormat/>
    <w:rsid w:val="00E976CB"/>
    <w:pPr>
      <w:suppressAutoHyphens/>
      <w:spacing w:before="120" w:after="120"/>
    </w:pPr>
    <w:rPr>
      <w:rFonts w:ascii="Arial" w:hAnsi="Arial"/>
      <w:spacing w:val="0"/>
      <w:sz w:val="22"/>
      <w:szCs w:val="22"/>
      <w:lang w:val="fr-FR" w:eastAsia="fr-FR"/>
    </w:rPr>
  </w:style>
  <w:style w:type="character" w:customStyle="1" w:styleId="ParagrapheCar">
    <w:name w:val="Paragraphe Car"/>
    <w:link w:val="Paragraphe"/>
    <w:qFormat/>
    <w:rsid w:val="00E976CB"/>
    <w:rPr>
      <w:rFonts w:ascii="Arial" w:eastAsia="SimSun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8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8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rlouer\administratif\reponseAppelOffr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F8AA13F40742AF971FADB6953E79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0B994D-7086-49C3-AE72-ED3F397265B0}"/>
      </w:docPartPr>
      <w:docPartBody>
        <w:p w:rsidR="006C56B3" w:rsidRDefault="006C56B3">
          <w:r w:rsidRPr="00BF1163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B3"/>
    <w:rsid w:val="00022B50"/>
    <w:rsid w:val="00047F4A"/>
    <w:rsid w:val="000A3C96"/>
    <w:rsid w:val="000C13A4"/>
    <w:rsid w:val="000D771F"/>
    <w:rsid w:val="000F5285"/>
    <w:rsid w:val="00162DE0"/>
    <w:rsid w:val="0018043C"/>
    <w:rsid w:val="00181DD6"/>
    <w:rsid w:val="001F5698"/>
    <w:rsid w:val="00225A73"/>
    <w:rsid w:val="00266696"/>
    <w:rsid w:val="002C357F"/>
    <w:rsid w:val="00392D8C"/>
    <w:rsid w:val="003E3232"/>
    <w:rsid w:val="00427CEB"/>
    <w:rsid w:val="00454D2E"/>
    <w:rsid w:val="00481A98"/>
    <w:rsid w:val="005753D1"/>
    <w:rsid w:val="005A783F"/>
    <w:rsid w:val="006554FA"/>
    <w:rsid w:val="006A6446"/>
    <w:rsid w:val="006B0F47"/>
    <w:rsid w:val="006C56B3"/>
    <w:rsid w:val="006F73F0"/>
    <w:rsid w:val="008543A3"/>
    <w:rsid w:val="008A304E"/>
    <w:rsid w:val="00A6141F"/>
    <w:rsid w:val="00B01EFF"/>
    <w:rsid w:val="00B130D3"/>
    <w:rsid w:val="00B7623B"/>
    <w:rsid w:val="00BC2270"/>
    <w:rsid w:val="00D27DC2"/>
    <w:rsid w:val="00D65D09"/>
    <w:rsid w:val="00DA4FC9"/>
    <w:rsid w:val="00F0367E"/>
    <w:rsid w:val="00F1469D"/>
    <w:rsid w:val="00FD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6B3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C56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B613B-E8C3-4CE9-B0BC-166A8C587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reponseAppelOffre.dot</Template>
  <TotalTime>218</TotalTime>
  <Pages>11</Pages>
  <Words>711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Capella SysML Bridge</vt:lpstr>
    </vt:vector>
  </TitlesOfParts>
  <Manager>Yann Binot</Manager>
  <Company>ARTAL Technologies</Company>
  <LinksUpToDate>false</LinksUpToDate>
  <CharactersWithSpaces>4613</CharactersWithSpaces>
  <SharedDoc>false</SharedDoc>
  <HLinks>
    <vt:vector size="774" baseType="variant">
      <vt:variant>
        <vt:i4>1376306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_Toc369191143</vt:lpwstr>
      </vt:variant>
      <vt:variant>
        <vt:i4>1376306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_Toc369191142</vt:lpwstr>
      </vt:variant>
      <vt:variant>
        <vt:i4>1376306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_Toc369191141</vt:lpwstr>
      </vt:variant>
      <vt:variant>
        <vt:i4>1376306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_Toc369191140</vt:lpwstr>
      </vt:variant>
      <vt:variant>
        <vt:i4>1179698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_Toc369191139</vt:lpwstr>
      </vt:variant>
      <vt:variant>
        <vt:i4>1179698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_Toc369191138</vt:lpwstr>
      </vt:variant>
      <vt:variant>
        <vt:i4>1179698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_Toc369191137</vt:lpwstr>
      </vt:variant>
      <vt:variant>
        <vt:i4>1179698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_Toc369191136</vt:lpwstr>
      </vt:variant>
      <vt:variant>
        <vt:i4>1179698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_Toc369191135</vt:lpwstr>
      </vt:variant>
      <vt:variant>
        <vt:i4>1179698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_Toc369191134</vt:lpwstr>
      </vt:variant>
      <vt:variant>
        <vt:i4>1179698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_Toc369191133</vt:lpwstr>
      </vt:variant>
      <vt:variant>
        <vt:i4>1179698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_Toc369191132</vt:lpwstr>
      </vt:variant>
      <vt:variant>
        <vt:i4>1179698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_Toc369191131</vt:lpwstr>
      </vt:variant>
      <vt:variant>
        <vt:i4>1179698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_Toc369191130</vt:lpwstr>
      </vt:variant>
      <vt:variant>
        <vt:i4>1245234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_Toc369191129</vt:lpwstr>
      </vt:variant>
      <vt:variant>
        <vt:i4>1245234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_Toc369191128</vt:lpwstr>
      </vt:variant>
      <vt:variant>
        <vt:i4>1245234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_Toc369191127</vt:lpwstr>
      </vt:variant>
      <vt:variant>
        <vt:i4>1245234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_Toc369191126</vt:lpwstr>
      </vt:variant>
      <vt:variant>
        <vt:i4>1245234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_Toc369191125</vt:lpwstr>
      </vt:variant>
      <vt:variant>
        <vt:i4>1245234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_Toc369191124</vt:lpwstr>
      </vt:variant>
      <vt:variant>
        <vt:i4>1245234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_Toc369191123</vt:lpwstr>
      </vt:variant>
      <vt:variant>
        <vt:i4>1245234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_Toc369191122</vt:lpwstr>
      </vt:variant>
      <vt:variant>
        <vt:i4>1245234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_Toc369191121</vt:lpwstr>
      </vt:variant>
      <vt:variant>
        <vt:i4>1245234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_Toc369191120</vt:lpwstr>
      </vt:variant>
      <vt:variant>
        <vt:i4>1048626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_Toc369191119</vt:lpwstr>
      </vt:variant>
      <vt:variant>
        <vt:i4>1048626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_Toc369191118</vt:lpwstr>
      </vt:variant>
      <vt:variant>
        <vt:i4>1048626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_Toc369191117</vt:lpwstr>
      </vt:variant>
      <vt:variant>
        <vt:i4>1048626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_Toc369191116</vt:lpwstr>
      </vt:variant>
      <vt:variant>
        <vt:i4>1048626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_Toc369191115</vt:lpwstr>
      </vt:variant>
      <vt:variant>
        <vt:i4>1048626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_Toc369191114</vt:lpwstr>
      </vt:variant>
      <vt:variant>
        <vt:i4>1048626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_Toc369191113</vt:lpwstr>
      </vt:variant>
      <vt:variant>
        <vt:i4>1048626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_Toc369191112</vt:lpwstr>
      </vt:variant>
      <vt:variant>
        <vt:i4>1048626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_Toc369191111</vt:lpwstr>
      </vt:variant>
      <vt:variant>
        <vt:i4>1048626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_Toc369191110</vt:lpwstr>
      </vt:variant>
      <vt:variant>
        <vt:i4>1114162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_Toc369191109</vt:lpwstr>
      </vt:variant>
      <vt:variant>
        <vt:i4>1114162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_Toc369191108</vt:lpwstr>
      </vt:variant>
      <vt:variant>
        <vt:i4>1114162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_Toc369191107</vt:lpwstr>
      </vt:variant>
      <vt:variant>
        <vt:i4>1114162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_Toc369191106</vt:lpwstr>
      </vt:variant>
      <vt:variant>
        <vt:i4>1114162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_Toc369191105</vt:lpwstr>
      </vt:variant>
      <vt:variant>
        <vt:i4>1114162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_Toc369191104</vt:lpwstr>
      </vt:variant>
      <vt:variant>
        <vt:i4>1114162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_Toc369191103</vt:lpwstr>
      </vt:variant>
      <vt:variant>
        <vt:i4>1114162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_Toc369191102</vt:lpwstr>
      </vt:variant>
      <vt:variant>
        <vt:i4>1114162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_Toc369191101</vt:lpwstr>
      </vt:variant>
      <vt:variant>
        <vt:i4>1114162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_Toc369191100</vt:lpwstr>
      </vt:variant>
      <vt:variant>
        <vt:i4>1572915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_Toc369191099</vt:lpwstr>
      </vt:variant>
      <vt:variant>
        <vt:i4>1572915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_Toc369191098</vt:lpwstr>
      </vt:variant>
      <vt:variant>
        <vt:i4>1572915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_Toc369191097</vt:lpwstr>
      </vt:variant>
      <vt:variant>
        <vt:i4>1572915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_Toc369191096</vt:lpwstr>
      </vt:variant>
      <vt:variant>
        <vt:i4>1572915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_Toc369191095</vt:lpwstr>
      </vt:variant>
      <vt:variant>
        <vt:i4>1572915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_Toc369191094</vt:lpwstr>
      </vt:variant>
      <vt:variant>
        <vt:i4>1572915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_Toc369191093</vt:lpwstr>
      </vt:variant>
      <vt:variant>
        <vt:i4>1572915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_Toc369191092</vt:lpwstr>
      </vt:variant>
      <vt:variant>
        <vt:i4>1572915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_Toc369191091</vt:lpwstr>
      </vt:variant>
      <vt:variant>
        <vt:i4>1572915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_Toc369191090</vt:lpwstr>
      </vt:variant>
      <vt:variant>
        <vt:i4>1638451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_Toc369191089</vt:lpwstr>
      </vt:variant>
      <vt:variant>
        <vt:i4>1638451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_Toc369191088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_Toc369191087</vt:lpwstr>
      </vt:variant>
      <vt:variant>
        <vt:i4>1638451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_Toc369191086</vt:lpwstr>
      </vt:variant>
      <vt:variant>
        <vt:i4>1638451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_Toc369191085</vt:lpwstr>
      </vt:variant>
      <vt:variant>
        <vt:i4>1638451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_Toc369191084</vt:lpwstr>
      </vt:variant>
      <vt:variant>
        <vt:i4>1638451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_Toc369191083</vt:lpwstr>
      </vt:variant>
      <vt:variant>
        <vt:i4>1638451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_Toc369191082</vt:lpwstr>
      </vt:variant>
      <vt:variant>
        <vt:i4>1638451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_Toc369191081</vt:lpwstr>
      </vt:variant>
      <vt:variant>
        <vt:i4>1638451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_Toc369191080</vt:lpwstr>
      </vt:variant>
      <vt:variant>
        <vt:i4>1441843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_Toc369191079</vt:lpwstr>
      </vt:variant>
      <vt:variant>
        <vt:i4>1441843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_Toc369191078</vt:lpwstr>
      </vt:variant>
      <vt:variant>
        <vt:i4>1441843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_Toc369191077</vt:lpwstr>
      </vt:variant>
      <vt:variant>
        <vt:i4>1441843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_Toc369191076</vt:lpwstr>
      </vt:variant>
      <vt:variant>
        <vt:i4>1441843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_Toc369191075</vt:lpwstr>
      </vt:variant>
      <vt:variant>
        <vt:i4>1441843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_Toc369191074</vt:lpwstr>
      </vt:variant>
      <vt:variant>
        <vt:i4>1441843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_Toc369191073</vt:lpwstr>
      </vt:variant>
      <vt:variant>
        <vt:i4>1441843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_Toc369191072</vt:lpwstr>
      </vt:variant>
      <vt:variant>
        <vt:i4>1441843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_Toc369191071</vt:lpwstr>
      </vt:variant>
      <vt:variant>
        <vt:i4>1441843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_Toc369191070</vt:lpwstr>
      </vt:variant>
      <vt:variant>
        <vt:i4>1507379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_Toc369191069</vt:lpwstr>
      </vt:variant>
      <vt:variant>
        <vt:i4>1507379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_Toc369191068</vt:lpwstr>
      </vt:variant>
      <vt:variant>
        <vt:i4>1507379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_Toc369191067</vt:lpwstr>
      </vt:variant>
      <vt:variant>
        <vt:i4>1507379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_Toc369191066</vt:lpwstr>
      </vt:variant>
      <vt:variant>
        <vt:i4>1507379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_Toc369191065</vt:lpwstr>
      </vt:variant>
      <vt:variant>
        <vt:i4>1507379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_Toc369191064</vt:lpwstr>
      </vt:variant>
      <vt:variant>
        <vt:i4>1507379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_Toc369191063</vt:lpwstr>
      </vt:variant>
      <vt:variant>
        <vt:i4>1507379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_Toc369191062</vt:lpwstr>
      </vt:variant>
      <vt:variant>
        <vt:i4>1507379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_Toc369191061</vt:lpwstr>
      </vt:variant>
      <vt:variant>
        <vt:i4>1507379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_Toc369191060</vt:lpwstr>
      </vt:variant>
      <vt:variant>
        <vt:i4>1310771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_Toc369191059</vt:lpwstr>
      </vt:variant>
      <vt:variant>
        <vt:i4>1310771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_Toc369191058</vt:lpwstr>
      </vt:variant>
      <vt:variant>
        <vt:i4>1310771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_Toc369191057</vt:lpwstr>
      </vt:variant>
      <vt:variant>
        <vt:i4>1310771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_Toc369191056</vt:lpwstr>
      </vt:variant>
      <vt:variant>
        <vt:i4>1310771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_Toc369191055</vt:lpwstr>
      </vt:variant>
      <vt:variant>
        <vt:i4>1310771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_Toc369191054</vt:lpwstr>
      </vt:variant>
      <vt:variant>
        <vt:i4>1310771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_Toc369191053</vt:lpwstr>
      </vt:variant>
      <vt:variant>
        <vt:i4>1310771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_Toc369191052</vt:lpwstr>
      </vt:variant>
      <vt:variant>
        <vt:i4>1310771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_Toc369191051</vt:lpwstr>
      </vt:variant>
      <vt:variant>
        <vt:i4>1310771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_Toc369191050</vt:lpwstr>
      </vt:variant>
      <vt:variant>
        <vt:i4>1376307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_Toc369191049</vt:lpwstr>
      </vt:variant>
      <vt:variant>
        <vt:i4>1376307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_Toc369191048</vt:lpwstr>
      </vt:variant>
      <vt:variant>
        <vt:i4>1376307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_Toc369191047</vt:lpwstr>
      </vt:variant>
      <vt:variant>
        <vt:i4>1376307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_Toc369191046</vt:lpwstr>
      </vt:variant>
      <vt:variant>
        <vt:i4>1376307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_Toc369191045</vt:lpwstr>
      </vt:variant>
      <vt:variant>
        <vt:i4>1376307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_Toc369191044</vt:lpwstr>
      </vt:variant>
      <vt:variant>
        <vt:i4>1376307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_Toc369191043</vt:lpwstr>
      </vt:variant>
      <vt:variant>
        <vt:i4>1376307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_Toc369191042</vt:lpwstr>
      </vt:variant>
      <vt:variant>
        <vt:i4>1376307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_Toc369191041</vt:lpwstr>
      </vt:variant>
      <vt:variant>
        <vt:i4>1376307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_Toc369191040</vt:lpwstr>
      </vt:variant>
      <vt:variant>
        <vt:i4>1179699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_Toc369191039</vt:lpwstr>
      </vt:variant>
      <vt:variant>
        <vt:i4>1179699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_Toc369191038</vt:lpwstr>
      </vt:variant>
      <vt:variant>
        <vt:i4>1179699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_Toc369191037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_Toc369191036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_Toc369191035</vt:lpwstr>
      </vt:variant>
      <vt:variant>
        <vt:i4>1179699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_Toc369191034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_Toc369191033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_Toc369191032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_Toc369191031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_Toc369191030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_Toc369191029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_Toc369191028</vt:lpwstr>
      </vt:variant>
      <vt:variant>
        <vt:i4>1245235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_Toc369191027</vt:lpwstr>
      </vt:variant>
      <vt:variant>
        <vt:i4>1245235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_Toc369191026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_Toc369191025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_Toc369191024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_Toc369191023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_Toc369191022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_Toc369191021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_Toc369191020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_Toc369191019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_Toc369191018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_Toc369191017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_Toc369191016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_Toc369191015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Capella SysML Bridge</dc:title>
  <dc:subject>User Guide</dc:subject>
  <dc:creator>Artal technologies</dc:creator>
  <cp:keywords/>
  <dc:description/>
  <cp:lastModifiedBy>VIAUD Benoit</cp:lastModifiedBy>
  <cp:revision>25</cp:revision>
  <cp:lastPrinted>2017-09-06T21:00:00Z</cp:lastPrinted>
  <dcterms:created xsi:type="dcterms:W3CDTF">2019-05-02T09:30:00Z</dcterms:created>
  <dcterms:modified xsi:type="dcterms:W3CDTF">2019-05-06T15:19:00Z</dcterms:modified>
  <cp:category>UG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N/A</vt:lpwstr>
  </property>
  <property fmtid="{D5CDD505-2E9C-101B-9397-08002B2CF9AE}" pid="3" name="Ref. Client">
    <vt:lpwstr>N/A</vt:lpwstr>
  </property>
  <property fmtid="{D5CDD505-2E9C-101B-9397-08002B2CF9AE}" pid="4" name="Référence">
    <vt:lpwstr>N/A</vt:lpwstr>
  </property>
  <property fmtid="{D5CDD505-2E9C-101B-9397-08002B2CF9AE}" pid="5" name="Edition">
    <vt:lpwstr>1</vt:lpwstr>
  </property>
  <property fmtid="{D5CDD505-2E9C-101B-9397-08002B2CF9AE}" pid="6" name="STB">
    <vt:lpwstr>N/A</vt:lpwstr>
  </property>
  <property fmtid="{D5CDD505-2E9C-101B-9397-08002B2CF9AE}" pid="7" name="ref STB">
    <vt:lpwstr>N/A</vt:lpwstr>
  </property>
  <property fmtid="{D5CDD505-2E9C-101B-9397-08002B2CF9AE}" pid="8" name="AnnéeCopyright">
    <vt:i4>2019</vt:i4>
  </property>
  <property fmtid="{D5CDD505-2E9C-101B-9397-08002B2CF9AE}" pid="9" name="Date enregistrement">
    <vt:lpwstr>02/05/2019</vt:lpwstr>
  </property>
</Properties>
</file>